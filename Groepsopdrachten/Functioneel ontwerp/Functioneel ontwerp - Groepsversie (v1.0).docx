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p w14:paraId="6A385B15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EA3CBE" wp14:editId="1B29119A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A2EA6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1950CDA" wp14:editId="1E1ABA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650D0B" w14:textId="77777777" w:rsidR="004539D0" w:rsidRDefault="004539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1950CDA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650D0B" w14:textId="77777777" w:rsidR="004539D0" w:rsidRDefault="00453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7B0A08" wp14:editId="453C83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684FC" w14:textId="77777777" w:rsidR="004539D0" w:rsidRDefault="00DC25F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39D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1539D0" wp14:editId="7357A724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27B0A08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3D6684FC" w14:textId="77777777" w:rsidR="004539D0" w:rsidRDefault="00170A6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4539D0">
                            <w:rPr>
                              <w:noProof/>
                            </w:rPr>
                            <w:drawing>
                              <wp:inline distT="0" distB="0" distL="0" distR="0" wp14:anchorId="321539D0" wp14:editId="7357A724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99912A" wp14:editId="4762D77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7C57C9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F1D171" wp14:editId="18FCBF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258C6" w14:textId="77777777" w:rsidR="004539D0" w:rsidRDefault="00EC45B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F48E1B" w14:textId="77777777" w:rsidR="004539D0" w:rsidRDefault="004539D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7AMO1 PRJ ANDROID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5F1D17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6258C6" w14:textId="77777777" w:rsidR="004539D0" w:rsidRDefault="00EC45B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7F48E1B" w14:textId="77777777" w:rsidR="004539D0" w:rsidRDefault="004539D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7AMO1 PRJ ANDROID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0B16CA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3506CB0" wp14:editId="78CEC479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5491480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5A0A5F8" w14:textId="7469BEA5" w:rsidR="00EA079D" w:rsidRDefault="00EA079D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Naam: </w:t>
                                </w:r>
                                <w:r w:rsidR="007844B5"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Morten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Vermeulen,</w:t>
                                </w:r>
                                <w:r w:rsidR="007844B5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</w:p>
                              <w:p w14:paraId="474DEF24" w14:textId="4AE5E63E" w:rsidR="007844B5" w:rsidRDefault="007844B5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Yustin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Troost,</w:t>
                                </w:r>
                              </w:p>
                              <w:p w14:paraId="70BEA672" w14:textId="7148AF63" w:rsidR="007844B5" w:rsidRDefault="007844B5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  <w:t>Yaimo Collins</w:t>
                                </w:r>
                              </w:p>
                              <w:p w14:paraId="5F0C09FC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Groep: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8</w:t>
                                </w:r>
                              </w:p>
                              <w:p w14:paraId="6BE80227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Klas: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LO7E-AMO1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</w:p>
                              <w:p w14:paraId="3EA78ACE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Opdrachtgever: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Dhr. Hannibal</w:t>
                                </w:r>
                              </w:p>
                              <w:p w14:paraId="3C84C565" w14:textId="77777777" w:rsidR="00B407D2" w:rsidRDefault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Datum: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19-09-2019</w:t>
                                </w:r>
                              </w:p>
                              <w:p w14:paraId="4C95953F" w14:textId="77777777"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18B7EC2" w14:textId="77777777" w:rsidR="00B407D2" w:rsidRPr="00B407D2" w:rsidRDefault="00B407D2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06CB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9" type="#_x0000_t202" style="position:absolute;margin-left:274.5pt;margin-top:432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BSVRJuAAAAALAQAA&#10;DwAAAAAAAAAAAAAAAACWBAAAZHJzL2Rvd25yZXYueG1sUEsFBgAAAAAEAAQA8wAAAKMFAAAAAA==&#10;" filled="f" stroked="f" strokeweight=".5pt">
                    <v:textbox style="mso-fit-shape-to-text:t">
                      <w:txbxContent>
                        <w:p w14:paraId="65A0A5F8" w14:textId="7469BEA5" w:rsidR="00EA079D" w:rsidRDefault="00EA079D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Naam: </w:t>
                          </w:r>
                          <w:r w:rsidR="007844B5">
                            <w:rPr>
                              <w:b/>
                              <w:bCs/>
                              <w:color w:val="44546A" w:themeColor="text2"/>
                            </w:rPr>
                            <w:tab/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Morten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Vermeulen,</w:t>
                          </w:r>
                          <w:r w:rsidR="007844B5">
                            <w:rPr>
                              <w:color w:val="44546A" w:themeColor="text2"/>
                            </w:rPr>
                            <w:t xml:space="preserve"> </w:t>
                          </w:r>
                        </w:p>
                        <w:p w14:paraId="474DEF24" w14:textId="4AE5E63E" w:rsidR="007844B5" w:rsidRDefault="007844B5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ab/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Yustin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Troost,</w:t>
                          </w:r>
                        </w:p>
                        <w:p w14:paraId="70BEA672" w14:textId="7148AF63" w:rsidR="007844B5" w:rsidRDefault="007844B5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ab/>
                            <w:t>Yaimo Collins</w:t>
                          </w:r>
                        </w:p>
                        <w:p w14:paraId="5F0C09FC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Groep: </w:t>
                          </w:r>
                          <w:r>
                            <w:rPr>
                              <w:color w:val="44546A" w:themeColor="text2"/>
                            </w:rPr>
                            <w:t>8</w:t>
                          </w:r>
                        </w:p>
                        <w:p w14:paraId="6BE80227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Klas: </w:t>
                          </w:r>
                          <w:r>
                            <w:rPr>
                              <w:color w:val="44546A" w:themeColor="text2"/>
                            </w:rPr>
                            <w:t>LO7E-AMO1</w:t>
                          </w:r>
                          <w:r>
                            <w:rPr>
                              <w:color w:val="44546A" w:themeColor="text2"/>
                            </w:rPr>
                            <w:tab/>
                          </w:r>
                        </w:p>
                        <w:p w14:paraId="3EA78ACE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Opdrachtgever: </w:t>
                          </w:r>
                          <w:r>
                            <w:rPr>
                              <w:color w:val="44546A" w:themeColor="text2"/>
                            </w:rPr>
                            <w:t>Dhr. Hannibal</w:t>
                          </w:r>
                        </w:p>
                        <w:p w14:paraId="3C84C565" w14:textId="77777777" w:rsidR="00B407D2" w:rsidRDefault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Datum: </w:t>
                          </w:r>
                          <w:r>
                            <w:rPr>
                              <w:color w:val="44546A" w:themeColor="text2"/>
                            </w:rPr>
                            <w:t>19-09-2019</w:t>
                          </w:r>
                        </w:p>
                        <w:p w14:paraId="4C95953F" w14:textId="77777777"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218B7EC2" w14:textId="77777777" w:rsidR="00B407D2" w:rsidRPr="00B407D2" w:rsidRDefault="00B407D2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5F4E9" w14:textId="77777777" w:rsidR="004539D0" w:rsidRDefault="004539D0">
          <w:pPr>
            <w:pStyle w:val="Kopvaninhoudsopgave"/>
          </w:pPr>
          <w:r>
            <w:t>Inhoudsopgave</w:t>
          </w:r>
        </w:p>
        <w:p w14:paraId="59CAD067" w14:textId="3D65DF17" w:rsidR="00637A82" w:rsidRDefault="004773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22097" w:history="1">
            <w:r w:rsidR="00637A82" w:rsidRPr="0073733E">
              <w:rPr>
                <w:rStyle w:val="Hyperlink"/>
                <w:noProof/>
              </w:rPr>
              <w:t>Functionaliteiten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_Toc21522097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2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54A9F128" w14:textId="6BC0AA94" w:rsidR="00637A82" w:rsidRDefault="00DC25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098" w:history="1">
            <w:r w:rsidR="00637A82" w:rsidRPr="0073733E">
              <w:rPr>
                <w:rStyle w:val="Hyperlink"/>
                <w:noProof/>
              </w:rPr>
              <w:t>Use Case Diagram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_Toc21522098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2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16958165" w14:textId="330BB197" w:rsidR="00637A82" w:rsidRDefault="00DC25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099" w:history="1">
            <w:r w:rsidR="00637A82" w:rsidRPr="0073733E">
              <w:rPr>
                <w:rStyle w:val="Hyperlink"/>
                <w:noProof/>
              </w:rPr>
              <w:t>Use Case Beschrijving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_Toc21522099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4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0091CED2" w14:textId="2C0A395C" w:rsidR="00637A82" w:rsidRDefault="00DC25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0" w:history="1">
            <w:r w:rsidR="00637A82" w:rsidRPr="0073733E">
              <w:rPr>
                <w:rStyle w:val="Hyperlink"/>
                <w:noProof/>
              </w:rPr>
              <w:t>Navigatiediagram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_Toc21522100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6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74B7FA92" w14:textId="78C5D6C6" w:rsidR="00637A82" w:rsidRDefault="00DC25F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1" w:history="1">
            <w:r w:rsidR="00637A82" w:rsidRPr="0073733E">
              <w:rPr>
                <w:rStyle w:val="Hyperlink"/>
                <w:noProof/>
              </w:rPr>
              <w:t>Sitemap (mobile)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_Toc21522101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6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51149A4A" w14:textId="685A84BB" w:rsidR="00637A82" w:rsidRDefault="00DC25F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2" w:history="1">
            <w:r w:rsidR="00637A82" w:rsidRPr="0073733E">
              <w:rPr>
                <w:rStyle w:val="Hyperlink"/>
                <w:noProof/>
              </w:rPr>
              <w:t>Lijst van schermen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_Toc21522102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6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1E6FF9CD" w14:textId="44651B67" w:rsidR="00637A82" w:rsidRDefault="00DC25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3" w:history="1">
            <w:r w:rsidR="00637A82" w:rsidRPr="0073733E">
              <w:rPr>
                <w:rStyle w:val="Hyperlink"/>
                <w:noProof/>
              </w:rPr>
              <w:t>Schermontwerp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_Toc21522103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7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48CEFD0C" w14:textId="44C4F450" w:rsidR="00637A82" w:rsidRDefault="00DC25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4" w:history="1">
            <w:r w:rsidR="00637A82" w:rsidRPr="0073733E">
              <w:rPr>
                <w:rStyle w:val="Hyperlink"/>
                <w:noProof/>
              </w:rPr>
              <w:t>Beginscherm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_Toc21522104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7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47CE8B74" w14:textId="56F6F781" w:rsidR="00637A82" w:rsidRDefault="00DC25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5" w:history="1">
            <w:r w:rsidR="00637A82" w:rsidRPr="0073733E">
              <w:rPr>
                <w:rStyle w:val="Hyperlink"/>
                <w:noProof/>
              </w:rPr>
              <w:t>Theorieschermen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_Toc21522105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8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59C8AFAA" w14:textId="1C713264" w:rsidR="00637A82" w:rsidRDefault="00DC25F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6" w:history="1">
            <w:r w:rsidR="00637A82" w:rsidRPr="0073733E">
              <w:rPr>
                <w:rStyle w:val="Hyperlink"/>
                <w:noProof/>
              </w:rPr>
              <w:t>Lijst met theorielessen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_Toc21522106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8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0307F463" w14:textId="22715F5B" w:rsidR="00637A82" w:rsidRDefault="00DC25F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7" w:history="1">
            <w:r w:rsidR="00637A82" w:rsidRPr="0073733E">
              <w:rPr>
                <w:rStyle w:val="Hyperlink"/>
                <w:noProof/>
              </w:rPr>
              <w:t>Theorielessen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_Toc21522107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9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63373575" w14:textId="6BFB79FF" w:rsidR="00637A82" w:rsidRDefault="00DC25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8" w:history="1">
            <w:r w:rsidR="00637A82" w:rsidRPr="0073733E">
              <w:rPr>
                <w:rStyle w:val="Hyperlink"/>
                <w:noProof/>
              </w:rPr>
              <w:t>Quiz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_Toc21522108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10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580AABE3" w14:textId="09B80FE3" w:rsidR="00637A82" w:rsidRDefault="00DC25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9" w:history="1">
            <w:r w:rsidR="00637A82" w:rsidRPr="0073733E">
              <w:rPr>
                <w:rStyle w:val="Hyperlink"/>
                <w:noProof/>
              </w:rPr>
              <w:t>Over ons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_Toc21522109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11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1B1F7CB7" w14:textId="5AB04BBA" w:rsidR="004539D0" w:rsidRDefault="004773CB">
          <w:r>
            <w:rPr>
              <w:b/>
              <w:bCs/>
              <w:noProof/>
            </w:rPr>
            <w:fldChar w:fldCharType="end"/>
          </w:r>
        </w:p>
      </w:sdtContent>
    </w:sdt>
    <w:p w14:paraId="2200431C" w14:textId="247A58FB" w:rsidR="004539D0" w:rsidRDefault="004539D0"/>
    <w:p w14:paraId="7F1B5FB6" w14:textId="77777777" w:rsidR="004539D0" w:rsidRDefault="004539D0"/>
    <w:p w14:paraId="5833C173" w14:textId="77777777" w:rsidR="004539D0" w:rsidRDefault="004539D0"/>
    <w:p w14:paraId="54914E30" w14:textId="77777777" w:rsidR="004539D0" w:rsidRDefault="004539D0"/>
    <w:p w14:paraId="6571797A" w14:textId="77777777" w:rsidR="004539D0" w:rsidRDefault="004539D0"/>
    <w:p w14:paraId="4D4E28B1" w14:textId="77777777" w:rsidR="004539D0" w:rsidRDefault="004539D0"/>
    <w:p w14:paraId="4A7BF34E" w14:textId="77777777" w:rsidR="004539D0" w:rsidRDefault="004539D0"/>
    <w:p w14:paraId="1031CB7C" w14:textId="77777777" w:rsidR="004539D0" w:rsidRDefault="004539D0"/>
    <w:p w14:paraId="615806D9" w14:textId="77777777" w:rsidR="004539D0" w:rsidRDefault="004539D0"/>
    <w:p w14:paraId="090B9285" w14:textId="77777777" w:rsidR="004539D0" w:rsidRDefault="004539D0"/>
    <w:p w14:paraId="1C00AA12" w14:textId="77777777" w:rsidR="004539D0" w:rsidRDefault="004539D0"/>
    <w:p w14:paraId="60893F64" w14:textId="77777777" w:rsidR="004539D0" w:rsidRDefault="004539D0"/>
    <w:p w14:paraId="0C51CAC7" w14:textId="77777777" w:rsidR="004539D0" w:rsidRDefault="004539D0"/>
    <w:p w14:paraId="38DCF9E7" w14:textId="77777777" w:rsidR="004539D0" w:rsidRDefault="004539D0"/>
    <w:p w14:paraId="106BE2F2" w14:textId="77777777" w:rsidR="004539D0" w:rsidRDefault="004539D0"/>
    <w:p w14:paraId="15EE1118" w14:textId="77777777" w:rsidR="004539D0" w:rsidRDefault="004539D0"/>
    <w:p w14:paraId="5CBD3B1C" w14:textId="77777777" w:rsidR="00637A82" w:rsidRDefault="00637A82" w:rsidP="00C2684E">
      <w:pPr>
        <w:pStyle w:val="Kop1"/>
        <w:rPr>
          <w:sz w:val="36"/>
          <w:szCs w:val="36"/>
        </w:rPr>
      </w:pPr>
      <w:bookmarkStart w:id="0" w:name="_Toc21522097"/>
    </w:p>
    <w:p w14:paraId="159EA392" w14:textId="61C1A3FE" w:rsidR="004539D0" w:rsidRDefault="00C2684E" w:rsidP="00C2684E">
      <w:pPr>
        <w:pStyle w:val="Kop1"/>
        <w:rPr>
          <w:sz w:val="36"/>
          <w:szCs w:val="36"/>
        </w:rPr>
      </w:pPr>
      <w:r w:rsidRPr="00C2684E">
        <w:rPr>
          <w:sz w:val="36"/>
          <w:szCs w:val="36"/>
        </w:rPr>
        <w:t>Functionaliteiten</w:t>
      </w:r>
      <w:bookmarkEnd w:id="0"/>
    </w:p>
    <w:p w14:paraId="01F5C35A" w14:textId="77777777" w:rsidR="00C2684E" w:rsidRDefault="00C2684E" w:rsidP="00C2684E"/>
    <w:p w14:paraId="4C5406B9" w14:textId="77777777" w:rsidR="00EA079D" w:rsidRDefault="00EA079D" w:rsidP="00C2684E"/>
    <w:p w14:paraId="4E92B56F" w14:textId="77777777" w:rsidR="00C2684E" w:rsidRDefault="00C2684E" w:rsidP="00C2684E">
      <w:pPr>
        <w:pStyle w:val="Kop2"/>
      </w:pPr>
      <w:bookmarkStart w:id="1" w:name="_Toc21522098"/>
      <w:proofErr w:type="spellStart"/>
      <w:r>
        <w:t>Use</w:t>
      </w:r>
      <w:proofErr w:type="spellEnd"/>
      <w:r>
        <w:t xml:space="preserve"> Case Diagram</w:t>
      </w:r>
      <w:bookmarkEnd w:id="1"/>
    </w:p>
    <w:p w14:paraId="6D474614" w14:textId="77777777" w:rsidR="00582BF8" w:rsidRDefault="00582BF8" w:rsidP="00582BF8"/>
    <w:p w14:paraId="6258568A" w14:textId="77777777" w:rsidR="00EA079D" w:rsidRDefault="00EA079D" w:rsidP="00582BF8"/>
    <w:p w14:paraId="71FCCDE9" w14:textId="77777777" w:rsidR="00EA079D" w:rsidRDefault="00EA079D" w:rsidP="00582BF8"/>
    <w:p w14:paraId="0A74656D" w14:textId="77777777" w:rsidR="00EA079D" w:rsidRDefault="00EA079D" w:rsidP="00582BF8"/>
    <w:p w14:paraId="2E63AACA" w14:textId="77777777" w:rsidR="00EA079D" w:rsidRDefault="00EA079D" w:rsidP="00582BF8"/>
    <w:p w14:paraId="409BD6F5" w14:textId="77777777" w:rsidR="00EA079D" w:rsidRDefault="00EA079D" w:rsidP="00582BF8"/>
    <w:p w14:paraId="35924B19" w14:textId="3E7412E6" w:rsidR="00EA079D" w:rsidRDefault="005E3FF9" w:rsidP="00582BF8">
      <w:r>
        <w:rPr>
          <w:noProof/>
        </w:rPr>
        <w:drawing>
          <wp:inline distT="0" distB="0" distL="0" distR="0" wp14:anchorId="0605CB37" wp14:editId="6B43D52E">
            <wp:extent cx="5760720" cy="322726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CC9B" w14:textId="19A6C75D" w:rsidR="00582BF8" w:rsidRDefault="00582BF8" w:rsidP="00582BF8"/>
    <w:p w14:paraId="6B513DEF" w14:textId="77777777" w:rsidR="00582BF8" w:rsidRDefault="00582BF8" w:rsidP="00582BF8"/>
    <w:p w14:paraId="26C1DBAF" w14:textId="77777777" w:rsidR="00582BF8" w:rsidRDefault="00582BF8" w:rsidP="00582BF8"/>
    <w:p w14:paraId="761584BD" w14:textId="77777777" w:rsidR="00582BF8" w:rsidRDefault="00582BF8" w:rsidP="00582BF8"/>
    <w:p w14:paraId="32924165" w14:textId="77777777" w:rsidR="00582BF8" w:rsidRDefault="00582BF8" w:rsidP="00582BF8"/>
    <w:p w14:paraId="2FE3878D" w14:textId="77777777" w:rsidR="006B6D2C" w:rsidRDefault="006B6D2C" w:rsidP="00582BF8">
      <w:pPr>
        <w:pStyle w:val="Kop2"/>
      </w:pPr>
    </w:p>
    <w:p w14:paraId="46D3E71E" w14:textId="77777777" w:rsidR="006B6D2C" w:rsidRPr="006B6D2C" w:rsidRDefault="006B6D2C" w:rsidP="006B6D2C"/>
    <w:p w14:paraId="4A563AE5" w14:textId="77777777" w:rsidR="003A2D7C" w:rsidRDefault="003A2D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20762B" w14:textId="7E0236F3" w:rsidR="00582BF8" w:rsidRDefault="00582BF8" w:rsidP="007844B5">
      <w:pPr>
        <w:pStyle w:val="Kop2"/>
        <w:rPr>
          <w:noProof/>
        </w:rPr>
      </w:pPr>
      <w:bookmarkStart w:id="2" w:name="_Toc21522099"/>
      <w:proofErr w:type="spellStart"/>
      <w:r>
        <w:lastRenderedPageBreak/>
        <w:t>Use</w:t>
      </w:r>
      <w:proofErr w:type="spellEnd"/>
      <w:r>
        <w:t xml:space="preserve"> Case Beschrijving</w:t>
      </w:r>
      <w:bookmarkEnd w:id="2"/>
      <w:r>
        <w:rPr>
          <w:noProof/>
        </w:rPr>
        <w:t xml:space="preserve"> </w:t>
      </w:r>
    </w:p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82BF8" w14:paraId="314AA005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A623E5D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</w:tcPr>
          <w:p w14:paraId="05FF6176" w14:textId="77777777" w:rsidR="00582BF8" w:rsidRPr="00235DB4" w:rsidRDefault="00582BF8" w:rsidP="00582BF8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82BF8" w14:paraId="2C55EA25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6E9A37B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1C3159FC" w14:textId="77777777" w:rsidR="00582BF8" w:rsidRPr="004003BC" w:rsidRDefault="001C4C2F" w:rsidP="00582BF8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</w:t>
            </w:r>
            <w:r w:rsidR="00582BF8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Volgen</w:t>
            </w:r>
          </w:p>
        </w:tc>
      </w:tr>
      <w:tr w:rsidR="00582BF8" w14:paraId="5A06D94E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7045FDC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7DDE73A1" w14:textId="77777777" w:rsidR="00582BF8" w:rsidRPr="004003BC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82BF8" w14:paraId="353F4D05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3CB5BE1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3B9098B6" w14:textId="77777777" w:rsidR="00582BF8" w:rsidRPr="004003BC" w:rsidRDefault="001C4C2F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oefenen</w:t>
            </w:r>
          </w:p>
        </w:tc>
      </w:tr>
      <w:tr w:rsidR="00582BF8" w14:paraId="768A9DC7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87A768E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6D231933" w14:textId="77777777" w:rsidR="00582BF8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82BF8" w14:paraId="6F7CCC45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ED3DCFF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60D1E64C" w14:textId="77777777" w:rsidR="00582BF8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1C4C2F" w14:paraId="1B946F8D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1B56B07" w14:textId="77777777" w:rsidR="001C4C2F" w:rsidRPr="004003BC" w:rsidRDefault="001C4C2F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47D7BE0A" w14:textId="77777777" w:rsidR="001C4C2F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</w:t>
            </w:r>
            <w:r w:rsidR="005753AA">
              <w:rPr>
                <w:rFonts w:ascii="Verdana" w:hAnsi="Verdana"/>
                <w:color w:val="000000" w:themeColor="text1"/>
                <w:sz w:val="20"/>
                <w:szCs w:val="20"/>
              </w:rPr>
              <w:t>app op</w:t>
            </w:r>
          </w:p>
          <w:p w14:paraId="3AA25EF3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“Theorie Volgen”</w:t>
            </w:r>
          </w:p>
          <w:p w14:paraId="0221578A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14:paraId="5427F2A4" w14:textId="77777777" w:rsidR="005753AA" w:rsidRPr="001C4C2F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582BF8" w14:paraId="39FD666A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88822E8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09AFD7FB" w14:textId="77777777" w:rsidR="00582BF8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582BF8" w14:paraId="35A96FB5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94ECD1E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6F1FE537" w14:textId="77777777" w:rsidR="00582BF8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402F4EFE" w14:textId="77777777" w:rsidR="00582BF8" w:rsidRDefault="00582BF8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753AA" w14:paraId="35C28122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1F630C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</w:tcPr>
          <w:p w14:paraId="0CB924B9" w14:textId="77777777" w:rsidR="005753AA" w:rsidRPr="00235DB4" w:rsidRDefault="005753AA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753AA" w14:paraId="2F89583D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1E0CA7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27C4449F" w14:textId="77777777" w:rsidR="005753AA" w:rsidRPr="004003BC" w:rsidRDefault="005753AA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Quiz Maken</w:t>
            </w:r>
          </w:p>
        </w:tc>
      </w:tr>
      <w:tr w:rsidR="005753AA" w14:paraId="643846B2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30AE9C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14B7A4C1" w14:textId="77777777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753AA" w14:paraId="160D1942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DFCF88C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4CD8038D" w14:textId="77777777" w:rsidR="005753AA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toetsing van de beoefende theoriestof</w:t>
            </w:r>
          </w:p>
        </w:tc>
      </w:tr>
      <w:tr w:rsidR="005753AA" w14:paraId="5A592960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F8EB513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70C540F0" w14:textId="77777777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Bijbehorende theorielessen voldoende hebben afgerond.</w:t>
            </w:r>
          </w:p>
        </w:tc>
      </w:tr>
      <w:tr w:rsidR="005753AA" w14:paraId="3BDEDAA3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995413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5DF284D5" w14:textId="77777777" w:rsidR="005753AA" w:rsidRPr="004003BC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753AA" w14:paraId="5E4DC212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F767155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2DE6CD1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0A565435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“Quiz Maken”</w:t>
            </w:r>
          </w:p>
          <w:p w14:paraId="2CE923DC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14:paraId="0711880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14:paraId="469BB3CE" w14:textId="77777777" w:rsidR="008E0A71" w:rsidRPr="008E0A71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  <w:proofErr w:type="gramEnd"/>
          </w:p>
        </w:tc>
      </w:tr>
      <w:tr w:rsidR="005753AA" w14:paraId="6C922877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81B1D61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73430134" w14:textId="77777777" w:rsidR="005753AA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nog niet genoeg lessen afgerond om quiz te maken</w:t>
            </w:r>
          </w:p>
        </w:tc>
      </w:tr>
      <w:tr w:rsidR="005753AA" w14:paraId="60A334F4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E2751BF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0577D140" w14:textId="77777777" w:rsidR="005753AA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</w:t>
            </w:r>
            <w:r w:rsidR="005753A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70335106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00182FA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BB851F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</w:tcPr>
          <w:p w14:paraId="692D0ABA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768E8592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50A5888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08F33D97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3A2D7C" w14:paraId="2CB98C91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4A7295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2BE9359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1A5E689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5525EA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24072868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quiz bekijken. </w:t>
            </w:r>
          </w:p>
        </w:tc>
      </w:tr>
      <w:tr w:rsidR="003A2D7C" w14:paraId="63F4DB79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489FDEC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0CDF0CA5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de quiz gemaakt hebben.</w:t>
            </w:r>
          </w:p>
        </w:tc>
      </w:tr>
      <w:tr w:rsidR="003A2D7C" w14:paraId="2959438F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394A06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37D96089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3A2D7C" w14:paraId="2100B47F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0818BFB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64E3FD83" w14:textId="77777777" w:rsidR="003A2D7C" w:rsidRPr="008E0A71" w:rsidRDefault="003A2D7C" w:rsidP="003A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quiz afgerond</w:t>
            </w:r>
          </w:p>
          <w:p w14:paraId="198188EC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14:paraId="196E82A7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14:paraId="3F970DFF" w14:textId="77777777" w:rsidR="003A2D7C" w:rsidRP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3A2D7C" w14:paraId="44AEC235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319433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6B33FE46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3A2D7C" w14:paraId="4E49AA10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F5D51F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3A1EE526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B0DF7AF" w14:textId="77777777" w:rsidR="003A2D7C" w:rsidRPr="003A2D7C" w:rsidRDefault="003A2D7C" w:rsidP="00582BF8">
      <w:pPr>
        <w:rPr>
          <w:b/>
          <w:bCs/>
        </w:rPr>
      </w:pPr>
    </w:p>
    <w:p w14:paraId="61E3E68A" w14:textId="77777777" w:rsidR="003A2D7C" w:rsidRDefault="003A2D7C" w:rsidP="00582BF8"/>
    <w:p w14:paraId="7F10209C" w14:textId="77777777" w:rsidR="003A2D7C" w:rsidRDefault="003A2D7C" w:rsidP="00582BF8"/>
    <w:p w14:paraId="28BFF0C4" w14:textId="77777777" w:rsidR="003A2D7C" w:rsidRDefault="003A2D7C" w:rsidP="00582BF8"/>
    <w:p w14:paraId="66845EDA" w14:textId="360301F6" w:rsidR="003A2D7C" w:rsidRDefault="003A2D7C" w:rsidP="00582BF8"/>
    <w:p w14:paraId="2C6F139C" w14:textId="77777777" w:rsidR="007844B5" w:rsidRDefault="007844B5" w:rsidP="00582BF8">
      <w:bookmarkStart w:id="3" w:name="_GoBack"/>
      <w:bookmarkEnd w:id="3"/>
    </w:p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205A4551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F37AE41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Nummer</w:t>
            </w:r>
          </w:p>
        </w:tc>
        <w:tc>
          <w:tcPr>
            <w:tcW w:w="7307" w:type="dxa"/>
          </w:tcPr>
          <w:p w14:paraId="1624E462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3B177584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221F35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2B8226CE" w14:textId="77777777" w:rsidR="003A2D7C" w:rsidRPr="004003BC" w:rsidRDefault="0040712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</w:t>
            </w:r>
            <w:r w:rsidR="003A2D7C">
              <w:rPr>
                <w:rFonts w:ascii="Verdana" w:hAnsi="Verdana"/>
                <w:sz w:val="20"/>
                <w:szCs w:val="20"/>
              </w:rPr>
              <w:t xml:space="preserve"> Delen</w:t>
            </w:r>
          </w:p>
        </w:tc>
      </w:tr>
      <w:tr w:rsidR="003A2D7C" w14:paraId="082D468D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E042A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50D14ABE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8DCDBC5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BF8357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0C26D598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3A2D7C" w14:paraId="3D22E648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BE7ED3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6B83DF85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3A2D7C" w14:paraId="20BA46AD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EE9207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508F3392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3A2D7C" w14:paraId="7E9F511A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5361E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282EDC8A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28CF59F9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14:paraId="35BB7602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14:paraId="73AAE851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3A2D7C" w14:paraId="7BD57FB9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0F73F0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68395DE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3A2D7C" w14:paraId="63D49E6F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891DD9C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1EEF77D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6ECEFEC9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FE0F39" w14:paraId="6D6623E0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6114588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</w:tcPr>
          <w:p w14:paraId="2FA52416" w14:textId="77777777" w:rsidR="00FE0F39" w:rsidRPr="00235DB4" w:rsidRDefault="00FE0F39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FE0F39" w14:paraId="3694D939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27B37F3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4C1E0439" w14:textId="77777777" w:rsidR="00FE0F39" w:rsidRPr="004003BC" w:rsidRDefault="00FE0F3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FE0F39" w14:paraId="17C6A499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75E3A60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44F2201C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FE0F39" w14:paraId="2766EB96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AA52D9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6DD1DF0D" w14:textId="77777777" w:rsidR="00FE0F39" w:rsidRPr="004003BC" w:rsidRDefault="00FE0F39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FE0F39" w14:paraId="00CB5F24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268A8B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741C67EA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FE0F39" w14:paraId="506D9200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50DA78C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47E15391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14:paraId="2A4FBF60" w14:textId="77777777" w:rsidR="00443927" w:rsidRPr="004003BC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FE0F39" w14:paraId="6A89F4D9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686F8D2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53045C91" w14:textId="77777777" w:rsidR="00FE0F39" w:rsidRDefault="00FE0F39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 w:rsidR="00443927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14:paraId="695FFD11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14:paraId="227C5F93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14:paraId="186B618C" w14:textId="77777777" w:rsidR="00443927" w:rsidRP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FE0F39" w14:paraId="4D77CE08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983237D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46F55983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FE0F39" w14:paraId="7D7A3742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827E1C6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7D0D2CBD" w14:textId="77777777" w:rsidR="00FE0F39" w:rsidRDefault="00443927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14:paraId="54A6CEB2" w14:textId="77777777" w:rsidR="00FE0F39" w:rsidRDefault="00FE0F39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F6704C9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E5455E9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</w:tcPr>
          <w:p w14:paraId="24709DEB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22EB54BE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E2F404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75C1B28A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3A2D7C" w14:paraId="08A28571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91EB33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69CD6B84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6DC4C422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DE5F56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5A04307B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3A2D7C" w14:paraId="08D6F585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0A54A4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5020793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3A2D7C" w14:paraId="6BC51CA4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995AE2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3E4803C3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3A2D7C" w14:paraId="3A41D95F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3E8A06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0E5DC385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14:paraId="3E2278B8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verwerkt rating in het </w:t>
            </w:r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totaal aantal</w:t>
            </w:r>
            <w:proofErr w:type="gram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ratings</w:t>
            </w:r>
          </w:p>
          <w:p w14:paraId="4B7DF58C" w14:textId="77777777" w:rsidR="003A2D7C" w:rsidRPr="00443927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ziet overzicht van het </w:t>
            </w:r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totaal aantal</w:t>
            </w:r>
            <w:proofErr w:type="gram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ratings</w:t>
            </w:r>
          </w:p>
        </w:tc>
      </w:tr>
      <w:tr w:rsidR="003A2D7C" w14:paraId="108E9A09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B3CDF5E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3951C20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3A2D7C" w14:paraId="12DA1E4C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9B803E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337B0E2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14:paraId="54C90B52" w14:textId="77777777" w:rsidR="006B6D2C" w:rsidRDefault="006B6D2C" w:rsidP="00582BF8"/>
    <w:p w14:paraId="3FC42E18" w14:textId="77777777" w:rsidR="006B6D2C" w:rsidRDefault="006B6D2C" w:rsidP="00582BF8"/>
    <w:p w14:paraId="6429185F" w14:textId="77777777" w:rsidR="00FE0F39" w:rsidRDefault="00FE0F39" w:rsidP="00582BF8"/>
    <w:p w14:paraId="1798E38F" w14:textId="77777777" w:rsidR="00443927" w:rsidRDefault="00443927" w:rsidP="00582BF8"/>
    <w:p w14:paraId="5F5E9FC4" w14:textId="77777777" w:rsidR="00443927" w:rsidRDefault="00443927" w:rsidP="00582BF8"/>
    <w:p w14:paraId="4C241298" w14:textId="5406DFBC" w:rsidR="008E0A71" w:rsidRDefault="008E0A71" w:rsidP="00582BF8"/>
    <w:p w14:paraId="26C2186C" w14:textId="7F2FBB00" w:rsidR="00C8322B" w:rsidRDefault="00C8322B" w:rsidP="00582BF8"/>
    <w:p w14:paraId="6525F20C" w14:textId="7BC3AAB8" w:rsidR="00C8322B" w:rsidRDefault="00C8322B" w:rsidP="00582BF8"/>
    <w:p w14:paraId="1C79586C" w14:textId="7641D935" w:rsidR="00C8322B" w:rsidRDefault="00C8322B" w:rsidP="00582BF8"/>
    <w:p w14:paraId="22662CD8" w14:textId="41C053C4" w:rsidR="00C8322B" w:rsidRDefault="00C8322B" w:rsidP="00C8322B">
      <w:pPr>
        <w:pStyle w:val="Kop1"/>
      </w:pPr>
      <w:bookmarkStart w:id="4" w:name="_Toc21522100"/>
      <w:r>
        <w:lastRenderedPageBreak/>
        <w:t>Navigatiediagram</w:t>
      </w:r>
      <w:bookmarkEnd w:id="4"/>
    </w:p>
    <w:p w14:paraId="06BC5252" w14:textId="77777777" w:rsidR="00712522" w:rsidRDefault="00712522" w:rsidP="00C8322B">
      <w:pPr>
        <w:pStyle w:val="Kop3"/>
      </w:pPr>
    </w:p>
    <w:p w14:paraId="0A5A7088" w14:textId="189C7FB5" w:rsidR="00C8322B" w:rsidRDefault="00712522" w:rsidP="00712522">
      <w:pPr>
        <w:pStyle w:val="Kop3"/>
      </w:pPr>
      <w:bookmarkStart w:id="5" w:name="_Toc21522101"/>
      <w:r>
        <w:rPr>
          <w:noProof/>
        </w:rPr>
        <w:drawing>
          <wp:anchor distT="0" distB="0" distL="114300" distR="114300" simplePos="0" relativeHeight="251665408" behindDoc="1" locked="0" layoutInCell="1" allowOverlap="1" wp14:anchorId="3BA82BCB" wp14:editId="7929FB43">
            <wp:simplePos x="0" y="0"/>
            <wp:positionH relativeFrom="margin">
              <wp:align>right</wp:align>
            </wp:positionH>
            <wp:positionV relativeFrom="paragraph">
              <wp:posOffset>784860</wp:posOffset>
            </wp:positionV>
            <wp:extent cx="5760720" cy="1517650"/>
            <wp:effectExtent l="0" t="0" r="0" b="635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Sitemap (mobile)</w:t>
      </w:r>
      <w:bookmarkEnd w:id="5"/>
    </w:p>
    <w:p w14:paraId="46DC06A4" w14:textId="01F78ACA" w:rsidR="00712522" w:rsidRPr="00712522" w:rsidRDefault="00712522" w:rsidP="00712522"/>
    <w:p w14:paraId="10940642" w14:textId="19C0BF2A" w:rsidR="00712522" w:rsidRPr="00712522" w:rsidRDefault="00712522" w:rsidP="00712522"/>
    <w:p w14:paraId="127266AF" w14:textId="49D9F26F" w:rsidR="00712522" w:rsidRPr="00712522" w:rsidRDefault="00712522" w:rsidP="00712522"/>
    <w:p w14:paraId="49366244" w14:textId="4664B1A8" w:rsidR="00712522" w:rsidRPr="00712522" w:rsidRDefault="00712522" w:rsidP="00712522"/>
    <w:p w14:paraId="2000438A" w14:textId="452BBFE0" w:rsidR="00712522" w:rsidRPr="00712522" w:rsidRDefault="00712522" w:rsidP="00712522"/>
    <w:p w14:paraId="3A6CDDCD" w14:textId="7D85CAC0" w:rsidR="00712522" w:rsidRPr="00712522" w:rsidRDefault="00712522" w:rsidP="00712522"/>
    <w:p w14:paraId="10C01A52" w14:textId="34BE64ED" w:rsidR="00712522" w:rsidRPr="00712522" w:rsidRDefault="00712522" w:rsidP="00712522"/>
    <w:p w14:paraId="0732A73A" w14:textId="3D46085A" w:rsidR="00712522" w:rsidRPr="00712522" w:rsidRDefault="00712522" w:rsidP="00712522"/>
    <w:p w14:paraId="42BB4BF2" w14:textId="31F79093" w:rsidR="00712522" w:rsidRDefault="00712522" w:rsidP="0071252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0172129A" w14:textId="3EDA0F6E" w:rsidR="00712522" w:rsidRDefault="00712522" w:rsidP="00712522">
      <w:pPr>
        <w:pStyle w:val="Kop3"/>
      </w:pPr>
      <w:bookmarkStart w:id="6" w:name="_Toc21522102"/>
      <w:r>
        <w:t>Lijst van schermen</w:t>
      </w:r>
      <w:bookmarkEnd w:id="6"/>
    </w:p>
    <w:tbl>
      <w:tblPr>
        <w:tblStyle w:val="Tabelraster"/>
        <w:tblW w:w="0" w:type="auto"/>
        <w:tblInd w:w="-572" w:type="dxa"/>
        <w:tblLook w:val="04A0" w:firstRow="1" w:lastRow="0" w:firstColumn="1" w:lastColumn="0" w:noHBand="0" w:noVBand="1"/>
      </w:tblPr>
      <w:tblGrid>
        <w:gridCol w:w="2837"/>
        <w:gridCol w:w="2265"/>
        <w:gridCol w:w="2266"/>
        <w:gridCol w:w="2266"/>
      </w:tblGrid>
      <w:tr w:rsidR="007F2AA2" w:rsidRPr="007F2AA2" w14:paraId="77F462BD" w14:textId="77777777" w:rsidTr="00137141">
        <w:tc>
          <w:tcPr>
            <w:tcW w:w="2837" w:type="dxa"/>
            <w:shd w:val="clear" w:color="auto" w:fill="AEAAAA" w:themeFill="background2" w:themeFillShade="BF"/>
          </w:tcPr>
          <w:p w14:paraId="484AB86B" w14:textId="2ACF010C" w:rsidR="00712522" w:rsidRPr="007F2AA2" w:rsidRDefault="007F2AA2" w:rsidP="00712522">
            <w:pPr>
              <w:rPr>
                <w:b/>
                <w:bCs/>
              </w:rPr>
            </w:pPr>
            <w:r w:rsidRPr="007F2AA2">
              <w:rPr>
                <w:b/>
                <w:bCs/>
              </w:rPr>
              <w:t>Naam pagina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7591A9A0" w14:textId="2B997ACF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Formulier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70254746" w14:textId="3C8B14A4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612C34D9" w14:textId="2F6A9446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Afwijkend ontwerp</w:t>
            </w:r>
          </w:p>
        </w:tc>
      </w:tr>
      <w:tr w:rsidR="00712522" w14:paraId="4832E47E" w14:textId="77777777" w:rsidTr="00137141">
        <w:tc>
          <w:tcPr>
            <w:tcW w:w="2837" w:type="dxa"/>
          </w:tcPr>
          <w:p w14:paraId="757CDACD" w14:textId="570F3471" w:rsidR="00712522" w:rsidRDefault="007F2AA2" w:rsidP="00712522">
            <w:r>
              <w:t>Beginscherm</w:t>
            </w:r>
          </w:p>
        </w:tc>
        <w:tc>
          <w:tcPr>
            <w:tcW w:w="2265" w:type="dxa"/>
          </w:tcPr>
          <w:p w14:paraId="51E2EB46" w14:textId="63E150B9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0968BF90" w14:textId="48B7EC2F" w:rsidR="00712522" w:rsidRDefault="00137141" w:rsidP="00712522">
            <w:r>
              <w:t>Belangstelling voor de app opwekken</w:t>
            </w:r>
          </w:p>
        </w:tc>
        <w:tc>
          <w:tcPr>
            <w:tcW w:w="2266" w:type="dxa"/>
          </w:tcPr>
          <w:p w14:paraId="1289B6B4" w14:textId="21EB1F3C" w:rsidR="00712522" w:rsidRDefault="00137141" w:rsidP="00712522">
            <w:proofErr w:type="gramStart"/>
            <w:r>
              <w:t>nee</w:t>
            </w:r>
            <w:proofErr w:type="gramEnd"/>
          </w:p>
        </w:tc>
      </w:tr>
      <w:tr w:rsidR="00712522" w14:paraId="7ADE2E9A" w14:textId="77777777" w:rsidTr="00137141">
        <w:tc>
          <w:tcPr>
            <w:tcW w:w="2837" w:type="dxa"/>
          </w:tcPr>
          <w:p w14:paraId="63748C17" w14:textId="4C93B6EA" w:rsidR="00712522" w:rsidRDefault="007F2AA2" w:rsidP="00712522">
            <w:r>
              <w:t>Theorie</w:t>
            </w:r>
          </w:p>
        </w:tc>
        <w:tc>
          <w:tcPr>
            <w:tcW w:w="2265" w:type="dxa"/>
          </w:tcPr>
          <w:p w14:paraId="092F31CA" w14:textId="75FE6DA6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7295C748" w14:textId="1FA2C48A" w:rsidR="00712522" w:rsidRDefault="00137141" w:rsidP="00712522">
            <w:r>
              <w:t>Theorie oefenen</w:t>
            </w:r>
          </w:p>
        </w:tc>
        <w:tc>
          <w:tcPr>
            <w:tcW w:w="2266" w:type="dxa"/>
          </w:tcPr>
          <w:p w14:paraId="770AF822" w14:textId="64571F60" w:rsidR="00712522" w:rsidRDefault="00137141" w:rsidP="00712522">
            <w:proofErr w:type="gramStart"/>
            <w:r>
              <w:t>nee</w:t>
            </w:r>
            <w:proofErr w:type="gramEnd"/>
          </w:p>
        </w:tc>
      </w:tr>
      <w:tr w:rsidR="00712522" w14:paraId="06C58C79" w14:textId="77777777" w:rsidTr="00137141">
        <w:tc>
          <w:tcPr>
            <w:tcW w:w="2837" w:type="dxa"/>
          </w:tcPr>
          <w:p w14:paraId="38AECCB2" w14:textId="28D8D6B7" w:rsidR="00712522" w:rsidRDefault="007F2AA2" w:rsidP="00712522">
            <w:r>
              <w:t>Quiz</w:t>
            </w:r>
          </w:p>
        </w:tc>
        <w:tc>
          <w:tcPr>
            <w:tcW w:w="2265" w:type="dxa"/>
          </w:tcPr>
          <w:p w14:paraId="24EFA128" w14:textId="31D9F7B1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180642DE" w14:textId="18CC317F" w:rsidR="00712522" w:rsidRDefault="00137141" w:rsidP="00712522">
            <w:r>
              <w:t>Theorie toetsen</w:t>
            </w:r>
          </w:p>
        </w:tc>
        <w:tc>
          <w:tcPr>
            <w:tcW w:w="2266" w:type="dxa"/>
          </w:tcPr>
          <w:p w14:paraId="433FEF21" w14:textId="0705C13F" w:rsidR="00712522" w:rsidRDefault="00137141" w:rsidP="00712522">
            <w:proofErr w:type="gramStart"/>
            <w:r>
              <w:t>nee</w:t>
            </w:r>
            <w:proofErr w:type="gramEnd"/>
          </w:p>
        </w:tc>
      </w:tr>
      <w:tr w:rsidR="00712522" w14:paraId="412DA731" w14:textId="77777777" w:rsidTr="00137141">
        <w:tc>
          <w:tcPr>
            <w:tcW w:w="2837" w:type="dxa"/>
          </w:tcPr>
          <w:p w14:paraId="63AABC5F" w14:textId="4B4094E1" w:rsidR="00712522" w:rsidRDefault="007F2AA2" w:rsidP="00712522">
            <w:r>
              <w:t>Scorebord</w:t>
            </w:r>
          </w:p>
        </w:tc>
        <w:tc>
          <w:tcPr>
            <w:tcW w:w="2265" w:type="dxa"/>
          </w:tcPr>
          <w:p w14:paraId="28096E1E" w14:textId="2710647D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0CD23411" w14:textId="21DBB92B" w:rsidR="00712522" w:rsidRDefault="00137141" w:rsidP="00712522">
            <w:r>
              <w:t>Score van de getoetste stof terugzien</w:t>
            </w:r>
          </w:p>
        </w:tc>
        <w:tc>
          <w:tcPr>
            <w:tcW w:w="2266" w:type="dxa"/>
          </w:tcPr>
          <w:p w14:paraId="7724285E" w14:textId="29EBFFBB" w:rsidR="00712522" w:rsidRDefault="00137141" w:rsidP="00712522">
            <w:proofErr w:type="gramStart"/>
            <w:r>
              <w:t>nee</w:t>
            </w:r>
            <w:proofErr w:type="gramEnd"/>
          </w:p>
        </w:tc>
      </w:tr>
      <w:tr w:rsidR="007F2AA2" w14:paraId="535EF38C" w14:textId="77777777" w:rsidTr="00137141">
        <w:tc>
          <w:tcPr>
            <w:tcW w:w="2837" w:type="dxa"/>
          </w:tcPr>
          <w:p w14:paraId="17CCAF89" w14:textId="427D0B01" w:rsidR="007F2AA2" w:rsidRDefault="007F2AA2" w:rsidP="00712522">
            <w:r>
              <w:t>Over ons</w:t>
            </w:r>
          </w:p>
        </w:tc>
        <w:tc>
          <w:tcPr>
            <w:tcW w:w="2265" w:type="dxa"/>
          </w:tcPr>
          <w:p w14:paraId="2276D178" w14:textId="7DD1D0C8" w:rsidR="007F2AA2" w:rsidRDefault="00137141" w:rsidP="00712522">
            <w:r>
              <w:t>Nee</w:t>
            </w:r>
          </w:p>
        </w:tc>
        <w:tc>
          <w:tcPr>
            <w:tcW w:w="2266" w:type="dxa"/>
          </w:tcPr>
          <w:p w14:paraId="434EB2FF" w14:textId="70DEE656" w:rsidR="007F2AA2" w:rsidRDefault="00137141" w:rsidP="00712522">
            <w:r>
              <w:t>Gegevens over de makers van de app bekijken</w:t>
            </w:r>
          </w:p>
        </w:tc>
        <w:tc>
          <w:tcPr>
            <w:tcW w:w="2266" w:type="dxa"/>
          </w:tcPr>
          <w:p w14:paraId="3D35C8A3" w14:textId="6C1CAC1B" w:rsidR="007F2AA2" w:rsidRDefault="00137141" w:rsidP="00712522">
            <w:proofErr w:type="gramStart"/>
            <w:r>
              <w:t>ja</w:t>
            </w:r>
            <w:proofErr w:type="gramEnd"/>
          </w:p>
        </w:tc>
      </w:tr>
    </w:tbl>
    <w:p w14:paraId="4E8EB46B" w14:textId="67C2FF8A" w:rsidR="00712522" w:rsidRDefault="00712522" w:rsidP="00712522"/>
    <w:p w14:paraId="3ED2511C" w14:textId="257E824E" w:rsidR="00071C38" w:rsidRDefault="00071C38" w:rsidP="00712522"/>
    <w:p w14:paraId="0159A9BB" w14:textId="67D111AB" w:rsidR="00071C38" w:rsidRDefault="00071C38" w:rsidP="00712522"/>
    <w:p w14:paraId="5A9FC9CD" w14:textId="3F0DAC5E" w:rsidR="00071C38" w:rsidRDefault="00071C38" w:rsidP="00712522"/>
    <w:p w14:paraId="0A9A6566" w14:textId="6030A5F6" w:rsidR="00071C38" w:rsidRDefault="00071C38" w:rsidP="00712522"/>
    <w:p w14:paraId="455BB924" w14:textId="6ADA6DB2" w:rsidR="00071C38" w:rsidRDefault="00071C38" w:rsidP="00712522"/>
    <w:p w14:paraId="58AF3AC7" w14:textId="556EBA89" w:rsidR="00071C38" w:rsidRDefault="00071C38" w:rsidP="00712522"/>
    <w:p w14:paraId="13F6F63C" w14:textId="045114D2" w:rsidR="00071C38" w:rsidRDefault="00071C38" w:rsidP="00712522"/>
    <w:p w14:paraId="35987888" w14:textId="3554D4BF" w:rsidR="00071C38" w:rsidRDefault="00071C38" w:rsidP="00712522"/>
    <w:p w14:paraId="127266FA" w14:textId="49E53227" w:rsidR="00071C38" w:rsidRDefault="00071C38" w:rsidP="00712522"/>
    <w:p w14:paraId="78C1D7E2" w14:textId="3F83F183" w:rsidR="00071C38" w:rsidRDefault="00071C38" w:rsidP="00712522"/>
    <w:p w14:paraId="73B8B350" w14:textId="77777777" w:rsidR="00071C38" w:rsidRPr="00712522" w:rsidRDefault="00071C38" w:rsidP="00712522"/>
    <w:p w14:paraId="1092329D" w14:textId="0A47A592" w:rsidR="00137141" w:rsidRPr="00F5207C" w:rsidRDefault="00137141" w:rsidP="00F5207C">
      <w:pPr>
        <w:pStyle w:val="Kop1"/>
      </w:pPr>
      <w:bookmarkStart w:id="7" w:name="_Toc21522103"/>
      <w:r w:rsidRPr="00F5207C">
        <w:lastRenderedPageBreak/>
        <w:t>Schermontwerp</w:t>
      </w:r>
      <w:bookmarkEnd w:id="7"/>
    </w:p>
    <w:p w14:paraId="37703C38" w14:textId="6A15FD45" w:rsidR="00071C38" w:rsidRDefault="00071C38" w:rsidP="00137141">
      <w:r>
        <w:rPr>
          <w:noProof/>
        </w:rPr>
        <w:drawing>
          <wp:anchor distT="0" distB="0" distL="114300" distR="114300" simplePos="0" relativeHeight="251666432" behindDoc="1" locked="0" layoutInCell="1" allowOverlap="1" wp14:anchorId="0D19E2F2" wp14:editId="654810EC">
            <wp:simplePos x="0" y="0"/>
            <wp:positionH relativeFrom="margin">
              <wp:align>center</wp:align>
            </wp:positionH>
            <wp:positionV relativeFrom="paragraph">
              <wp:posOffset>1547287</wp:posOffset>
            </wp:positionV>
            <wp:extent cx="3169820" cy="6455391"/>
            <wp:effectExtent l="0" t="0" r="0" b="3175"/>
            <wp:wrapNone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ginsche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20" cy="645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235A0" w14:textId="31F03B1B" w:rsidR="00F5207C" w:rsidRDefault="00F5207C" w:rsidP="00F5207C"/>
    <w:p w14:paraId="68183793" w14:textId="0418E829" w:rsidR="00F5207C" w:rsidRDefault="00F5207C" w:rsidP="00F5207C"/>
    <w:p w14:paraId="4A8F13A2" w14:textId="15AD0F5B" w:rsidR="00F5207C" w:rsidRDefault="00F5207C" w:rsidP="006F7781">
      <w:pPr>
        <w:pStyle w:val="Kop2"/>
      </w:pPr>
      <w:bookmarkStart w:id="8" w:name="_Toc21522104"/>
      <w:r>
        <w:t>Beginscherm</w:t>
      </w:r>
      <w:bookmarkEnd w:id="8"/>
    </w:p>
    <w:p w14:paraId="2B32D41A" w14:textId="57FFB7B5" w:rsidR="00F5207C" w:rsidRPr="00F5207C" w:rsidRDefault="00F5207C" w:rsidP="00F5207C"/>
    <w:p w14:paraId="08377D2D" w14:textId="53C9DE0B" w:rsidR="00F5207C" w:rsidRPr="00F5207C" w:rsidRDefault="00F5207C" w:rsidP="00F5207C"/>
    <w:p w14:paraId="02583CC4" w14:textId="0E1FECD8" w:rsidR="00F5207C" w:rsidRPr="00F5207C" w:rsidRDefault="00F5207C" w:rsidP="00F5207C"/>
    <w:p w14:paraId="79CDD270" w14:textId="680F1DD4" w:rsidR="00F5207C" w:rsidRPr="00F5207C" w:rsidRDefault="00F5207C" w:rsidP="00F5207C"/>
    <w:p w14:paraId="26F833B2" w14:textId="1AE3F9CD" w:rsidR="00F5207C" w:rsidRPr="00F5207C" w:rsidRDefault="00F5207C" w:rsidP="00F5207C"/>
    <w:p w14:paraId="36F2E18C" w14:textId="1EC39AEB" w:rsidR="00F5207C" w:rsidRPr="00F5207C" w:rsidRDefault="00F5207C" w:rsidP="00F5207C"/>
    <w:p w14:paraId="511AE1CB" w14:textId="0F54F9F9" w:rsidR="00F5207C" w:rsidRPr="00F5207C" w:rsidRDefault="00F5207C" w:rsidP="00F5207C"/>
    <w:p w14:paraId="4A067509" w14:textId="74C4C138" w:rsidR="00F5207C" w:rsidRPr="00F5207C" w:rsidRDefault="00F5207C" w:rsidP="00F5207C"/>
    <w:p w14:paraId="3B357136" w14:textId="0C4505CD" w:rsidR="00F5207C" w:rsidRPr="00F5207C" w:rsidRDefault="00F5207C" w:rsidP="00F5207C"/>
    <w:p w14:paraId="4EFC5380" w14:textId="411C4106" w:rsidR="00F5207C" w:rsidRPr="00F5207C" w:rsidRDefault="00F5207C" w:rsidP="00F5207C"/>
    <w:p w14:paraId="73F74FC1" w14:textId="71BB9160" w:rsidR="00F5207C" w:rsidRPr="00F5207C" w:rsidRDefault="00F5207C" w:rsidP="00F5207C"/>
    <w:p w14:paraId="43C5103A" w14:textId="7A0C60C0" w:rsidR="00F5207C" w:rsidRPr="00F5207C" w:rsidRDefault="00F5207C" w:rsidP="00F5207C"/>
    <w:p w14:paraId="47E8A43B" w14:textId="42F13649" w:rsidR="00F5207C" w:rsidRPr="00F5207C" w:rsidRDefault="00F5207C" w:rsidP="00F5207C"/>
    <w:p w14:paraId="3ABC79F8" w14:textId="6B9FE4B3" w:rsidR="00F5207C" w:rsidRPr="00F5207C" w:rsidRDefault="00F5207C" w:rsidP="00F5207C"/>
    <w:p w14:paraId="70159D69" w14:textId="0844C50D" w:rsidR="00F5207C" w:rsidRPr="00F5207C" w:rsidRDefault="00F5207C" w:rsidP="00F5207C"/>
    <w:p w14:paraId="51483998" w14:textId="5AD66D0F" w:rsidR="00F5207C" w:rsidRPr="00F5207C" w:rsidRDefault="00F5207C" w:rsidP="00F5207C"/>
    <w:p w14:paraId="6F22C76A" w14:textId="24492E16" w:rsidR="00F5207C" w:rsidRPr="00F5207C" w:rsidRDefault="00F5207C" w:rsidP="00F5207C"/>
    <w:p w14:paraId="2679D025" w14:textId="2A32E03A" w:rsidR="00F5207C" w:rsidRPr="00F5207C" w:rsidRDefault="00F5207C" w:rsidP="00F5207C"/>
    <w:p w14:paraId="7CD0E12A" w14:textId="745B0F20" w:rsidR="00F5207C" w:rsidRPr="00F5207C" w:rsidRDefault="00F5207C" w:rsidP="00F5207C"/>
    <w:p w14:paraId="64603D07" w14:textId="5B121FDD" w:rsidR="00F5207C" w:rsidRPr="00F5207C" w:rsidRDefault="00F5207C" w:rsidP="00F5207C"/>
    <w:p w14:paraId="615D57D2" w14:textId="54FEFAC4" w:rsidR="00F5207C" w:rsidRPr="00F5207C" w:rsidRDefault="00F5207C" w:rsidP="00F5207C"/>
    <w:p w14:paraId="54E7051F" w14:textId="3DBC60E3" w:rsidR="00F5207C" w:rsidRPr="00F5207C" w:rsidRDefault="00F5207C" w:rsidP="00F5207C"/>
    <w:p w14:paraId="7EDDAA25" w14:textId="18D54ACD" w:rsidR="00F5207C" w:rsidRDefault="00F5207C" w:rsidP="00F5207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9A3499A" w14:textId="22F22A03" w:rsidR="00F5207C" w:rsidRDefault="00F5207C" w:rsidP="00F5207C">
      <w:pPr>
        <w:tabs>
          <w:tab w:val="left" w:pos="7565"/>
        </w:tabs>
      </w:pPr>
      <w:r>
        <w:tab/>
      </w:r>
    </w:p>
    <w:p w14:paraId="3F426D96" w14:textId="7272EBAE" w:rsidR="00F5207C" w:rsidRDefault="00F5207C" w:rsidP="00F5207C">
      <w:pPr>
        <w:tabs>
          <w:tab w:val="left" w:pos="7565"/>
        </w:tabs>
      </w:pPr>
    </w:p>
    <w:p w14:paraId="3DC86A65" w14:textId="4CA68C04" w:rsidR="00F5207C" w:rsidRDefault="00F5207C" w:rsidP="00F5207C">
      <w:pPr>
        <w:tabs>
          <w:tab w:val="left" w:pos="7565"/>
        </w:tabs>
      </w:pPr>
    </w:p>
    <w:p w14:paraId="2C5661CD" w14:textId="5205570A" w:rsidR="00F5207C" w:rsidRDefault="006F7781" w:rsidP="006F7781">
      <w:pPr>
        <w:pStyle w:val="Kop2"/>
      </w:pPr>
      <w:bookmarkStart w:id="9" w:name="_Toc21522105"/>
      <w:r>
        <w:lastRenderedPageBreak/>
        <w:t>Theorieschermen</w:t>
      </w:r>
      <w:bookmarkEnd w:id="9"/>
    </w:p>
    <w:p w14:paraId="31E8F047" w14:textId="4320AE3D" w:rsidR="006F7781" w:rsidRDefault="006F7781" w:rsidP="006F7781"/>
    <w:p w14:paraId="7599674D" w14:textId="241BA2E7" w:rsidR="006F7781" w:rsidRDefault="006F7781" w:rsidP="006F7781"/>
    <w:p w14:paraId="2D214B9B" w14:textId="67254CBD" w:rsidR="006F7781" w:rsidRDefault="006F7781" w:rsidP="006F7781">
      <w:pPr>
        <w:pStyle w:val="Kop3"/>
      </w:pPr>
      <w:bookmarkStart w:id="10" w:name="_Toc21522106"/>
      <w:r>
        <w:t>Lijst met theorielessen</w:t>
      </w:r>
      <w:bookmarkEnd w:id="10"/>
    </w:p>
    <w:p w14:paraId="48F69E01" w14:textId="58002FF1" w:rsidR="006F7781" w:rsidRDefault="006F7781" w:rsidP="006F7781">
      <w:pPr>
        <w:pStyle w:val="Kop2"/>
      </w:pPr>
    </w:p>
    <w:p w14:paraId="2A4DE467" w14:textId="1DD026C9" w:rsidR="006F7781" w:rsidRPr="006F7781" w:rsidRDefault="006F7781" w:rsidP="006F7781"/>
    <w:p w14:paraId="1FAA44BE" w14:textId="556CADE8" w:rsidR="006F7781" w:rsidRDefault="00CC67CC" w:rsidP="006F7781">
      <w:r>
        <w:rPr>
          <w:noProof/>
        </w:rPr>
        <w:drawing>
          <wp:anchor distT="0" distB="0" distL="114300" distR="114300" simplePos="0" relativeHeight="251671552" behindDoc="1" locked="0" layoutInCell="1" allowOverlap="1" wp14:anchorId="771C8BF9" wp14:editId="5B6E4913">
            <wp:simplePos x="0" y="0"/>
            <wp:positionH relativeFrom="margin">
              <wp:posOffset>1020161</wp:posOffset>
            </wp:positionH>
            <wp:positionV relativeFrom="paragraph">
              <wp:posOffset>4445</wp:posOffset>
            </wp:positionV>
            <wp:extent cx="3390900" cy="6905625"/>
            <wp:effectExtent l="0" t="0" r="0" b="9525"/>
            <wp:wrapNone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eorielij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3B54" w14:textId="77777777" w:rsidR="006F7781" w:rsidRDefault="006F7781" w:rsidP="006F7781">
      <w:pPr>
        <w:rPr>
          <w:noProof/>
        </w:rPr>
      </w:pPr>
    </w:p>
    <w:p w14:paraId="7CA4F822" w14:textId="77777777" w:rsidR="006F7781" w:rsidRDefault="006F7781" w:rsidP="006F7781">
      <w:pPr>
        <w:rPr>
          <w:noProof/>
        </w:rPr>
      </w:pPr>
    </w:p>
    <w:p w14:paraId="657A1DE6" w14:textId="06AAA0DD" w:rsidR="006F7781" w:rsidRDefault="006F7781" w:rsidP="006F7781"/>
    <w:p w14:paraId="7B9BA3D4" w14:textId="77777777" w:rsidR="006F7781" w:rsidRDefault="006F7781" w:rsidP="006F7781"/>
    <w:p w14:paraId="32E40DB6" w14:textId="051B4728" w:rsidR="006F7781" w:rsidRDefault="006F7781" w:rsidP="006F7781"/>
    <w:p w14:paraId="73BB1887" w14:textId="77777777" w:rsidR="006F7781" w:rsidRDefault="006F7781" w:rsidP="006F7781"/>
    <w:p w14:paraId="47107D1B" w14:textId="371D9B23" w:rsidR="006F7781" w:rsidRDefault="006F7781" w:rsidP="006F7781"/>
    <w:p w14:paraId="2D14CCE4" w14:textId="77777777" w:rsidR="006F7781" w:rsidRDefault="006F7781" w:rsidP="006F7781"/>
    <w:p w14:paraId="6A2A8D23" w14:textId="602504C1" w:rsidR="006F7781" w:rsidRDefault="006F7781" w:rsidP="006F7781"/>
    <w:p w14:paraId="1978BE3E" w14:textId="77777777" w:rsidR="006F7781" w:rsidRDefault="006F7781" w:rsidP="006F7781"/>
    <w:p w14:paraId="1DB42FF3" w14:textId="18D0C8B9" w:rsidR="006F7781" w:rsidRDefault="006F7781" w:rsidP="006F7781"/>
    <w:p w14:paraId="3024F1AB" w14:textId="77777777" w:rsidR="006F7781" w:rsidRDefault="006F7781" w:rsidP="006F7781"/>
    <w:p w14:paraId="0B86914A" w14:textId="05D17B2A" w:rsidR="006F7781" w:rsidRDefault="006F7781" w:rsidP="006F7781"/>
    <w:p w14:paraId="11A8FC7E" w14:textId="77777777" w:rsidR="006F7781" w:rsidRDefault="006F7781" w:rsidP="006F7781"/>
    <w:p w14:paraId="47C9788B" w14:textId="593AB68C" w:rsidR="006F7781" w:rsidRDefault="006F7781" w:rsidP="006F7781"/>
    <w:p w14:paraId="3C7A1038" w14:textId="56D1F52D" w:rsidR="006F7781" w:rsidRDefault="006F7781" w:rsidP="006F7781"/>
    <w:p w14:paraId="4FB79EBB" w14:textId="52514E8A" w:rsidR="00CC67CC" w:rsidRDefault="00CC67CC" w:rsidP="006F7781"/>
    <w:p w14:paraId="143EDF79" w14:textId="4B0FE88B" w:rsidR="00CC67CC" w:rsidRDefault="00CC67CC" w:rsidP="006F7781"/>
    <w:p w14:paraId="3C58F031" w14:textId="3B035D85" w:rsidR="00CC67CC" w:rsidRDefault="00CC67CC" w:rsidP="006F7781"/>
    <w:p w14:paraId="0B27895E" w14:textId="77777777" w:rsidR="00CC67CC" w:rsidRDefault="00CC67CC" w:rsidP="006F7781"/>
    <w:p w14:paraId="1B91C4A8" w14:textId="77777777" w:rsidR="006F7781" w:rsidRDefault="006F7781" w:rsidP="006F7781"/>
    <w:p w14:paraId="156F1ABB" w14:textId="5D42EA4B" w:rsidR="006F7781" w:rsidRDefault="006F7781" w:rsidP="006F7781"/>
    <w:p w14:paraId="45AB62BB" w14:textId="77777777" w:rsidR="006F7781" w:rsidRDefault="006F7781" w:rsidP="006F7781"/>
    <w:p w14:paraId="60C88C77" w14:textId="7D238611" w:rsidR="006F7781" w:rsidRDefault="006F7781" w:rsidP="006F7781"/>
    <w:p w14:paraId="42751A65" w14:textId="5D625DC9" w:rsidR="006F7781" w:rsidRDefault="006F7781" w:rsidP="006F7781"/>
    <w:p w14:paraId="7220BE22" w14:textId="60F54988" w:rsidR="006F7781" w:rsidRDefault="006F7781" w:rsidP="006F7781">
      <w:pPr>
        <w:pStyle w:val="Kop3"/>
      </w:pPr>
      <w:bookmarkStart w:id="11" w:name="_Toc21522107"/>
      <w:r>
        <w:lastRenderedPageBreak/>
        <w:t>Theorielessen</w:t>
      </w:r>
      <w:bookmarkEnd w:id="11"/>
    </w:p>
    <w:p w14:paraId="2E27B35B" w14:textId="45222826" w:rsidR="006F7781" w:rsidRDefault="006F7781" w:rsidP="006F7781"/>
    <w:p w14:paraId="104C1087" w14:textId="4A213753" w:rsidR="006F7781" w:rsidRDefault="006F7781" w:rsidP="006F7781"/>
    <w:p w14:paraId="7B68F1F5" w14:textId="01ABCCF9" w:rsidR="006F7781" w:rsidRPr="006F7781" w:rsidRDefault="006F7781" w:rsidP="006F7781"/>
    <w:p w14:paraId="654BCCE0" w14:textId="14D02ABD" w:rsidR="006F7781" w:rsidRPr="006F7781" w:rsidRDefault="006F7781" w:rsidP="006F7781"/>
    <w:p w14:paraId="15AD4436" w14:textId="78F2B6CE" w:rsidR="006F7781" w:rsidRPr="006F7781" w:rsidRDefault="00637A82" w:rsidP="006F7781">
      <w:r>
        <w:rPr>
          <w:noProof/>
        </w:rPr>
        <w:drawing>
          <wp:anchor distT="0" distB="0" distL="114300" distR="114300" simplePos="0" relativeHeight="251673600" behindDoc="1" locked="0" layoutInCell="1" allowOverlap="1" wp14:anchorId="125BE36A" wp14:editId="735D56F1">
            <wp:simplePos x="0" y="0"/>
            <wp:positionH relativeFrom="margin">
              <wp:align>center</wp:align>
            </wp:positionH>
            <wp:positionV relativeFrom="paragraph">
              <wp:posOffset>9203</wp:posOffset>
            </wp:positionV>
            <wp:extent cx="3390900" cy="6905625"/>
            <wp:effectExtent l="0" t="0" r="0" b="9525"/>
            <wp:wrapNone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or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2BD0A" w14:textId="283B01F3" w:rsidR="006F7781" w:rsidRPr="006F7781" w:rsidRDefault="006F7781" w:rsidP="006F7781"/>
    <w:p w14:paraId="7AC68E88" w14:textId="2E56EDA5" w:rsidR="006F7781" w:rsidRPr="006F7781" w:rsidRDefault="006F7781" w:rsidP="006F7781"/>
    <w:p w14:paraId="57E79EB1" w14:textId="6BBFDEA4" w:rsidR="006F7781" w:rsidRPr="006F7781" w:rsidRDefault="006F7781" w:rsidP="006F7781"/>
    <w:p w14:paraId="3ACD1A76" w14:textId="697CF576" w:rsidR="006F7781" w:rsidRPr="006F7781" w:rsidRDefault="006F7781" w:rsidP="006F7781"/>
    <w:p w14:paraId="79E18C7A" w14:textId="5CD711A4" w:rsidR="006F7781" w:rsidRPr="006F7781" w:rsidRDefault="006F7781" w:rsidP="006F7781"/>
    <w:p w14:paraId="41CC9B04" w14:textId="6163CB82" w:rsidR="006F7781" w:rsidRPr="006F7781" w:rsidRDefault="006F7781" w:rsidP="006F7781"/>
    <w:p w14:paraId="4C831903" w14:textId="5C635950" w:rsidR="006F7781" w:rsidRPr="006F7781" w:rsidRDefault="006F7781" w:rsidP="006F7781"/>
    <w:p w14:paraId="6A662801" w14:textId="6C199550" w:rsidR="006F7781" w:rsidRPr="006F7781" w:rsidRDefault="006F7781" w:rsidP="006F7781"/>
    <w:p w14:paraId="2C820DEF" w14:textId="145D44A5" w:rsidR="006F7781" w:rsidRPr="006F7781" w:rsidRDefault="006F7781" w:rsidP="006F7781"/>
    <w:p w14:paraId="591F37F8" w14:textId="1DB3109E" w:rsidR="006F7781" w:rsidRPr="006F7781" w:rsidRDefault="006F7781" w:rsidP="006F7781"/>
    <w:p w14:paraId="799149F9" w14:textId="55CFC7B9" w:rsidR="006F7781" w:rsidRPr="006F7781" w:rsidRDefault="006F7781" w:rsidP="006F7781"/>
    <w:p w14:paraId="1F2DDE33" w14:textId="3DB203C6" w:rsidR="006F7781" w:rsidRPr="006F7781" w:rsidRDefault="006F7781" w:rsidP="006F7781"/>
    <w:p w14:paraId="71479413" w14:textId="6208923D" w:rsidR="006F7781" w:rsidRPr="006F7781" w:rsidRDefault="006F7781" w:rsidP="006F7781"/>
    <w:p w14:paraId="7DDF1961" w14:textId="72DD9BAA" w:rsidR="006F7781" w:rsidRPr="006F7781" w:rsidRDefault="006F7781" w:rsidP="006F7781"/>
    <w:p w14:paraId="3AA9CBA8" w14:textId="1EF6D276" w:rsidR="006F7781" w:rsidRPr="006F7781" w:rsidRDefault="006F7781" w:rsidP="006F7781"/>
    <w:p w14:paraId="7DF4B7F4" w14:textId="30420999" w:rsidR="006F7781" w:rsidRPr="006F7781" w:rsidRDefault="006F7781" w:rsidP="006F7781"/>
    <w:p w14:paraId="7076F318" w14:textId="1E58C89F" w:rsidR="006F7781" w:rsidRPr="006F7781" w:rsidRDefault="006F7781" w:rsidP="006F7781"/>
    <w:p w14:paraId="4F153AA0" w14:textId="7C76F52C" w:rsidR="006F7781" w:rsidRPr="006F7781" w:rsidRDefault="006F7781" w:rsidP="006F7781"/>
    <w:p w14:paraId="7AA88C25" w14:textId="2F156EB0" w:rsidR="006F7781" w:rsidRPr="006F7781" w:rsidRDefault="006F7781" w:rsidP="006F7781"/>
    <w:p w14:paraId="64442A88" w14:textId="26208005" w:rsidR="006F7781" w:rsidRPr="006F7781" w:rsidRDefault="006F7781" w:rsidP="006F7781"/>
    <w:p w14:paraId="47DC06C6" w14:textId="30F6351F" w:rsidR="006F7781" w:rsidRDefault="006F7781" w:rsidP="006F7781"/>
    <w:p w14:paraId="7060AA38" w14:textId="19F2C5F6" w:rsidR="00CC67CC" w:rsidRDefault="00CC67CC" w:rsidP="006F7781"/>
    <w:p w14:paraId="11A134CE" w14:textId="70736C6B" w:rsidR="00CC67CC" w:rsidRDefault="00CC67CC" w:rsidP="006F7781"/>
    <w:p w14:paraId="17133DCF" w14:textId="77777777" w:rsidR="00CC67CC" w:rsidRPr="006F7781" w:rsidRDefault="00CC67CC" w:rsidP="006F7781"/>
    <w:p w14:paraId="6BDF5AD3" w14:textId="77777777" w:rsidR="00637A82" w:rsidRDefault="00637A82" w:rsidP="006F7781">
      <w:pPr>
        <w:pStyle w:val="Kop2"/>
      </w:pPr>
    </w:p>
    <w:p w14:paraId="47DEEE1A" w14:textId="5EDD53A9" w:rsidR="006F7781" w:rsidRDefault="006F7781" w:rsidP="006F7781">
      <w:pPr>
        <w:pStyle w:val="Kop2"/>
      </w:pPr>
      <w:bookmarkStart w:id="12" w:name="_Toc21522108"/>
      <w:r>
        <w:t>Quiz</w:t>
      </w:r>
      <w:bookmarkEnd w:id="12"/>
    </w:p>
    <w:p w14:paraId="72F35241" w14:textId="7D8AC239" w:rsidR="006F7781" w:rsidRDefault="006F7781" w:rsidP="006F7781"/>
    <w:p w14:paraId="18B759E6" w14:textId="13567B63" w:rsidR="006F7781" w:rsidRPr="006F7781" w:rsidRDefault="006F7781" w:rsidP="006F7781"/>
    <w:p w14:paraId="4E7B0104" w14:textId="2B75C0A9" w:rsidR="006F7781" w:rsidRPr="006F7781" w:rsidRDefault="006F7781" w:rsidP="006F7781"/>
    <w:p w14:paraId="1A91881A" w14:textId="77C83836" w:rsidR="006F7781" w:rsidRPr="006F7781" w:rsidRDefault="00637A82" w:rsidP="006F7781">
      <w:r>
        <w:rPr>
          <w:noProof/>
        </w:rPr>
        <w:drawing>
          <wp:anchor distT="0" distB="0" distL="114300" distR="114300" simplePos="0" relativeHeight="251674624" behindDoc="1" locked="0" layoutInCell="1" allowOverlap="1" wp14:anchorId="0C724228" wp14:editId="67EA0B29">
            <wp:simplePos x="0" y="0"/>
            <wp:positionH relativeFrom="margin">
              <wp:align>center</wp:align>
            </wp:positionH>
            <wp:positionV relativeFrom="paragraph">
              <wp:posOffset>7335</wp:posOffset>
            </wp:positionV>
            <wp:extent cx="3390900" cy="6905625"/>
            <wp:effectExtent l="0" t="0" r="0" b="9525"/>
            <wp:wrapNone/>
            <wp:docPr id="12" name="Afbeelding 1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i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CA6AB" w14:textId="0A92CDBC" w:rsidR="006F7781" w:rsidRPr="006F7781" w:rsidRDefault="006F7781" w:rsidP="006F7781"/>
    <w:p w14:paraId="3CEB5015" w14:textId="2A6C049B" w:rsidR="006F7781" w:rsidRPr="006F7781" w:rsidRDefault="006F7781" w:rsidP="006F7781"/>
    <w:p w14:paraId="0CF97305" w14:textId="58BE4FF2" w:rsidR="006F7781" w:rsidRPr="006F7781" w:rsidRDefault="006F7781" w:rsidP="006F7781"/>
    <w:p w14:paraId="180DDB8C" w14:textId="66AC3B29" w:rsidR="006F7781" w:rsidRPr="006F7781" w:rsidRDefault="006F7781" w:rsidP="006F7781"/>
    <w:p w14:paraId="786681A9" w14:textId="0F893492" w:rsidR="006F7781" w:rsidRPr="006F7781" w:rsidRDefault="006F7781" w:rsidP="006F7781"/>
    <w:p w14:paraId="1DB28867" w14:textId="65279635" w:rsidR="006F7781" w:rsidRPr="006F7781" w:rsidRDefault="006F7781" w:rsidP="006F7781"/>
    <w:p w14:paraId="3ABA5156" w14:textId="18CF212B" w:rsidR="006F7781" w:rsidRPr="006F7781" w:rsidRDefault="006F7781" w:rsidP="006F7781"/>
    <w:p w14:paraId="5D3828B0" w14:textId="4E7DDF5F" w:rsidR="006F7781" w:rsidRPr="006F7781" w:rsidRDefault="006F7781" w:rsidP="006F7781"/>
    <w:p w14:paraId="4DEF2DE1" w14:textId="6BBFFFEE" w:rsidR="006F7781" w:rsidRPr="006F7781" w:rsidRDefault="006F7781" w:rsidP="006F7781"/>
    <w:p w14:paraId="3FCA3C94" w14:textId="4C82E1FE" w:rsidR="006F7781" w:rsidRPr="006F7781" w:rsidRDefault="006F7781" w:rsidP="006F7781"/>
    <w:p w14:paraId="54249A26" w14:textId="1B3A8B95" w:rsidR="006F7781" w:rsidRPr="006F7781" w:rsidRDefault="006F7781" w:rsidP="006F7781"/>
    <w:p w14:paraId="30099C8F" w14:textId="7BC7F416" w:rsidR="006F7781" w:rsidRPr="006F7781" w:rsidRDefault="006F7781" w:rsidP="006F7781"/>
    <w:p w14:paraId="40EBDD8A" w14:textId="339EC030" w:rsidR="006F7781" w:rsidRPr="006F7781" w:rsidRDefault="006F7781" w:rsidP="006F7781"/>
    <w:p w14:paraId="6C3FCF18" w14:textId="66F8CDDE" w:rsidR="006F7781" w:rsidRPr="006F7781" w:rsidRDefault="006F7781" w:rsidP="006F7781"/>
    <w:p w14:paraId="71FEAB1E" w14:textId="51F78633" w:rsidR="006F7781" w:rsidRPr="006F7781" w:rsidRDefault="006F7781" w:rsidP="006F7781"/>
    <w:p w14:paraId="1FE42660" w14:textId="0EA0EE2B" w:rsidR="006F7781" w:rsidRPr="006F7781" w:rsidRDefault="006F7781" w:rsidP="006F7781"/>
    <w:p w14:paraId="4EDDB16D" w14:textId="29EC7937" w:rsidR="006F7781" w:rsidRPr="006F7781" w:rsidRDefault="006F7781" w:rsidP="006F7781"/>
    <w:p w14:paraId="6FF30BEB" w14:textId="5A1D2783" w:rsidR="006F7781" w:rsidRPr="006F7781" w:rsidRDefault="006F7781" w:rsidP="006F7781"/>
    <w:p w14:paraId="2B81B138" w14:textId="29788903" w:rsidR="006F7781" w:rsidRPr="006F7781" w:rsidRDefault="006F7781" w:rsidP="006F7781"/>
    <w:p w14:paraId="102CFF80" w14:textId="295288F3" w:rsidR="006F7781" w:rsidRPr="006F7781" w:rsidRDefault="006F7781" w:rsidP="006F7781"/>
    <w:p w14:paraId="5E5C95A3" w14:textId="20E5735F" w:rsidR="006F7781" w:rsidRPr="006F7781" w:rsidRDefault="006F7781" w:rsidP="006F7781"/>
    <w:p w14:paraId="1D87BF3B" w14:textId="7BC00B5A" w:rsidR="006F7781" w:rsidRPr="006F7781" w:rsidRDefault="006F7781" w:rsidP="006F7781"/>
    <w:p w14:paraId="1180827F" w14:textId="0A1AECED" w:rsidR="006F7781" w:rsidRDefault="006F7781" w:rsidP="006F7781"/>
    <w:p w14:paraId="45FFE8B5" w14:textId="058F52D5" w:rsidR="006F7781" w:rsidRDefault="006F7781" w:rsidP="006F7781">
      <w:pPr>
        <w:jc w:val="right"/>
      </w:pPr>
    </w:p>
    <w:p w14:paraId="66695825" w14:textId="72676811" w:rsidR="006F7781" w:rsidRDefault="006F7781" w:rsidP="006F7781">
      <w:pPr>
        <w:jc w:val="right"/>
      </w:pPr>
    </w:p>
    <w:p w14:paraId="1E9C7F36" w14:textId="67688167" w:rsidR="006F7781" w:rsidRDefault="006F7781" w:rsidP="006F7781">
      <w:pPr>
        <w:tabs>
          <w:tab w:val="left" w:pos="709"/>
        </w:tabs>
      </w:pPr>
    </w:p>
    <w:p w14:paraId="2F394534" w14:textId="7F0CA86E" w:rsidR="006F7781" w:rsidRDefault="00CC67CC" w:rsidP="00CC67CC">
      <w:pPr>
        <w:pStyle w:val="Kop2"/>
      </w:pPr>
      <w:bookmarkStart w:id="13" w:name="_Toc21522109"/>
      <w:r>
        <w:t>Over ons</w:t>
      </w:r>
      <w:bookmarkEnd w:id="13"/>
    </w:p>
    <w:p w14:paraId="23A687FD" w14:textId="28882C04" w:rsidR="00CC67CC" w:rsidRPr="00CC67CC" w:rsidRDefault="00CC67CC" w:rsidP="00CC67CC">
      <w:r>
        <w:rPr>
          <w:noProof/>
        </w:rPr>
        <w:drawing>
          <wp:anchor distT="0" distB="0" distL="114300" distR="114300" simplePos="0" relativeHeight="251672576" behindDoc="1" locked="0" layoutInCell="1" allowOverlap="1" wp14:anchorId="0B0D6E8C" wp14:editId="3A4DAB62">
            <wp:simplePos x="0" y="0"/>
            <wp:positionH relativeFrom="margin">
              <wp:align>center</wp:align>
            </wp:positionH>
            <wp:positionV relativeFrom="paragraph">
              <wp:posOffset>1024691</wp:posOffset>
            </wp:positionV>
            <wp:extent cx="3390900" cy="6905625"/>
            <wp:effectExtent l="0" t="0" r="0" b="9525"/>
            <wp:wrapNone/>
            <wp:docPr id="10" name="Afbeelding 10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 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67CC" w:rsidRPr="00CC67CC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17069" w14:textId="77777777" w:rsidR="00DC25F9" w:rsidRDefault="00DC25F9" w:rsidP="004539D0">
      <w:pPr>
        <w:spacing w:after="0" w:line="240" w:lineRule="auto"/>
      </w:pPr>
      <w:r>
        <w:separator/>
      </w:r>
    </w:p>
  </w:endnote>
  <w:endnote w:type="continuationSeparator" w:id="0">
    <w:p w14:paraId="6957C550" w14:textId="77777777" w:rsidR="00DC25F9" w:rsidRDefault="00DC25F9" w:rsidP="004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1891D" w14:textId="77777777" w:rsidR="00DC25F9" w:rsidRDefault="00DC25F9" w:rsidP="004539D0">
      <w:pPr>
        <w:spacing w:after="0" w:line="240" w:lineRule="auto"/>
      </w:pPr>
      <w:r>
        <w:separator/>
      </w:r>
    </w:p>
  </w:footnote>
  <w:footnote w:type="continuationSeparator" w:id="0">
    <w:p w14:paraId="10D5234F" w14:textId="77777777" w:rsidR="00DC25F9" w:rsidRDefault="00DC25F9" w:rsidP="0045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E130C"/>
    <w:multiLevelType w:val="hybridMultilevel"/>
    <w:tmpl w:val="6D78094C"/>
    <w:lvl w:ilvl="0" w:tplc="23446D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F8"/>
    <w:rsid w:val="00071C38"/>
    <w:rsid w:val="00137141"/>
    <w:rsid w:val="00170A64"/>
    <w:rsid w:val="001C4C2F"/>
    <w:rsid w:val="001F73EC"/>
    <w:rsid w:val="00347419"/>
    <w:rsid w:val="003A2D7C"/>
    <w:rsid w:val="00407129"/>
    <w:rsid w:val="00443927"/>
    <w:rsid w:val="004539D0"/>
    <w:rsid w:val="004773CB"/>
    <w:rsid w:val="00510B4F"/>
    <w:rsid w:val="005753AA"/>
    <w:rsid w:val="00582BF8"/>
    <w:rsid w:val="005E3FF9"/>
    <w:rsid w:val="006275F3"/>
    <w:rsid w:val="00637A82"/>
    <w:rsid w:val="0064518D"/>
    <w:rsid w:val="006B6D2C"/>
    <w:rsid w:val="006F7781"/>
    <w:rsid w:val="00712522"/>
    <w:rsid w:val="00766606"/>
    <w:rsid w:val="007844B5"/>
    <w:rsid w:val="007A5917"/>
    <w:rsid w:val="007F2AA2"/>
    <w:rsid w:val="008A35D6"/>
    <w:rsid w:val="008E0A71"/>
    <w:rsid w:val="008E3788"/>
    <w:rsid w:val="009F14AB"/>
    <w:rsid w:val="00AB40C3"/>
    <w:rsid w:val="00AF1BE6"/>
    <w:rsid w:val="00B407D2"/>
    <w:rsid w:val="00C2684E"/>
    <w:rsid w:val="00C8322B"/>
    <w:rsid w:val="00CC67CC"/>
    <w:rsid w:val="00D74368"/>
    <w:rsid w:val="00D86E67"/>
    <w:rsid w:val="00DC25F9"/>
    <w:rsid w:val="00EA079D"/>
    <w:rsid w:val="00EC45B1"/>
    <w:rsid w:val="00F5207C"/>
    <w:rsid w:val="00F57E55"/>
    <w:rsid w:val="00F81874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A4EC"/>
  <w15:chartTrackingRefBased/>
  <w15:docId w15:val="{3C7A3577-F334-46AC-BCE9-9E19B48D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6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83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9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9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9D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39D0"/>
  </w:style>
  <w:style w:type="paragraph" w:styleId="Voettekst">
    <w:name w:val="footer"/>
    <w:basedOn w:val="Standaard"/>
    <w:link w:val="Voet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39D0"/>
  </w:style>
  <w:style w:type="character" w:customStyle="1" w:styleId="Kop2Char">
    <w:name w:val="Kop 2 Char"/>
    <w:basedOn w:val="Standaardalinea-lettertype"/>
    <w:link w:val="Kop2"/>
    <w:uiPriority w:val="9"/>
    <w:rsid w:val="00C26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2">
    <w:name w:val="Grid Table 5 Dark Accent 2"/>
    <w:basedOn w:val="Standaardtabel"/>
    <w:uiPriority w:val="50"/>
    <w:rsid w:val="0058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jstalinea">
    <w:name w:val="List Paragraph"/>
    <w:basedOn w:val="Standaard"/>
    <w:uiPriority w:val="34"/>
    <w:qFormat/>
    <w:rsid w:val="00582BF8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0712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0712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07129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C83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1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637A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en\Desktop\Leerjaar%203\Project\repo\ProjectMobileGroep08\Individuele%20opdrachten\Projectsjabloon\sjabloon%20-%20Morten%20Vermeulen%20(v1.0)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8EE11-8E4D-4ED7-8735-EE1DCA4C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- Morten Vermeulen (v1.0)</Template>
  <TotalTime>674</TotalTime>
  <Pages>11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7AMO1 PRJ ANDROID</dc:subject>
  <dc:creator>Morten Verme</dc:creator>
  <cp:keywords/>
  <dc:description/>
  <cp:lastModifiedBy>Yaimo Collins</cp:lastModifiedBy>
  <cp:revision>18</cp:revision>
  <dcterms:created xsi:type="dcterms:W3CDTF">2019-09-23T12:47:00Z</dcterms:created>
  <dcterms:modified xsi:type="dcterms:W3CDTF">2019-10-14T12:50:00Z</dcterms:modified>
</cp:coreProperties>
</file>