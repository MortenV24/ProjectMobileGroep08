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14:paraId="6A385B15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A81C3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A81C3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18FCBF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5040A7D9" w:rsidR="004539D0" w:rsidRDefault="000206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5040A7D9" w:rsidR="004539D0" w:rsidRDefault="0002062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0B16CA" w14:textId="77777777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6508D2" w14:textId="448CA98C" w:rsidR="00C4275B" w:rsidRDefault="00EA079D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</w:t>
                                </w:r>
                                <w:r w:rsidR="00C4275B">
                                  <w:rPr>
                                    <w:color w:val="44546A" w:themeColor="text2"/>
                                  </w:rPr>
                                  <w:t xml:space="preserve">, </w:t>
                                </w:r>
                              </w:p>
                              <w:p w14:paraId="636B2DC3" w14:textId="074ABF4A" w:rsidR="00C4275B" w:rsidRDefault="00C4275B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          Yaimo Collins,</w:t>
                                </w:r>
                              </w:p>
                              <w:p w14:paraId="5999275D" w14:textId="2B2BA19A" w:rsidR="00C4275B" w:rsidRDefault="00C4275B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          Yustin Troost</w:t>
                                </w:r>
                                <w:bookmarkStart w:id="0" w:name="_GoBack"/>
                                <w:bookmarkEnd w:id="0"/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5B741702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0FA38624" w14:textId="453DD0D9" w:rsidR="00020625" w:rsidRPr="00020625" w:rsidRDefault="00020625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Boukiour</w:t>
                                </w:r>
                              </w:p>
                              <w:p w14:paraId="3C84C565" w14:textId="23292EC6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 w:rsidR="0045593D">
                                  <w:rPr>
                                    <w:color w:val="44546A" w:themeColor="text2"/>
                                  </w:rPr>
                                  <w:t>02-11-2019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7C8AEFC2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 w:rsidR="00567A3B">
                                  <w:rPr>
                                    <w:color w:val="FF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06CB0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586508D2" w14:textId="448CA98C" w:rsidR="00C4275B" w:rsidRDefault="00EA079D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>
                            <w:rPr>
                              <w:color w:val="44546A" w:themeColor="text2"/>
                            </w:rPr>
                            <w:t>Morten Vermeulen</w:t>
                          </w:r>
                          <w:r w:rsidR="00C4275B">
                            <w:rPr>
                              <w:color w:val="44546A" w:themeColor="text2"/>
                            </w:rPr>
                            <w:t xml:space="preserve">, </w:t>
                          </w:r>
                        </w:p>
                        <w:p w14:paraId="636B2DC3" w14:textId="074ABF4A" w:rsidR="00C4275B" w:rsidRDefault="00C4275B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          Yaimo Collins,</w:t>
                          </w:r>
                        </w:p>
                        <w:p w14:paraId="5999275D" w14:textId="2B2BA19A" w:rsidR="00C4275B" w:rsidRDefault="00C4275B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          Yustin Troost</w:t>
                          </w:r>
                          <w:bookmarkStart w:id="1" w:name="_GoBack"/>
                          <w:bookmarkEnd w:id="1"/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5B741702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0FA38624" w14:textId="453DD0D9" w:rsidR="00020625" w:rsidRPr="00020625" w:rsidRDefault="00020625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44546A" w:themeColor="text2"/>
                            </w:rPr>
                            <w:t>Dhr. Boukiour</w:t>
                          </w:r>
                        </w:p>
                        <w:p w14:paraId="3C84C565" w14:textId="23292EC6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 w:rsidR="0045593D">
                            <w:rPr>
                              <w:color w:val="44546A" w:themeColor="text2"/>
                            </w:rPr>
                            <w:t>02-11-2019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7C8AEFC2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 w:rsidR="00567A3B">
                            <w:rPr>
                              <w:color w:val="FF0000"/>
                            </w:rPr>
                            <w:t>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20B011B9" w14:textId="60244AA5" w:rsidR="003B5F5C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75096" w:history="1">
            <w:r w:rsidR="003B5F5C" w:rsidRPr="00856E5A">
              <w:rPr>
                <w:rStyle w:val="Hyperlink"/>
                <w:noProof/>
              </w:rPr>
              <w:t>Functionaliteiten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_Toc23575096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2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1DA4A620" w14:textId="6493DCB6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7" w:history="1">
            <w:r w:rsidR="003B5F5C" w:rsidRPr="00856E5A">
              <w:rPr>
                <w:rStyle w:val="Hyperlink"/>
                <w:noProof/>
              </w:rPr>
              <w:t>Use Case Diagram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_Toc23575097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2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5085CAC7" w14:textId="6D851471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8" w:history="1">
            <w:r w:rsidR="003B5F5C" w:rsidRPr="00856E5A">
              <w:rPr>
                <w:rStyle w:val="Hyperlink"/>
                <w:noProof/>
              </w:rPr>
              <w:t>Use Case Beschrijving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_Toc23575098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3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37C11421" w14:textId="076EE5F3" w:rsidR="003B5F5C" w:rsidRDefault="00A81C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099" w:history="1">
            <w:r w:rsidR="003B5F5C" w:rsidRPr="00856E5A">
              <w:rPr>
                <w:rStyle w:val="Hyperlink"/>
                <w:noProof/>
              </w:rPr>
              <w:t>Navigatiediagram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_Toc23575099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5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052DF5AE" w14:textId="3129C720" w:rsidR="003B5F5C" w:rsidRDefault="00A81C3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0" w:history="1">
            <w:r w:rsidR="003B5F5C" w:rsidRPr="00856E5A">
              <w:rPr>
                <w:rStyle w:val="Hyperlink"/>
                <w:noProof/>
              </w:rPr>
              <w:t>Sitemap (mobile)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_Toc23575100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5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4F36D6D2" w14:textId="10267465" w:rsidR="003B5F5C" w:rsidRDefault="00A81C3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1" w:history="1">
            <w:r w:rsidR="003B5F5C" w:rsidRPr="00856E5A">
              <w:rPr>
                <w:rStyle w:val="Hyperlink"/>
                <w:noProof/>
              </w:rPr>
              <w:t>Lijst van schermen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_Toc23575101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6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05DC227D" w14:textId="64214A20" w:rsidR="003B5F5C" w:rsidRDefault="00A81C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2" w:history="1">
            <w:r w:rsidR="003B5F5C" w:rsidRPr="00856E5A">
              <w:rPr>
                <w:rStyle w:val="Hyperlink"/>
                <w:noProof/>
              </w:rPr>
              <w:t>Schermontwerp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_Toc23575102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7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6923D3F9" w14:textId="45B6D21C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3" w:history="1">
            <w:r w:rsidR="003B5F5C" w:rsidRPr="00856E5A">
              <w:rPr>
                <w:rStyle w:val="Hyperlink"/>
                <w:noProof/>
              </w:rPr>
              <w:t>Home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_Toc23575103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7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1E87EB00" w14:textId="25E1F43E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4" w:history="1">
            <w:r w:rsidR="003B5F5C" w:rsidRPr="00856E5A">
              <w:rPr>
                <w:rStyle w:val="Hyperlink"/>
                <w:noProof/>
              </w:rPr>
              <w:t>Taalschermen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_Toc23575104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8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5F4F15EC" w14:textId="17FAF7A3" w:rsidR="003B5F5C" w:rsidRDefault="00A81C3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5" w:history="1">
            <w:r w:rsidR="003B5F5C" w:rsidRPr="00856E5A">
              <w:rPr>
                <w:rStyle w:val="Hyperlink"/>
                <w:noProof/>
              </w:rPr>
              <w:t>Lijst met taallessen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_Toc23575105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8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7808DE0A" w14:textId="744F3237" w:rsidR="003B5F5C" w:rsidRDefault="00A81C3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6" w:history="1">
            <w:r w:rsidR="003B5F5C" w:rsidRPr="00856E5A">
              <w:rPr>
                <w:rStyle w:val="Hyperlink"/>
                <w:noProof/>
              </w:rPr>
              <w:t>Taal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_Toc23575106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9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073B27A3" w14:textId="6EE51766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7" w:history="1">
            <w:r w:rsidR="003B5F5C" w:rsidRPr="00856E5A">
              <w:rPr>
                <w:rStyle w:val="Hyperlink"/>
                <w:noProof/>
              </w:rPr>
              <w:t>Speel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_Toc23575107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10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036C5164" w14:textId="4D114B05" w:rsidR="003B5F5C" w:rsidRDefault="00A81C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3575108" w:history="1">
            <w:r w:rsidR="003B5F5C" w:rsidRPr="00856E5A">
              <w:rPr>
                <w:rStyle w:val="Hyperlink"/>
                <w:noProof/>
              </w:rPr>
              <w:t>Over ons</w:t>
            </w:r>
            <w:r w:rsidR="003B5F5C">
              <w:rPr>
                <w:noProof/>
                <w:webHidden/>
              </w:rPr>
              <w:tab/>
            </w:r>
            <w:r w:rsidR="003B5F5C">
              <w:rPr>
                <w:noProof/>
                <w:webHidden/>
              </w:rPr>
              <w:fldChar w:fldCharType="begin"/>
            </w:r>
            <w:r w:rsidR="003B5F5C">
              <w:rPr>
                <w:noProof/>
                <w:webHidden/>
              </w:rPr>
              <w:instrText xml:space="preserve"> PAGEREF _Toc23575108 \h </w:instrText>
            </w:r>
            <w:r w:rsidR="003B5F5C">
              <w:rPr>
                <w:noProof/>
                <w:webHidden/>
              </w:rPr>
            </w:r>
            <w:r w:rsidR="003B5F5C">
              <w:rPr>
                <w:noProof/>
                <w:webHidden/>
              </w:rPr>
              <w:fldChar w:fldCharType="separate"/>
            </w:r>
            <w:r w:rsidR="003B5F5C">
              <w:rPr>
                <w:noProof/>
                <w:webHidden/>
              </w:rPr>
              <w:t>11</w:t>
            </w:r>
            <w:r w:rsidR="003B5F5C">
              <w:rPr>
                <w:noProof/>
                <w:webHidden/>
              </w:rPr>
              <w:fldChar w:fldCharType="end"/>
            </w:r>
          </w:hyperlink>
        </w:p>
        <w:p w14:paraId="1B1F7CB7" w14:textId="2240880D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247A58FB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/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5CBD3B1C" w14:textId="77777777" w:rsidR="00637A82" w:rsidRDefault="00637A82" w:rsidP="00C2684E">
      <w:pPr>
        <w:pStyle w:val="Kop1"/>
        <w:rPr>
          <w:sz w:val="36"/>
          <w:szCs w:val="36"/>
        </w:rPr>
      </w:pPr>
    </w:p>
    <w:p w14:paraId="159EA392" w14:textId="61C1A3FE" w:rsidR="004539D0" w:rsidRDefault="00C2684E" w:rsidP="00C2684E">
      <w:pPr>
        <w:pStyle w:val="Kop1"/>
        <w:rPr>
          <w:sz w:val="36"/>
          <w:szCs w:val="36"/>
        </w:rPr>
      </w:pPr>
      <w:bookmarkStart w:id="2" w:name="_Toc23575096"/>
      <w:r w:rsidRPr="00C2684E">
        <w:rPr>
          <w:sz w:val="36"/>
          <w:szCs w:val="36"/>
        </w:rPr>
        <w:t>Functionaliteiten</w:t>
      </w:r>
      <w:bookmarkEnd w:id="2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3" w:name="_Toc23575097"/>
      <w:r>
        <w:t>Use Case Diagram</w:t>
      </w:r>
      <w:bookmarkEnd w:id="3"/>
    </w:p>
    <w:p w14:paraId="6D474614" w14:textId="77777777" w:rsidR="00582BF8" w:rsidRDefault="00582BF8" w:rsidP="00582BF8"/>
    <w:p w14:paraId="6258568A" w14:textId="5DFA3753" w:rsidR="00EA079D" w:rsidRDefault="00EA079D" w:rsidP="00582BF8"/>
    <w:p w14:paraId="71FCCDE9" w14:textId="63294E21" w:rsidR="00EA079D" w:rsidRDefault="00E41B13" w:rsidP="00582BF8">
      <w:r>
        <w:rPr>
          <w:noProof/>
        </w:rPr>
        <w:drawing>
          <wp:anchor distT="0" distB="0" distL="114300" distR="114300" simplePos="0" relativeHeight="251675648" behindDoc="1" locked="0" layoutInCell="1" allowOverlap="1" wp14:anchorId="7C7AE0FD" wp14:editId="4C8D9CE9">
            <wp:simplePos x="0" y="0"/>
            <wp:positionH relativeFrom="column">
              <wp:posOffset>-1118235</wp:posOffset>
            </wp:positionH>
            <wp:positionV relativeFrom="paragraph">
              <wp:posOffset>374650</wp:posOffset>
            </wp:positionV>
            <wp:extent cx="7528956" cy="3899754"/>
            <wp:effectExtent l="0" t="0" r="0" b="571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956" cy="389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4656D" w14:textId="0390AF21" w:rsidR="00EA079D" w:rsidRDefault="00EA079D" w:rsidP="00582BF8"/>
    <w:p w14:paraId="2E63AACA" w14:textId="460C144B" w:rsidR="00EA079D" w:rsidRDefault="00EA079D" w:rsidP="00582BF8"/>
    <w:p w14:paraId="409BD6F5" w14:textId="77777777" w:rsidR="00EA079D" w:rsidRDefault="00EA079D" w:rsidP="00582BF8"/>
    <w:p w14:paraId="35924B19" w14:textId="50CFEB64" w:rsidR="00EA079D" w:rsidRDefault="00EA079D" w:rsidP="00582BF8"/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1E4A97" w14:textId="77777777" w:rsidR="00C2684E" w:rsidRDefault="00582BF8" w:rsidP="00582BF8">
      <w:pPr>
        <w:pStyle w:val="Kop2"/>
        <w:rPr>
          <w:noProof/>
        </w:rPr>
      </w:pPr>
      <w:bookmarkStart w:id="4" w:name="_Toc23575098"/>
      <w:r>
        <w:lastRenderedPageBreak/>
        <w:t>Use Case Beschrijving</w:t>
      </w:r>
      <w:bookmarkEnd w:id="4"/>
      <w:r>
        <w:rPr>
          <w:noProof/>
        </w:rPr>
        <w:t xml:space="preserve"> </w:t>
      </w:r>
    </w:p>
    <w:p w14:paraId="4A20762B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58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1C3159FC" w14:textId="40A623F8" w:rsidR="00582BF8" w:rsidRPr="004003BC" w:rsidRDefault="00E41B13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Taal oefenen</w:t>
            </w:r>
          </w:p>
        </w:tc>
      </w:tr>
      <w:tr w:rsidR="00582BF8" w14:paraId="5A06D94E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B9098B6" w14:textId="11981D92" w:rsidR="00582BF8" w:rsidRPr="004003BC" w:rsidRDefault="00E41B13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Taal</w:t>
            </w:r>
            <w:r w:rsidR="001C4C2F">
              <w:rPr>
                <w:rFonts w:ascii="Verdana" w:hAnsi="Verdana"/>
                <w:sz w:val="20"/>
                <w:szCs w:val="20"/>
              </w:rPr>
              <w:t xml:space="preserve"> oefenen</w:t>
            </w:r>
          </w:p>
        </w:tc>
      </w:tr>
      <w:tr w:rsidR="00582BF8" w14:paraId="768A9DC7" w14:textId="77777777" w:rsidTr="00582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58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1C4C2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2712C928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</w:t>
            </w:r>
            <w:r w:rsidR="00E41B13">
              <w:rPr>
                <w:rFonts w:ascii="Verdana" w:hAnsi="Verdana"/>
                <w:color w:val="000000" w:themeColor="text1"/>
                <w:sz w:val="20"/>
                <w:szCs w:val="20"/>
              </w:rPr>
              <w:t>Taal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1C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1C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7C4449F" w14:textId="2766240E" w:rsidR="005753AA" w:rsidRPr="004003BC" w:rsidRDefault="00E41B13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Speel oefenen</w:t>
            </w:r>
          </w:p>
        </w:tc>
      </w:tr>
      <w:tr w:rsidR="005753AA" w14:paraId="643846B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D8038D" w14:textId="094E3AE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Een toetsing van de beoefende </w:t>
            </w:r>
            <w:r w:rsidR="001C688B">
              <w:rPr>
                <w:rFonts w:ascii="Verdana" w:hAnsi="Verdana"/>
                <w:sz w:val="20"/>
                <w:szCs w:val="20"/>
              </w:rPr>
              <w:t>“Taal oefenen” stof</w:t>
            </w:r>
          </w:p>
        </w:tc>
      </w:tr>
      <w:tr w:rsidR="005753AA" w14:paraId="5A59296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0C540F0" w14:textId="6D57093F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Bijbehorende </w:t>
            </w:r>
            <w:r w:rsidR="001C688B">
              <w:rPr>
                <w:rFonts w:ascii="Verdana" w:hAnsi="Verdana"/>
                <w:sz w:val="20"/>
                <w:szCs w:val="20"/>
              </w:rPr>
              <w:t>lessen</w:t>
            </w:r>
            <w:r>
              <w:rPr>
                <w:rFonts w:ascii="Verdana" w:hAnsi="Verdana"/>
                <w:sz w:val="20"/>
                <w:szCs w:val="20"/>
              </w:rPr>
              <w:t xml:space="preserve"> voldoende hebben afgerond.</w:t>
            </w:r>
          </w:p>
        </w:tc>
      </w:tr>
      <w:tr w:rsidR="005753AA" w14:paraId="3BDEDAA3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092AF201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Speel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Oefenen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5753AA" w14:paraId="6C922877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3430134" w14:textId="7EC52532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niet genoeg lessen afgerond om </w:t>
            </w:r>
            <w:r w:rsidR="001C688B">
              <w:rPr>
                <w:rFonts w:ascii="Verdana" w:hAnsi="Verdana"/>
                <w:sz w:val="20"/>
                <w:szCs w:val="20"/>
              </w:rPr>
              <w:t>Speel</w:t>
            </w:r>
            <w:r>
              <w:rPr>
                <w:rFonts w:ascii="Verdana" w:hAnsi="Verdana"/>
                <w:sz w:val="20"/>
                <w:szCs w:val="20"/>
              </w:rPr>
              <w:t xml:space="preserve"> te maken</w:t>
            </w:r>
          </w:p>
        </w:tc>
      </w:tr>
      <w:tr w:rsidR="005753AA" w14:paraId="60A334F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4072868" w14:textId="02539EAE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bekijken. </w:t>
            </w:r>
          </w:p>
        </w:tc>
      </w:tr>
      <w:tr w:rsidR="003A2D7C" w14:paraId="63F4DB7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CDF0CA5" w14:textId="60B0ADB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moet de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gemaakt hebben.</w:t>
            </w:r>
          </w:p>
        </w:tc>
      </w:tr>
      <w:tr w:rsidR="003A2D7C" w14:paraId="2959438F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4E3FD83" w14:textId="51CC5906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</w:t>
            </w:r>
            <w:r w:rsidR="001C688B">
              <w:rPr>
                <w:rFonts w:ascii="Verdana" w:hAnsi="Verdana"/>
                <w:color w:val="000000" w:themeColor="text1"/>
                <w:sz w:val="20"/>
                <w:szCs w:val="20"/>
              </w:rPr>
              <w:t>Speel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B33FE46" w14:textId="7DEECD02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</w:t>
            </w:r>
            <w:r w:rsidR="001C688B">
              <w:rPr>
                <w:rFonts w:ascii="Verdana" w:hAnsi="Verdana"/>
                <w:sz w:val="20"/>
                <w:szCs w:val="20"/>
              </w:rPr>
              <w:t>speel oefening</w:t>
            </w:r>
            <w:r>
              <w:rPr>
                <w:rFonts w:ascii="Verdana" w:hAnsi="Verdana"/>
                <w:sz w:val="20"/>
                <w:szCs w:val="20"/>
              </w:rPr>
              <w:t xml:space="preserve"> gemaakt </w:t>
            </w:r>
          </w:p>
        </w:tc>
      </w:tr>
      <w:tr w:rsidR="003A2D7C" w14:paraId="4E49AA10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BF5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538135" w:themeFill="accent6" w:themeFillShade="BF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BF541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3A2D7C" w14:paraId="108E9A09" w14:textId="77777777" w:rsidTr="00BF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A8D08D" w:themeFill="accent6" w:themeFillTint="99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BF5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538135" w:themeFill="accent6" w:themeFillShade="BF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E2EFD9" w:themeFill="accent6" w:themeFillTint="33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5406DFBC" w:rsidR="008E0A71" w:rsidRDefault="008E0A71" w:rsidP="00582BF8"/>
    <w:p w14:paraId="26C2186C" w14:textId="7F2FBB00" w:rsidR="00C8322B" w:rsidRDefault="00C8322B" w:rsidP="00582BF8"/>
    <w:p w14:paraId="6525F20C" w14:textId="7BC3AAB8" w:rsidR="00C8322B" w:rsidRDefault="00C8322B" w:rsidP="00582BF8"/>
    <w:p w14:paraId="1C79586C" w14:textId="7641D935" w:rsidR="00C8322B" w:rsidRDefault="00C8322B" w:rsidP="00582BF8"/>
    <w:p w14:paraId="22662CD8" w14:textId="41C053C4" w:rsidR="00C8322B" w:rsidRDefault="00C8322B" w:rsidP="00C8322B">
      <w:pPr>
        <w:pStyle w:val="Kop1"/>
      </w:pPr>
      <w:bookmarkStart w:id="5" w:name="_Toc23575099"/>
      <w:r>
        <w:lastRenderedPageBreak/>
        <w:t>Navigatiediagram</w:t>
      </w:r>
      <w:bookmarkEnd w:id="5"/>
    </w:p>
    <w:p w14:paraId="06BC5252" w14:textId="77777777" w:rsidR="00712522" w:rsidRDefault="00712522" w:rsidP="00C8322B">
      <w:pPr>
        <w:pStyle w:val="Kop3"/>
      </w:pPr>
    </w:p>
    <w:p w14:paraId="0A5A7088" w14:textId="323C1E0F" w:rsidR="00C8322B" w:rsidRDefault="00712522" w:rsidP="00712522">
      <w:pPr>
        <w:pStyle w:val="Kop3"/>
      </w:pPr>
      <w:bookmarkStart w:id="6" w:name="_Toc23575100"/>
      <w:r>
        <w:t>Sitemap (mobile)</w:t>
      </w:r>
      <w:bookmarkEnd w:id="6"/>
    </w:p>
    <w:p w14:paraId="46DC06A4" w14:textId="308E4153" w:rsidR="00712522" w:rsidRPr="00712522" w:rsidRDefault="00712522" w:rsidP="00712522"/>
    <w:p w14:paraId="10940642" w14:textId="0DC61D01" w:rsidR="00712522" w:rsidRPr="00712522" w:rsidRDefault="00712522" w:rsidP="00712522"/>
    <w:p w14:paraId="127266AF" w14:textId="4CC453BE" w:rsidR="00712522" w:rsidRPr="00712522" w:rsidRDefault="00712522" w:rsidP="00712522"/>
    <w:p w14:paraId="49366244" w14:textId="40ACBFBD" w:rsidR="00712522" w:rsidRPr="00712522" w:rsidRDefault="00B92D98" w:rsidP="00712522">
      <w:r>
        <w:rPr>
          <w:noProof/>
        </w:rPr>
        <w:drawing>
          <wp:anchor distT="0" distB="0" distL="114300" distR="114300" simplePos="0" relativeHeight="251676672" behindDoc="1" locked="0" layoutInCell="1" allowOverlap="1" wp14:anchorId="00457725" wp14:editId="677D1604">
            <wp:simplePos x="0" y="0"/>
            <wp:positionH relativeFrom="margin">
              <wp:posOffset>95003</wp:posOffset>
            </wp:positionH>
            <wp:positionV relativeFrom="paragraph">
              <wp:posOffset>64333</wp:posOffset>
            </wp:positionV>
            <wp:extent cx="5760720" cy="590677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0438A" w14:textId="58724130" w:rsidR="00712522" w:rsidRPr="00712522" w:rsidRDefault="00712522" w:rsidP="00712522"/>
    <w:p w14:paraId="3A6CDDCD" w14:textId="76D1C32C" w:rsidR="00712522" w:rsidRPr="00712522" w:rsidRDefault="00712522" w:rsidP="00712522"/>
    <w:p w14:paraId="10C01A52" w14:textId="1FB6BE3C" w:rsidR="00712522" w:rsidRPr="00712522" w:rsidRDefault="00712522" w:rsidP="00712522"/>
    <w:p w14:paraId="0732A73A" w14:textId="0DB3DC9E" w:rsidR="00712522" w:rsidRDefault="00712522" w:rsidP="00712522"/>
    <w:p w14:paraId="482350D8" w14:textId="5E5956B8" w:rsidR="001C688B" w:rsidRDefault="001C688B" w:rsidP="00712522"/>
    <w:p w14:paraId="2460C822" w14:textId="2FEA7A6C" w:rsidR="001C688B" w:rsidRDefault="001C688B" w:rsidP="00712522"/>
    <w:p w14:paraId="5167524E" w14:textId="03CD68B6" w:rsidR="001C688B" w:rsidRDefault="001C688B" w:rsidP="00712522"/>
    <w:p w14:paraId="7A36B095" w14:textId="1F213340" w:rsidR="001C688B" w:rsidRDefault="001C688B" w:rsidP="00712522"/>
    <w:p w14:paraId="57B7E01C" w14:textId="441D8569" w:rsidR="001C688B" w:rsidRDefault="001C688B" w:rsidP="00712522"/>
    <w:p w14:paraId="3B93F4EC" w14:textId="3627CB2A" w:rsidR="001C688B" w:rsidRDefault="001C688B" w:rsidP="00712522"/>
    <w:p w14:paraId="2FA9E466" w14:textId="23ABE43D" w:rsidR="001C688B" w:rsidRDefault="001C688B" w:rsidP="00712522"/>
    <w:p w14:paraId="145FC112" w14:textId="387E78E6" w:rsidR="001C688B" w:rsidRDefault="001C688B" w:rsidP="00712522"/>
    <w:p w14:paraId="66F0F395" w14:textId="44BD87C6" w:rsidR="001C688B" w:rsidRDefault="001C688B" w:rsidP="00712522"/>
    <w:p w14:paraId="360E9F4E" w14:textId="6A024E26" w:rsidR="001C688B" w:rsidRDefault="001C688B" w:rsidP="00712522"/>
    <w:p w14:paraId="177AF845" w14:textId="789B6B8F" w:rsidR="001C688B" w:rsidRDefault="001C688B" w:rsidP="00712522"/>
    <w:p w14:paraId="7D7A395E" w14:textId="54F7C50E" w:rsidR="00D97FE6" w:rsidRDefault="00D97FE6" w:rsidP="00712522"/>
    <w:p w14:paraId="404F984E" w14:textId="4892C998" w:rsidR="00D97FE6" w:rsidRDefault="00D97FE6" w:rsidP="00712522"/>
    <w:p w14:paraId="424C9D37" w14:textId="10382E62" w:rsidR="00D97FE6" w:rsidRDefault="00D97FE6" w:rsidP="00712522"/>
    <w:p w14:paraId="5658328D" w14:textId="109839F8" w:rsidR="00D97FE6" w:rsidRDefault="00D97FE6" w:rsidP="00712522"/>
    <w:p w14:paraId="3AF4A467" w14:textId="5653DDEE" w:rsidR="00D97FE6" w:rsidRDefault="00D97FE6" w:rsidP="00712522"/>
    <w:p w14:paraId="6A75DD7B" w14:textId="46BEB8B6" w:rsidR="00D97FE6" w:rsidRDefault="00D97FE6" w:rsidP="00712522"/>
    <w:p w14:paraId="1DC0EFB7" w14:textId="0DB911E8" w:rsidR="00D97FE6" w:rsidRDefault="00D97FE6" w:rsidP="00712522"/>
    <w:p w14:paraId="0FF09D44" w14:textId="77777777" w:rsidR="00D97FE6" w:rsidRPr="00712522" w:rsidRDefault="00D97FE6" w:rsidP="00712522"/>
    <w:p w14:paraId="42BB4BF2" w14:textId="31F79093" w:rsidR="00712522" w:rsidRDefault="00712522" w:rsidP="007125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72129A" w14:textId="3EDA0F6E" w:rsidR="00712522" w:rsidRDefault="00712522" w:rsidP="00712522">
      <w:pPr>
        <w:pStyle w:val="Kop3"/>
      </w:pPr>
      <w:bookmarkStart w:id="7" w:name="_Toc23575101"/>
      <w:r>
        <w:lastRenderedPageBreak/>
        <w:t>Lijst van schermen</w:t>
      </w:r>
      <w:bookmarkEnd w:id="7"/>
    </w:p>
    <w:tbl>
      <w:tblPr>
        <w:tblStyle w:val="Tabel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7F2AA2" w:rsidRPr="007F2AA2" w14:paraId="77F462BD" w14:textId="77777777" w:rsidTr="00137141">
        <w:tc>
          <w:tcPr>
            <w:tcW w:w="2837" w:type="dxa"/>
            <w:shd w:val="clear" w:color="auto" w:fill="AEAAAA" w:themeFill="background2" w:themeFillShade="BF"/>
          </w:tcPr>
          <w:p w14:paraId="484AB86B" w14:textId="2ACF010C" w:rsidR="00712522" w:rsidRPr="007F2AA2" w:rsidRDefault="007F2AA2" w:rsidP="0071252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591A9A0" w14:textId="117CE813" w:rsidR="00712522" w:rsidRPr="007F2AA2" w:rsidRDefault="005E0103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Vereiste gebruikersinput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70254746" w14:textId="3C8B14A4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612C34D9" w14:textId="2F6A9446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D97FE6" w14:paraId="0C33390A" w14:textId="77777777" w:rsidTr="00137141">
        <w:tc>
          <w:tcPr>
            <w:tcW w:w="2837" w:type="dxa"/>
          </w:tcPr>
          <w:p w14:paraId="68E8596F" w14:textId="7A3E73B5" w:rsidR="00D97FE6" w:rsidRDefault="00D97FE6" w:rsidP="00712522">
            <w:r>
              <w:t>Opstartscherm</w:t>
            </w:r>
          </w:p>
        </w:tc>
        <w:tc>
          <w:tcPr>
            <w:tcW w:w="2265" w:type="dxa"/>
          </w:tcPr>
          <w:p w14:paraId="34BBF774" w14:textId="6CE1491E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2A10E7D9" w14:textId="7597F0EF" w:rsidR="00D97FE6" w:rsidRDefault="00D97FE6" w:rsidP="00712522">
            <w:r>
              <w:t>Het opwekken van belangstelling tijdens het opstarten van de app</w:t>
            </w:r>
          </w:p>
        </w:tc>
        <w:tc>
          <w:tcPr>
            <w:tcW w:w="2266" w:type="dxa"/>
          </w:tcPr>
          <w:p w14:paraId="659B26FA" w14:textId="6369668B" w:rsidR="00D97FE6" w:rsidRDefault="00D97FE6" w:rsidP="00712522">
            <w:r>
              <w:t>nee</w:t>
            </w:r>
          </w:p>
        </w:tc>
      </w:tr>
      <w:tr w:rsidR="00712522" w14:paraId="4832E47E" w14:textId="77777777" w:rsidTr="00137141">
        <w:tc>
          <w:tcPr>
            <w:tcW w:w="2837" w:type="dxa"/>
          </w:tcPr>
          <w:p w14:paraId="757CDACD" w14:textId="7FAD7286" w:rsidR="00712522" w:rsidRDefault="00D97FE6" w:rsidP="00712522">
            <w:r>
              <w:t>Home</w:t>
            </w:r>
          </w:p>
        </w:tc>
        <w:tc>
          <w:tcPr>
            <w:tcW w:w="2265" w:type="dxa"/>
          </w:tcPr>
          <w:p w14:paraId="51E2EB46" w14:textId="63E150B9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968BF90" w14:textId="1AA02F92" w:rsidR="00712522" w:rsidRDefault="00D97FE6" w:rsidP="00712522">
            <w:r>
              <w:t>Keuzes weergeven wat je kunt doen met de app</w:t>
            </w:r>
          </w:p>
        </w:tc>
        <w:tc>
          <w:tcPr>
            <w:tcW w:w="2266" w:type="dxa"/>
          </w:tcPr>
          <w:p w14:paraId="1289B6B4" w14:textId="21EB1F3C" w:rsidR="00712522" w:rsidRDefault="00137141" w:rsidP="00712522">
            <w:r>
              <w:t>nee</w:t>
            </w:r>
          </w:p>
        </w:tc>
      </w:tr>
      <w:tr w:rsidR="00712522" w14:paraId="7ADE2E9A" w14:textId="77777777" w:rsidTr="00137141">
        <w:tc>
          <w:tcPr>
            <w:tcW w:w="2837" w:type="dxa"/>
          </w:tcPr>
          <w:p w14:paraId="63748C17" w14:textId="34FE034E" w:rsidR="00712522" w:rsidRDefault="007F2AA2" w:rsidP="00712522">
            <w:r>
              <w:t>T</w:t>
            </w:r>
            <w:r w:rsidR="00D97FE6">
              <w:t>aal oefenen</w:t>
            </w:r>
          </w:p>
        </w:tc>
        <w:tc>
          <w:tcPr>
            <w:tcW w:w="2265" w:type="dxa"/>
          </w:tcPr>
          <w:p w14:paraId="092F31CA" w14:textId="75FE6DA6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7295C748" w14:textId="1FA2C48A" w:rsidR="00712522" w:rsidRDefault="00137141" w:rsidP="00712522">
            <w:r>
              <w:t>Theorie oefenen</w:t>
            </w:r>
          </w:p>
        </w:tc>
        <w:tc>
          <w:tcPr>
            <w:tcW w:w="2266" w:type="dxa"/>
          </w:tcPr>
          <w:p w14:paraId="770AF822" w14:textId="64571F60" w:rsidR="00712522" w:rsidRDefault="00137141" w:rsidP="00712522">
            <w:r>
              <w:t>nee</w:t>
            </w:r>
          </w:p>
        </w:tc>
      </w:tr>
      <w:tr w:rsidR="00712522" w14:paraId="06C58C79" w14:textId="77777777" w:rsidTr="00137141">
        <w:tc>
          <w:tcPr>
            <w:tcW w:w="2837" w:type="dxa"/>
          </w:tcPr>
          <w:p w14:paraId="38AECCB2" w14:textId="0B5D207B" w:rsidR="00712522" w:rsidRDefault="00D97FE6" w:rsidP="00712522">
            <w:r>
              <w:t>Speel oefenen</w:t>
            </w:r>
          </w:p>
        </w:tc>
        <w:tc>
          <w:tcPr>
            <w:tcW w:w="2265" w:type="dxa"/>
          </w:tcPr>
          <w:p w14:paraId="24EFA128" w14:textId="31D9F7B1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180642DE" w14:textId="18CC317F" w:rsidR="00712522" w:rsidRDefault="00137141" w:rsidP="00712522">
            <w:r>
              <w:t>Theorie toetsen</w:t>
            </w:r>
          </w:p>
        </w:tc>
        <w:tc>
          <w:tcPr>
            <w:tcW w:w="2266" w:type="dxa"/>
          </w:tcPr>
          <w:p w14:paraId="433FEF21" w14:textId="0705C13F" w:rsidR="00712522" w:rsidRDefault="00137141" w:rsidP="00712522">
            <w:r>
              <w:t>nee</w:t>
            </w:r>
          </w:p>
        </w:tc>
      </w:tr>
      <w:tr w:rsidR="00D97FE6" w14:paraId="54284042" w14:textId="77777777" w:rsidTr="00137141">
        <w:tc>
          <w:tcPr>
            <w:tcW w:w="2837" w:type="dxa"/>
          </w:tcPr>
          <w:p w14:paraId="5C40834B" w14:textId="1A55A0DB" w:rsidR="00D97FE6" w:rsidRDefault="00D97FE6" w:rsidP="00712522">
            <w:r>
              <w:t>Les uitzoeken</w:t>
            </w:r>
          </w:p>
        </w:tc>
        <w:tc>
          <w:tcPr>
            <w:tcW w:w="2265" w:type="dxa"/>
          </w:tcPr>
          <w:p w14:paraId="31F9BF2C" w14:textId="02BC53DC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5527B62D" w14:textId="13C430C3" w:rsidR="00D97FE6" w:rsidRDefault="00D97FE6" w:rsidP="00712522">
            <w:r>
              <w:t>Dit scherm geld zowel voor het ‘Taal oefenen’-scherm als het ‘Speel oefenen’-scherm, hier kun je uitzoeken welke les je wilt volgen</w:t>
            </w:r>
          </w:p>
        </w:tc>
        <w:tc>
          <w:tcPr>
            <w:tcW w:w="2266" w:type="dxa"/>
          </w:tcPr>
          <w:p w14:paraId="6F84C937" w14:textId="48A8693D" w:rsidR="00D97FE6" w:rsidRDefault="00D97FE6" w:rsidP="00712522">
            <w:r>
              <w:t>nee</w:t>
            </w:r>
          </w:p>
        </w:tc>
      </w:tr>
      <w:tr w:rsidR="00D97FE6" w14:paraId="39C83459" w14:textId="77777777" w:rsidTr="00137141">
        <w:tc>
          <w:tcPr>
            <w:tcW w:w="2837" w:type="dxa"/>
          </w:tcPr>
          <w:p w14:paraId="03301F8B" w14:textId="341E07C2" w:rsidR="00D97FE6" w:rsidRDefault="00D97FE6" w:rsidP="00712522">
            <w:r>
              <w:t>Score bekijken</w:t>
            </w:r>
          </w:p>
        </w:tc>
        <w:tc>
          <w:tcPr>
            <w:tcW w:w="2265" w:type="dxa"/>
          </w:tcPr>
          <w:p w14:paraId="6836BFBB" w14:textId="0F09BBBF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17665788" w14:textId="10169BC1" w:rsidR="00D97FE6" w:rsidRDefault="00D97FE6" w:rsidP="00712522">
            <w:r>
              <w:t>Je score terugzien van gemaakte opdracht</w:t>
            </w:r>
          </w:p>
        </w:tc>
        <w:tc>
          <w:tcPr>
            <w:tcW w:w="2266" w:type="dxa"/>
          </w:tcPr>
          <w:p w14:paraId="4C38CAC8" w14:textId="503EC2C2" w:rsidR="00D97FE6" w:rsidRDefault="00D97FE6" w:rsidP="00712522">
            <w:r>
              <w:t>nee</w:t>
            </w:r>
          </w:p>
        </w:tc>
      </w:tr>
      <w:tr w:rsidR="00D97FE6" w14:paraId="499FC16A" w14:textId="77777777" w:rsidTr="00137141">
        <w:tc>
          <w:tcPr>
            <w:tcW w:w="2837" w:type="dxa"/>
          </w:tcPr>
          <w:p w14:paraId="49F5652F" w14:textId="17E2D54C" w:rsidR="00D97FE6" w:rsidRDefault="00D97FE6" w:rsidP="00712522">
            <w:r>
              <w:t>Rating geven</w:t>
            </w:r>
          </w:p>
        </w:tc>
        <w:tc>
          <w:tcPr>
            <w:tcW w:w="2265" w:type="dxa"/>
          </w:tcPr>
          <w:p w14:paraId="663792FD" w14:textId="38A84CDF" w:rsidR="00D97FE6" w:rsidRDefault="003C23C5" w:rsidP="00712522">
            <w:r>
              <w:t>Ja</w:t>
            </w:r>
          </w:p>
        </w:tc>
        <w:tc>
          <w:tcPr>
            <w:tcW w:w="2266" w:type="dxa"/>
          </w:tcPr>
          <w:p w14:paraId="7D0EE8B8" w14:textId="4F759AA6" w:rsidR="00D97FE6" w:rsidRDefault="003C23C5" w:rsidP="00712522">
            <w:r>
              <w:t>Een rating geven van gemaakte speel les</w:t>
            </w:r>
          </w:p>
        </w:tc>
        <w:tc>
          <w:tcPr>
            <w:tcW w:w="2266" w:type="dxa"/>
          </w:tcPr>
          <w:p w14:paraId="4002E1DD" w14:textId="26AF3A52" w:rsidR="00D97FE6" w:rsidRDefault="003C23C5" w:rsidP="00712522">
            <w:r>
              <w:t>nee</w:t>
            </w:r>
          </w:p>
        </w:tc>
      </w:tr>
      <w:tr w:rsidR="00D97FE6" w14:paraId="260754BC" w14:textId="77777777" w:rsidTr="00137141">
        <w:tc>
          <w:tcPr>
            <w:tcW w:w="2837" w:type="dxa"/>
          </w:tcPr>
          <w:p w14:paraId="6C7D005C" w14:textId="5105F193" w:rsidR="00D97FE6" w:rsidRDefault="003C23C5" w:rsidP="00712522">
            <w:r>
              <w:t>Ratings bekijken</w:t>
            </w:r>
          </w:p>
        </w:tc>
        <w:tc>
          <w:tcPr>
            <w:tcW w:w="2265" w:type="dxa"/>
          </w:tcPr>
          <w:p w14:paraId="1283B1A6" w14:textId="23CF45A6" w:rsidR="00D97FE6" w:rsidRDefault="003C23C5" w:rsidP="00712522">
            <w:r>
              <w:t>Nee</w:t>
            </w:r>
          </w:p>
        </w:tc>
        <w:tc>
          <w:tcPr>
            <w:tcW w:w="2266" w:type="dxa"/>
          </w:tcPr>
          <w:p w14:paraId="6142FA41" w14:textId="616B5562" w:rsidR="00D97FE6" w:rsidRDefault="003C23C5" w:rsidP="00712522">
            <w:r>
              <w:t>Alle gegeven ratings inzien</w:t>
            </w:r>
          </w:p>
        </w:tc>
        <w:tc>
          <w:tcPr>
            <w:tcW w:w="2266" w:type="dxa"/>
          </w:tcPr>
          <w:p w14:paraId="61877E5B" w14:textId="5A365CF0" w:rsidR="00D97FE6" w:rsidRDefault="003C23C5" w:rsidP="00712522">
            <w:r>
              <w:t>nee</w:t>
            </w:r>
          </w:p>
        </w:tc>
      </w:tr>
      <w:tr w:rsidR="00712522" w14:paraId="412DA731" w14:textId="77777777" w:rsidTr="00137141">
        <w:tc>
          <w:tcPr>
            <w:tcW w:w="2837" w:type="dxa"/>
          </w:tcPr>
          <w:p w14:paraId="63AABC5F" w14:textId="323C401F" w:rsidR="00712522" w:rsidRDefault="00D97FE6" w:rsidP="00712522">
            <w:r>
              <w:t>Trofeeën bekijken</w:t>
            </w:r>
          </w:p>
        </w:tc>
        <w:tc>
          <w:tcPr>
            <w:tcW w:w="2265" w:type="dxa"/>
          </w:tcPr>
          <w:p w14:paraId="28096E1E" w14:textId="2710647D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CD23411" w14:textId="21DBB92B" w:rsidR="00712522" w:rsidRDefault="00137141" w:rsidP="00712522">
            <w:r>
              <w:t>Score van de getoetste stof terugzien</w:t>
            </w:r>
          </w:p>
        </w:tc>
        <w:tc>
          <w:tcPr>
            <w:tcW w:w="2266" w:type="dxa"/>
          </w:tcPr>
          <w:p w14:paraId="7724285E" w14:textId="29EBFFBB" w:rsidR="00712522" w:rsidRDefault="00137141" w:rsidP="00712522">
            <w:r>
              <w:t>nee</w:t>
            </w:r>
          </w:p>
        </w:tc>
      </w:tr>
      <w:tr w:rsidR="00D97FE6" w14:paraId="0023464B" w14:textId="77777777" w:rsidTr="00137141">
        <w:tc>
          <w:tcPr>
            <w:tcW w:w="2837" w:type="dxa"/>
          </w:tcPr>
          <w:p w14:paraId="7547E8D6" w14:textId="6EB9F2C5" w:rsidR="00D97FE6" w:rsidRDefault="00D97FE6" w:rsidP="00712522">
            <w:r>
              <w:t>Trofeeën delen</w:t>
            </w:r>
          </w:p>
        </w:tc>
        <w:tc>
          <w:tcPr>
            <w:tcW w:w="2265" w:type="dxa"/>
          </w:tcPr>
          <w:p w14:paraId="62BC3E4B" w14:textId="73E51F93" w:rsidR="00D97FE6" w:rsidRDefault="00D97FE6" w:rsidP="00712522">
            <w:r>
              <w:t>Nee</w:t>
            </w:r>
          </w:p>
        </w:tc>
        <w:tc>
          <w:tcPr>
            <w:tcW w:w="2266" w:type="dxa"/>
          </w:tcPr>
          <w:p w14:paraId="6AAEBA74" w14:textId="26A5C621" w:rsidR="00D97FE6" w:rsidRDefault="00D97FE6" w:rsidP="00712522">
            <w:r>
              <w:t>Trofeeën delen met Social media</w:t>
            </w:r>
          </w:p>
        </w:tc>
        <w:tc>
          <w:tcPr>
            <w:tcW w:w="2266" w:type="dxa"/>
          </w:tcPr>
          <w:p w14:paraId="4C33F3F8" w14:textId="4E0CD1F6" w:rsidR="00D97FE6" w:rsidRDefault="00D97FE6" w:rsidP="00712522">
            <w:r>
              <w:t>nee</w:t>
            </w:r>
          </w:p>
        </w:tc>
      </w:tr>
      <w:tr w:rsidR="007F2AA2" w14:paraId="535EF38C" w14:textId="77777777" w:rsidTr="00137141">
        <w:tc>
          <w:tcPr>
            <w:tcW w:w="2837" w:type="dxa"/>
          </w:tcPr>
          <w:p w14:paraId="17CCAF89" w14:textId="427D0B01" w:rsidR="007F2AA2" w:rsidRDefault="007F2AA2" w:rsidP="00712522">
            <w:r>
              <w:t>Over ons</w:t>
            </w:r>
          </w:p>
        </w:tc>
        <w:tc>
          <w:tcPr>
            <w:tcW w:w="2265" w:type="dxa"/>
          </w:tcPr>
          <w:p w14:paraId="2276D178" w14:textId="7DD1D0C8" w:rsidR="007F2AA2" w:rsidRDefault="00137141" w:rsidP="00712522">
            <w:r>
              <w:t>Nee</w:t>
            </w:r>
          </w:p>
        </w:tc>
        <w:tc>
          <w:tcPr>
            <w:tcW w:w="2266" w:type="dxa"/>
          </w:tcPr>
          <w:p w14:paraId="434EB2FF" w14:textId="70DEE656" w:rsidR="007F2AA2" w:rsidRDefault="00137141" w:rsidP="00712522">
            <w:r>
              <w:t>Gegevens over de makers van de app bekijken</w:t>
            </w:r>
          </w:p>
        </w:tc>
        <w:tc>
          <w:tcPr>
            <w:tcW w:w="2266" w:type="dxa"/>
          </w:tcPr>
          <w:p w14:paraId="3D35C8A3" w14:textId="6C1CAC1B" w:rsidR="007F2AA2" w:rsidRDefault="00137141" w:rsidP="00712522">
            <w:r>
              <w:t>ja</w:t>
            </w:r>
          </w:p>
        </w:tc>
      </w:tr>
    </w:tbl>
    <w:p w14:paraId="4E8EB46B" w14:textId="67C2FF8A" w:rsidR="00712522" w:rsidRDefault="00712522" w:rsidP="00712522"/>
    <w:p w14:paraId="3ED2511C" w14:textId="257E824E" w:rsidR="00071C38" w:rsidRDefault="00071C38" w:rsidP="00712522"/>
    <w:p w14:paraId="0159A9BB" w14:textId="67D111AB" w:rsidR="00071C38" w:rsidRDefault="00071C38" w:rsidP="00712522"/>
    <w:p w14:paraId="5A9FC9CD" w14:textId="3F0DAC5E" w:rsidR="00071C38" w:rsidRDefault="00071C38" w:rsidP="00712522"/>
    <w:p w14:paraId="0A9A6566" w14:textId="6030A5F6" w:rsidR="00071C38" w:rsidRDefault="00071C38" w:rsidP="00712522"/>
    <w:p w14:paraId="455BB924" w14:textId="6ADA6DB2" w:rsidR="00071C38" w:rsidRDefault="00071C38" w:rsidP="00712522"/>
    <w:p w14:paraId="58AF3AC7" w14:textId="556EBA89" w:rsidR="00071C38" w:rsidRDefault="00071C38" w:rsidP="00712522"/>
    <w:p w14:paraId="13F6F63C" w14:textId="045114D2" w:rsidR="00071C38" w:rsidRDefault="00071C38" w:rsidP="00712522"/>
    <w:p w14:paraId="35987888" w14:textId="3554D4BF" w:rsidR="00071C38" w:rsidRDefault="00071C38" w:rsidP="00712522"/>
    <w:p w14:paraId="127266FA" w14:textId="49E53227" w:rsidR="00071C38" w:rsidRDefault="00071C38" w:rsidP="00712522"/>
    <w:p w14:paraId="78C1D7E2" w14:textId="3F83F183" w:rsidR="00071C38" w:rsidRDefault="00071C38" w:rsidP="00712522"/>
    <w:p w14:paraId="73B8B350" w14:textId="77777777" w:rsidR="00071C38" w:rsidRPr="00712522" w:rsidRDefault="00071C38" w:rsidP="00712522"/>
    <w:p w14:paraId="1092329D" w14:textId="0A47A592" w:rsidR="00137141" w:rsidRPr="00F5207C" w:rsidRDefault="00137141" w:rsidP="00F5207C">
      <w:pPr>
        <w:pStyle w:val="Kop1"/>
      </w:pPr>
      <w:bookmarkStart w:id="8" w:name="_Toc23575102"/>
      <w:r w:rsidRPr="00F5207C">
        <w:lastRenderedPageBreak/>
        <w:t>Schermontwerp</w:t>
      </w:r>
      <w:bookmarkEnd w:id="8"/>
    </w:p>
    <w:p w14:paraId="37703C38" w14:textId="761FC781" w:rsidR="00071C38" w:rsidRDefault="00071C38" w:rsidP="00137141"/>
    <w:p w14:paraId="68A235A0" w14:textId="23B5333E" w:rsidR="00F5207C" w:rsidRDefault="00F5207C" w:rsidP="00F5207C"/>
    <w:p w14:paraId="68183793" w14:textId="1BAFAA52" w:rsidR="00F5207C" w:rsidRDefault="00F5207C" w:rsidP="00F5207C"/>
    <w:p w14:paraId="4A8F13A2" w14:textId="15BFB1C4" w:rsidR="00F5207C" w:rsidRDefault="00D47B93" w:rsidP="006F7781">
      <w:pPr>
        <w:pStyle w:val="Kop2"/>
      </w:pPr>
      <w:bookmarkStart w:id="9" w:name="_Toc23575103"/>
      <w:r>
        <w:t>Home</w:t>
      </w:r>
      <w:bookmarkEnd w:id="9"/>
    </w:p>
    <w:p w14:paraId="2B32D41A" w14:textId="71A410FD" w:rsidR="00F5207C" w:rsidRPr="00F5207C" w:rsidRDefault="00F5207C" w:rsidP="00F5207C"/>
    <w:p w14:paraId="08377D2D" w14:textId="422067CB" w:rsidR="00F5207C" w:rsidRPr="00F5207C" w:rsidRDefault="00B92D98" w:rsidP="00F5207C">
      <w:r>
        <w:rPr>
          <w:noProof/>
        </w:rPr>
        <w:drawing>
          <wp:anchor distT="0" distB="0" distL="114300" distR="114300" simplePos="0" relativeHeight="251677696" behindDoc="1" locked="0" layoutInCell="1" allowOverlap="1" wp14:anchorId="627DBF95" wp14:editId="366645A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91050" cy="7734300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3CC4" w14:textId="197E9310" w:rsidR="00F5207C" w:rsidRPr="00F5207C" w:rsidRDefault="00F5207C" w:rsidP="00F5207C"/>
    <w:p w14:paraId="79CDD270" w14:textId="680F1DD4" w:rsidR="00F5207C" w:rsidRPr="00F5207C" w:rsidRDefault="00F5207C" w:rsidP="00F5207C"/>
    <w:p w14:paraId="26F833B2" w14:textId="14455025" w:rsidR="00F5207C" w:rsidRPr="00F5207C" w:rsidRDefault="00F5207C" w:rsidP="00F5207C"/>
    <w:p w14:paraId="36F2E18C" w14:textId="1EC39AEB" w:rsidR="00F5207C" w:rsidRPr="00F5207C" w:rsidRDefault="00F5207C" w:rsidP="00F5207C"/>
    <w:p w14:paraId="511AE1CB" w14:textId="0F54F9F9" w:rsidR="00F5207C" w:rsidRPr="00F5207C" w:rsidRDefault="00F5207C" w:rsidP="00F5207C"/>
    <w:p w14:paraId="4A067509" w14:textId="74C4C138" w:rsidR="00F5207C" w:rsidRPr="00F5207C" w:rsidRDefault="00F5207C" w:rsidP="00F5207C"/>
    <w:p w14:paraId="3B357136" w14:textId="0C4505CD" w:rsidR="00F5207C" w:rsidRPr="00F5207C" w:rsidRDefault="00F5207C" w:rsidP="00F5207C"/>
    <w:p w14:paraId="4EFC5380" w14:textId="411C4106" w:rsidR="00F5207C" w:rsidRPr="00F5207C" w:rsidRDefault="00F5207C" w:rsidP="00F5207C"/>
    <w:p w14:paraId="73F74FC1" w14:textId="71BB9160" w:rsidR="00F5207C" w:rsidRPr="00F5207C" w:rsidRDefault="00F5207C" w:rsidP="00F5207C"/>
    <w:p w14:paraId="43C5103A" w14:textId="7A0C60C0" w:rsidR="00F5207C" w:rsidRPr="00F5207C" w:rsidRDefault="00F5207C" w:rsidP="00F5207C"/>
    <w:p w14:paraId="47E8A43B" w14:textId="42F13649" w:rsidR="00F5207C" w:rsidRPr="00F5207C" w:rsidRDefault="00F5207C" w:rsidP="00F5207C"/>
    <w:p w14:paraId="3ABC79F8" w14:textId="6B9FE4B3" w:rsidR="00F5207C" w:rsidRPr="00F5207C" w:rsidRDefault="00F5207C" w:rsidP="00F5207C"/>
    <w:p w14:paraId="70159D69" w14:textId="0844C50D" w:rsidR="00F5207C" w:rsidRPr="00F5207C" w:rsidRDefault="00F5207C" w:rsidP="00F5207C"/>
    <w:p w14:paraId="51483998" w14:textId="5AD66D0F" w:rsidR="00F5207C" w:rsidRPr="00F5207C" w:rsidRDefault="00F5207C" w:rsidP="00F5207C"/>
    <w:p w14:paraId="6F22C76A" w14:textId="24492E16" w:rsidR="00F5207C" w:rsidRPr="00F5207C" w:rsidRDefault="00F5207C" w:rsidP="00F5207C"/>
    <w:p w14:paraId="2679D025" w14:textId="2A32E03A" w:rsidR="00F5207C" w:rsidRPr="00F5207C" w:rsidRDefault="00F5207C" w:rsidP="00F5207C"/>
    <w:p w14:paraId="7CD0E12A" w14:textId="745B0F20" w:rsidR="00F5207C" w:rsidRPr="00F5207C" w:rsidRDefault="00F5207C" w:rsidP="00F5207C"/>
    <w:p w14:paraId="64603D07" w14:textId="5B121FDD" w:rsidR="00F5207C" w:rsidRPr="00F5207C" w:rsidRDefault="00F5207C" w:rsidP="00F5207C"/>
    <w:p w14:paraId="615D57D2" w14:textId="54FEFAC4" w:rsidR="00F5207C" w:rsidRPr="00F5207C" w:rsidRDefault="00F5207C" w:rsidP="00F5207C"/>
    <w:p w14:paraId="54E7051F" w14:textId="3DBC60E3" w:rsidR="00F5207C" w:rsidRPr="00F5207C" w:rsidRDefault="00F5207C" w:rsidP="00F5207C"/>
    <w:p w14:paraId="7EDDAA25" w14:textId="18D54ACD" w:rsidR="00F5207C" w:rsidRDefault="00F5207C" w:rsidP="00F520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9A3499A" w14:textId="22F22A03" w:rsidR="00F5207C" w:rsidRDefault="00F5207C" w:rsidP="00F5207C">
      <w:pPr>
        <w:tabs>
          <w:tab w:val="left" w:pos="7565"/>
        </w:tabs>
      </w:pPr>
      <w:r>
        <w:tab/>
      </w:r>
    </w:p>
    <w:p w14:paraId="3F426D96" w14:textId="7272EBAE" w:rsidR="00F5207C" w:rsidRDefault="00F5207C" w:rsidP="00F5207C">
      <w:pPr>
        <w:tabs>
          <w:tab w:val="left" w:pos="7565"/>
        </w:tabs>
      </w:pPr>
    </w:p>
    <w:p w14:paraId="3DC86A65" w14:textId="4CA68C04" w:rsidR="00F5207C" w:rsidRDefault="00F5207C" w:rsidP="00F5207C">
      <w:pPr>
        <w:tabs>
          <w:tab w:val="left" w:pos="7565"/>
        </w:tabs>
      </w:pPr>
    </w:p>
    <w:p w14:paraId="2C5661CD" w14:textId="1E21642F" w:rsidR="00F5207C" w:rsidRDefault="00D47B93" w:rsidP="006F7781">
      <w:pPr>
        <w:pStyle w:val="Kop2"/>
      </w:pPr>
      <w:bookmarkStart w:id="10" w:name="_Toc23575104"/>
      <w:r>
        <w:lastRenderedPageBreak/>
        <w:t>Taalschermen</w:t>
      </w:r>
      <w:bookmarkEnd w:id="10"/>
    </w:p>
    <w:p w14:paraId="31E8F047" w14:textId="4320AE3D" w:rsidR="006F7781" w:rsidRDefault="006F7781" w:rsidP="006F7781"/>
    <w:p w14:paraId="7599674D" w14:textId="241BA2E7" w:rsidR="006F7781" w:rsidRDefault="006F7781" w:rsidP="006F7781"/>
    <w:p w14:paraId="2D214B9B" w14:textId="4E33808F" w:rsidR="006F7781" w:rsidRDefault="006F7781" w:rsidP="006F7781">
      <w:pPr>
        <w:pStyle w:val="Kop3"/>
      </w:pPr>
      <w:bookmarkStart w:id="11" w:name="_Toc23575105"/>
      <w:r>
        <w:t xml:space="preserve">Lijst met </w:t>
      </w:r>
      <w:r w:rsidR="00D47B93">
        <w:t>taallessen</w:t>
      </w:r>
      <w:bookmarkEnd w:id="11"/>
    </w:p>
    <w:p w14:paraId="48F69E01" w14:textId="58002FF1" w:rsidR="006F7781" w:rsidRDefault="006F7781" w:rsidP="006F7781">
      <w:pPr>
        <w:pStyle w:val="Kop2"/>
      </w:pPr>
    </w:p>
    <w:p w14:paraId="2A4DE467" w14:textId="1DD026C9" w:rsidR="006F7781" w:rsidRPr="006F7781" w:rsidRDefault="006F7781" w:rsidP="006F7781"/>
    <w:p w14:paraId="1FAA44BE" w14:textId="556CADE8" w:rsidR="006F7781" w:rsidRDefault="00CC67CC" w:rsidP="006F7781">
      <w:r>
        <w:rPr>
          <w:noProof/>
        </w:rPr>
        <w:drawing>
          <wp:anchor distT="0" distB="0" distL="114300" distR="114300" simplePos="0" relativeHeight="251671552" behindDoc="1" locked="0" layoutInCell="1" allowOverlap="1" wp14:anchorId="771C8BF9" wp14:editId="5B6E4913">
            <wp:simplePos x="0" y="0"/>
            <wp:positionH relativeFrom="margin">
              <wp:posOffset>1020161</wp:posOffset>
            </wp:positionH>
            <wp:positionV relativeFrom="paragraph">
              <wp:posOffset>4445</wp:posOffset>
            </wp:positionV>
            <wp:extent cx="3390900" cy="6905625"/>
            <wp:effectExtent l="0" t="0" r="0" b="9525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orielij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3B54" w14:textId="77777777" w:rsidR="006F7781" w:rsidRDefault="006F7781" w:rsidP="006F7781">
      <w:pPr>
        <w:rPr>
          <w:noProof/>
        </w:rPr>
      </w:pPr>
    </w:p>
    <w:p w14:paraId="7CA4F822" w14:textId="77777777" w:rsidR="006F7781" w:rsidRDefault="006F7781" w:rsidP="006F7781">
      <w:pPr>
        <w:rPr>
          <w:noProof/>
        </w:rPr>
      </w:pPr>
    </w:p>
    <w:p w14:paraId="657A1DE6" w14:textId="06AAA0DD" w:rsidR="006F7781" w:rsidRDefault="006F7781" w:rsidP="006F7781"/>
    <w:p w14:paraId="7B9BA3D4" w14:textId="77777777" w:rsidR="006F7781" w:rsidRDefault="006F7781" w:rsidP="006F7781"/>
    <w:p w14:paraId="32E40DB6" w14:textId="051B4728" w:rsidR="006F7781" w:rsidRDefault="006F7781" w:rsidP="006F7781"/>
    <w:p w14:paraId="73BB1887" w14:textId="77777777" w:rsidR="006F7781" w:rsidRDefault="006F7781" w:rsidP="006F7781"/>
    <w:p w14:paraId="47107D1B" w14:textId="371D9B23" w:rsidR="006F7781" w:rsidRDefault="006F7781" w:rsidP="006F7781"/>
    <w:p w14:paraId="2D14CCE4" w14:textId="77777777" w:rsidR="006F7781" w:rsidRDefault="006F7781" w:rsidP="006F7781"/>
    <w:p w14:paraId="6A2A8D23" w14:textId="602504C1" w:rsidR="006F7781" w:rsidRDefault="006F7781" w:rsidP="006F7781"/>
    <w:p w14:paraId="1978BE3E" w14:textId="77777777" w:rsidR="006F7781" w:rsidRDefault="006F7781" w:rsidP="006F7781"/>
    <w:p w14:paraId="1DB42FF3" w14:textId="18D0C8B9" w:rsidR="006F7781" w:rsidRDefault="006F7781" w:rsidP="006F7781"/>
    <w:p w14:paraId="3024F1AB" w14:textId="77777777" w:rsidR="006F7781" w:rsidRDefault="006F7781" w:rsidP="006F7781"/>
    <w:p w14:paraId="0B86914A" w14:textId="05D17B2A" w:rsidR="006F7781" w:rsidRDefault="006F7781" w:rsidP="006F7781"/>
    <w:p w14:paraId="11A8FC7E" w14:textId="77777777" w:rsidR="006F7781" w:rsidRDefault="006F7781" w:rsidP="006F7781"/>
    <w:p w14:paraId="47C9788B" w14:textId="593AB68C" w:rsidR="006F7781" w:rsidRDefault="006F7781" w:rsidP="006F7781"/>
    <w:p w14:paraId="3C7A1038" w14:textId="56D1F52D" w:rsidR="006F7781" w:rsidRDefault="006F7781" w:rsidP="006F7781"/>
    <w:p w14:paraId="4FB79EBB" w14:textId="52514E8A" w:rsidR="00CC67CC" w:rsidRDefault="00CC67CC" w:rsidP="006F7781"/>
    <w:p w14:paraId="143EDF79" w14:textId="4B0FE88B" w:rsidR="00CC67CC" w:rsidRDefault="00CC67CC" w:rsidP="006F7781"/>
    <w:p w14:paraId="3C58F031" w14:textId="3B035D85" w:rsidR="00CC67CC" w:rsidRDefault="00CC67CC" w:rsidP="006F7781"/>
    <w:p w14:paraId="0B27895E" w14:textId="77777777" w:rsidR="00CC67CC" w:rsidRDefault="00CC67CC" w:rsidP="006F7781"/>
    <w:p w14:paraId="1B91C4A8" w14:textId="77777777" w:rsidR="006F7781" w:rsidRDefault="006F7781" w:rsidP="006F7781"/>
    <w:p w14:paraId="156F1ABB" w14:textId="5D42EA4B" w:rsidR="006F7781" w:rsidRDefault="006F7781" w:rsidP="006F7781"/>
    <w:p w14:paraId="45AB62BB" w14:textId="77777777" w:rsidR="006F7781" w:rsidRDefault="006F7781" w:rsidP="006F7781"/>
    <w:p w14:paraId="60C88C77" w14:textId="7D238611" w:rsidR="006F7781" w:rsidRDefault="006F7781" w:rsidP="006F7781"/>
    <w:p w14:paraId="42751A65" w14:textId="5D625DC9" w:rsidR="006F7781" w:rsidRDefault="006F7781" w:rsidP="006F7781"/>
    <w:p w14:paraId="7220BE22" w14:textId="5E90BBCC" w:rsidR="006F7781" w:rsidRDefault="00D97FE6" w:rsidP="006F7781">
      <w:pPr>
        <w:pStyle w:val="Kop3"/>
      </w:pPr>
      <w:bookmarkStart w:id="12" w:name="_Toc23575106"/>
      <w:r>
        <w:lastRenderedPageBreak/>
        <w:t>Taal</w:t>
      </w:r>
      <w:bookmarkEnd w:id="12"/>
    </w:p>
    <w:p w14:paraId="2E27B35B" w14:textId="45222826" w:rsidR="006F7781" w:rsidRDefault="006F7781" w:rsidP="006F7781"/>
    <w:p w14:paraId="104C1087" w14:textId="4A213753" w:rsidR="006F7781" w:rsidRDefault="006F7781" w:rsidP="006F7781"/>
    <w:p w14:paraId="7B68F1F5" w14:textId="01ABCCF9" w:rsidR="006F7781" w:rsidRPr="006F7781" w:rsidRDefault="006F7781" w:rsidP="006F7781"/>
    <w:p w14:paraId="654BCCE0" w14:textId="14D02ABD" w:rsidR="006F7781" w:rsidRPr="006F7781" w:rsidRDefault="006F7781" w:rsidP="006F7781"/>
    <w:p w14:paraId="15AD4436" w14:textId="78F2B6CE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E36A" wp14:editId="735D56F1">
            <wp:simplePos x="0" y="0"/>
            <wp:positionH relativeFrom="margin">
              <wp:align>center</wp:align>
            </wp:positionH>
            <wp:positionV relativeFrom="paragraph">
              <wp:posOffset>9203</wp:posOffset>
            </wp:positionV>
            <wp:extent cx="3390900" cy="6905625"/>
            <wp:effectExtent l="0" t="0" r="0" b="9525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or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BD0A" w14:textId="283B01F3" w:rsidR="006F7781" w:rsidRPr="006F7781" w:rsidRDefault="006F7781" w:rsidP="006F7781"/>
    <w:p w14:paraId="7AC68E88" w14:textId="2E56EDA5" w:rsidR="006F7781" w:rsidRPr="006F7781" w:rsidRDefault="006F7781" w:rsidP="006F7781"/>
    <w:p w14:paraId="57E79EB1" w14:textId="6BBFDEA4" w:rsidR="006F7781" w:rsidRPr="006F7781" w:rsidRDefault="006F7781" w:rsidP="006F7781"/>
    <w:p w14:paraId="3ACD1A76" w14:textId="697CF576" w:rsidR="006F7781" w:rsidRPr="006F7781" w:rsidRDefault="006F7781" w:rsidP="006F7781"/>
    <w:p w14:paraId="79E18C7A" w14:textId="5CD711A4" w:rsidR="006F7781" w:rsidRPr="006F7781" w:rsidRDefault="006F7781" w:rsidP="006F7781"/>
    <w:p w14:paraId="41CC9B04" w14:textId="6163CB82" w:rsidR="006F7781" w:rsidRPr="006F7781" w:rsidRDefault="006F7781" w:rsidP="006F7781"/>
    <w:p w14:paraId="4C831903" w14:textId="5C635950" w:rsidR="006F7781" w:rsidRPr="006F7781" w:rsidRDefault="006F7781" w:rsidP="006F7781"/>
    <w:p w14:paraId="6A662801" w14:textId="6C199550" w:rsidR="006F7781" w:rsidRPr="006F7781" w:rsidRDefault="006F7781" w:rsidP="006F7781"/>
    <w:p w14:paraId="2C820DEF" w14:textId="145D44A5" w:rsidR="006F7781" w:rsidRPr="006F7781" w:rsidRDefault="006F7781" w:rsidP="006F7781"/>
    <w:p w14:paraId="591F37F8" w14:textId="1DB3109E" w:rsidR="006F7781" w:rsidRPr="006F7781" w:rsidRDefault="006F7781" w:rsidP="006F7781"/>
    <w:p w14:paraId="799149F9" w14:textId="55CFC7B9" w:rsidR="006F7781" w:rsidRPr="006F7781" w:rsidRDefault="006F7781" w:rsidP="006F7781"/>
    <w:p w14:paraId="1F2DDE33" w14:textId="3DB203C6" w:rsidR="006F7781" w:rsidRPr="006F7781" w:rsidRDefault="006F7781" w:rsidP="006F7781"/>
    <w:p w14:paraId="71479413" w14:textId="6208923D" w:rsidR="006F7781" w:rsidRPr="006F7781" w:rsidRDefault="006F7781" w:rsidP="006F7781"/>
    <w:p w14:paraId="7DDF1961" w14:textId="72DD9BAA" w:rsidR="006F7781" w:rsidRPr="006F7781" w:rsidRDefault="006F7781" w:rsidP="006F7781"/>
    <w:p w14:paraId="3AA9CBA8" w14:textId="1EF6D276" w:rsidR="006F7781" w:rsidRPr="006F7781" w:rsidRDefault="006F7781" w:rsidP="006F7781"/>
    <w:p w14:paraId="7DF4B7F4" w14:textId="30420999" w:rsidR="006F7781" w:rsidRPr="006F7781" w:rsidRDefault="006F7781" w:rsidP="006F7781"/>
    <w:p w14:paraId="7076F318" w14:textId="1E58C89F" w:rsidR="006F7781" w:rsidRPr="006F7781" w:rsidRDefault="006F7781" w:rsidP="006F7781"/>
    <w:p w14:paraId="4F153AA0" w14:textId="7C76F52C" w:rsidR="006F7781" w:rsidRPr="006F7781" w:rsidRDefault="006F7781" w:rsidP="006F7781"/>
    <w:p w14:paraId="7AA88C25" w14:textId="2F156EB0" w:rsidR="006F7781" w:rsidRPr="006F7781" w:rsidRDefault="006F7781" w:rsidP="006F7781"/>
    <w:p w14:paraId="64442A88" w14:textId="26208005" w:rsidR="006F7781" w:rsidRPr="006F7781" w:rsidRDefault="006F7781" w:rsidP="006F7781"/>
    <w:p w14:paraId="47DC06C6" w14:textId="30F6351F" w:rsidR="006F7781" w:rsidRDefault="006F7781" w:rsidP="006F7781"/>
    <w:p w14:paraId="7060AA38" w14:textId="19F2C5F6" w:rsidR="00CC67CC" w:rsidRDefault="00CC67CC" w:rsidP="006F7781"/>
    <w:p w14:paraId="11A134CE" w14:textId="70736C6B" w:rsidR="00CC67CC" w:rsidRDefault="00CC67CC" w:rsidP="006F7781"/>
    <w:p w14:paraId="17133DCF" w14:textId="77777777" w:rsidR="00CC67CC" w:rsidRPr="006F7781" w:rsidRDefault="00CC67CC" w:rsidP="006F7781"/>
    <w:p w14:paraId="6BDF5AD3" w14:textId="77777777" w:rsidR="00637A82" w:rsidRDefault="00637A82" w:rsidP="006F7781">
      <w:pPr>
        <w:pStyle w:val="Kop2"/>
      </w:pPr>
    </w:p>
    <w:p w14:paraId="47DEEE1A" w14:textId="49B3265C" w:rsidR="006F7781" w:rsidRDefault="00D97FE6" w:rsidP="006F7781">
      <w:pPr>
        <w:pStyle w:val="Kop2"/>
      </w:pPr>
      <w:bookmarkStart w:id="13" w:name="_Toc23575107"/>
      <w:r>
        <w:t>Speel</w:t>
      </w:r>
      <w:bookmarkEnd w:id="13"/>
    </w:p>
    <w:p w14:paraId="72F35241" w14:textId="7D8AC239" w:rsidR="006F7781" w:rsidRDefault="006F7781" w:rsidP="006F7781"/>
    <w:p w14:paraId="18B759E6" w14:textId="13567B63" w:rsidR="006F7781" w:rsidRPr="006F7781" w:rsidRDefault="006F7781" w:rsidP="006F7781"/>
    <w:p w14:paraId="4E7B0104" w14:textId="2B75C0A9" w:rsidR="006F7781" w:rsidRPr="006F7781" w:rsidRDefault="006F7781" w:rsidP="006F7781"/>
    <w:p w14:paraId="1A91881A" w14:textId="77C83836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4624" behindDoc="1" locked="0" layoutInCell="1" allowOverlap="1" wp14:anchorId="0C724228" wp14:editId="67EA0B29">
            <wp:simplePos x="0" y="0"/>
            <wp:positionH relativeFrom="margin">
              <wp:align>center</wp:align>
            </wp:positionH>
            <wp:positionV relativeFrom="paragraph">
              <wp:posOffset>7335</wp:posOffset>
            </wp:positionV>
            <wp:extent cx="3390900" cy="6905625"/>
            <wp:effectExtent l="0" t="0" r="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A6AB" w14:textId="0A92CDBC" w:rsidR="006F7781" w:rsidRPr="006F7781" w:rsidRDefault="006F7781" w:rsidP="006F7781"/>
    <w:p w14:paraId="3CEB5015" w14:textId="2A6C049B" w:rsidR="006F7781" w:rsidRPr="006F7781" w:rsidRDefault="006F7781" w:rsidP="006F7781"/>
    <w:p w14:paraId="0CF97305" w14:textId="58BE4FF2" w:rsidR="006F7781" w:rsidRPr="006F7781" w:rsidRDefault="006F7781" w:rsidP="006F7781"/>
    <w:p w14:paraId="180DDB8C" w14:textId="66AC3B29" w:rsidR="006F7781" w:rsidRPr="006F7781" w:rsidRDefault="006F7781" w:rsidP="006F7781"/>
    <w:p w14:paraId="786681A9" w14:textId="0F893492" w:rsidR="006F7781" w:rsidRPr="006F7781" w:rsidRDefault="006F7781" w:rsidP="006F7781"/>
    <w:p w14:paraId="1DB28867" w14:textId="65279635" w:rsidR="006F7781" w:rsidRPr="006F7781" w:rsidRDefault="006F7781" w:rsidP="006F7781"/>
    <w:p w14:paraId="3ABA5156" w14:textId="18CF212B" w:rsidR="006F7781" w:rsidRPr="006F7781" w:rsidRDefault="006F7781" w:rsidP="006F7781"/>
    <w:p w14:paraId="5D3828B0" w14:textId="4E7DDF5F" w:rsidR="006F7781" w:rsidRPr="006F7781" w:rsidRDefault="006F7781" w:rsidP="006F7781"/>
    <w:p w14:paraId="4DEF2DE1" w14:textId="6BBFFFEE" w:rsidR="006F7781" w:rsidRPr="006F7781" w:rsidRDefault="006F7781" w:rsidP="006F7781"/>
    <w:p w14:paraId="3FCA3C94" w14:textId="4C82E1FE" w:rsidR="006F7781" w:rsidRPr="006F7781" w:rsidRDefault="006F7781" w:rsidP="006F7781"/>
    <w:p w14:paraId="54249A26" w14:textId="1B3A8B95" w:rsidR="006F7781" w:rsidRPr="006F7781" w:rsidRDefault="006F7781" w:rsidP="006F7781"/>
    <w:p w14:paraId="30099C8F" w14:textId="7BC7F416" w:rsidR="006F7781" w:rsidRPr="006F7781" w:rsidRDefault="006F7781" w:rsidP="006F7781"/>
    <w:p w14:paraId="40EBDD8A" w14:textId="339EC030" w:rsidR="006F7781" w:rsidRPr="006F7781" w:rsidRDefault="006F7781" w:rsidP="006F7781"/>
    <w:p w14:paraId="6C3FCF18" w14:textId="66F8CDDE" w:rsidR="006F7781" w:rsidRPr="006F7781" w:rsidRDefault="006F7781" w:rsidP="006F7781"/>
    <w:p w14:paraId="71FEAB1E" w14:textId="51F78633" w:rsidR="006F7781" w:rsidRPr="006F7781" w:rsidRDefault="006F7781" w:rsidP="006F7781"/>
    <w:p w14:paraId="1FE42660" w14:textId="0EA0EE2B" w:rsidR="006F7781" w:rsidRPr="006F7781" w:rsidRDefault="006F7781" w:rsidP="006F7781"/>
    <w:p w14:paraId="4EDDB16D" w14:textId="29EC7937" w:rsidR="006F7781" w:rsidRPr="006F7781" w:rsidRDefault="006F7781" w:rsidP="006F7781"/>
    <w:p w14:paraId="6FF30BEB" w14:textId="5A1D2783" w:rsidR="006F7781" w:rsidRPr="006F7781" w:rsidRDefault="006F7781" w:rsidP="006F7781"/>
    <w:p w14:paraId="2B81B138" w14:textId="29788903" w:rsidR="006F7781" w:rsidRPr="006F7781" w:rsidRDefault="006F7781" w:rsidP="006F7781"/>
    <w:p w14:paraId="102CFF80" w14:textId="295288F3" w:rsidR="006F7781" w:rsidRPr="006F7781" w:rsidRDefault="006F7781" w:rsidP="006F7781"/>
    <w:p w14:paraId="5E5C95A3" w14:textId="20E5735F" w:rsidR="006F7781" w:rsidRPr="006F7781" w:rsidRDefault="006F7781" w:rsidP="006F7781"/>
    <w:p w14:paraId="1D87BF3B" w14:textId="7BC00B5A" w:rsidR="006F7781" w:rsidRPr="006F7781" w:rsidRDefault="006F7781" w:rsidP="006F7781"/>
    <w:p w14:paraId="1180827F" w14:textId="0A1AECED" w:rsidR="006F7781" w:rsidRDefault="006F7781" w:rsidP="006F7781"/>
    <w:p w14:paraId="45FFE8B5" w14:textId="058F52D5" w:rsidR="006F7781" w:rsidRDefault="006F7781" w:rsidP="006F7781">
      <w:pPr>
        <w:jc w:val="right"/>
      </w:pPr>
    </w:p>
    <w:p w14:paraId="1E9C7F36" w14:textId="67688167" w:rsidR="006F7781" w:rsidRDefault="006F7781" w:rsidP="006F7781">
      <w:pPr>
        <w:tabs>
          <w:tab w:val="left" w:pos="709"/>
        </w:tabs>
      </w:pPr>
    </w:p>
    <w:p w14:paraId="2F394534" w14:textId="7F0CA86E" w:rsidR="006F7781" w:rsidRDefault="00CC67CC" w:rsidP="00CC67CC">
      <w:pPr>
        <w:pStyle w:val="Kop2"/>
      </w:pPr>
      <w:bookmarkStart w:id="14" w:name="_Toc23575108"/>
      <w:r>
        <w:lastRenderedPageBreak/>
        <w:t>Over ons</w:t>
      </w:r>
      <w:bookmarkEnd w:id="14"/>
    </w:p>
    <w:p w14:paraId="23A687FD" w14:textId="28882C04" w:rsidR="00CC67CC" w:rsidRPr="00CC67CC" w:rsidRDefault="00CC67CC" w:rsidP="00CC67CC">
      <w:r>
        <w:rPr>
          <w:noProof/>
        </w:rPr>
        <w:drawing>
          <wp:anchor distT="0" distB="0" distL="114300" distR="114300" simplePos="0" relativeHeight="251672576" behindDoc="1" locked="0" layoutInCell="1" allowOverlap="1" wp14:anchorId="0B0D6E8C" wp14:editId="3A4DAB62">
            <wp:simplePos x="0" y="0"/>
            <wp:positionH relativeFrom="margin">
              <wp:align>center</wp:align>
            </wp:positionH>
            <wp:positionV relativeFrom="paragraph">
              <wp:posOffset>1024691</wp:posOffset>
            </wp:positionV>
            <wp:extent cx="3390900" cy="690562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 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7CC" w:rsidRPr="00CC67CC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63C26" w14:textId="77777777" w:rsidR="00A81C39" w:rsidRDefault="00A81C39" w:rsidP="004539D0">
      <w:pPr>
        <w:spacing w:after="0" w:line="240" w:lineRule="auto"/>
      </w:pPr>
      <w:r>
        <w:separator/>
      </w:r>
    </w:p>
  </w:endnote>
  <w:endnote w:type="continuationSeparator" w:id="0">
    <w:p w14:paraId="24FCA3DC" w14:textId="77777777" w:rsidR="00A81C39" w:rsidRDefault="00A81C39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F6C14" w14:textId="77777777" w:rsidR="00A81C39" w:rsidRDefault="00A81C39" w:rsidP="004539D0">
      <w:pPr>
        <w:spacing w:after="0" w:line="240" w:lineRule="auto"/>
      </w:pPr>
      <w:r>
        <w:separator/>
      </w:r>
    </w:p>
  </w:footnote>
  <w:footnote w:type="continuationSeparator" w:id="0">
    <w:p w14:paraId="14719CAD" w14:textId="77777777" w:rsidR="00A81C39" w:rsidRDefault="00A81C39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20625"/>
    <w:rsid w:val="00071C38"/>
    <w:rsid w:val="00137141"/>
    <w:rsid w:val="00170A64"/>
    <w:rsid w:val="001C4C2F"/>
    <w:rsid w:val="001C688B"/>
    <w:rsid w:val="001F73EC"/>
    <w:rsid w:val="00203EE9"/>
    <w:rsid w:val="00347419"/>
    <w:rsid w:val="003A2D7C"/>
    <w:rsid w:val="003B5F5C"/>
    <w:rsid w:val="003C23C5"/>
    <w:rsid w:val="00407129"/>
    <w:rsid w:val="00443927"/>
    <w:rsid w:val="004539D0"/>
    <w:rsid w:val="0045593D"/>
    <w:rsid w:val="004773CB"/>
    <w:rsid w:val="00510B4F"/>
    <w:rsid w:val="00567A3B"/>
    <w:rsid w:val="005753AA"/>
    <w:rsid w:val="00582BF8"/>
    <w:rsid w:val="005E0103"/>
    <w:rsid w:val="005E3FF9"/>
    <w:rsid w:val="006275F3"/>
    <w:rsid w:val="00637A82"/>
    <w:rsid w:val="0064518D"/>
    <w:rsid w:val="006B6D2C"/>
    <w:rsid w:val="006F7781"/>
    <w:rsid w:val="00712522"/>
    <w:rsid w:val="00766606"/>
    <w:rsid w:val="007A5917"/>
    <w:rsid w:val="007F2AA2"/>
    <w:rsid w:val="008A35D6"/>
    <w:rsid w:val="008E0A71"/>
    <w:rsid w:val="008E3788"/>
    <w:rsid w:val="009F14AB"/>
    <w:rsid w:val="00A81C39"/>
    <w:rsid w:val="00AB40C3"/>
    <w:rsid w:val="00AF1BE6"/>
    <w:rsid w:val="00B407D2"/>
    <w:rsid w:val="00B92D98"/>
    <w:rsid w:val="00C2684E"/>
    <w:rsid w:val="00C4275B"/>
    <w:rsid w:val="00C8322B"/>
    <w:rsid w:val="00CC67CC"/>
    <w:rsid w:val="00D47B93"/>
    <w:rsid w:val="00D74368"/>
    <w:rsid w:val="00D86E67"/>
    <w:rsid w:val="00D97FE6"/>
    <w:rsid w:val="00E41B13"/>
    <w:rsid w:val="00EA079D"/>
    <w:rsid w:val="00EC45B1"/>
    <w:rsid w:val="00F5207C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83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1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37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B467-79AF-41E1-9022-EFFEB791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70</TotalTime>
  <Pages>12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Mobile</dc:subject>
  <dc:creator>Morten Verme</dc:creator>
  <cp:keywords/>
  <dc:description/>
  <cp:lastModifiedBy>Morten Vermeulen</cp:lastModifiedBy>
  <cp:revision>9</cp:revision>
  <dcterms:created xsi:type="dcterms:W3CDTF">2019-11-02T06:22:00Z</dcterms:created>
  <dcterms:modified xsi:type="dcterms:W3CDTF">2019-11-02T07:33:00Z</dcterms:modified>
</cp:coreProperties>
</file>