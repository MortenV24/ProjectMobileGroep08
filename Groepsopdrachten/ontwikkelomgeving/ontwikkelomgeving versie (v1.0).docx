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8CE32" wp14:editId="15BB4861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A06562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D48096" wp14:editId="0F55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D48096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CD9AE2" wp14:editId="26BBB6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39D0" w:rsidRDefault="00533C1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FB4525" wp14:editId="0F986E91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CD9AE2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4539D0" w:rsidRDefault="00533C1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1FB4525" wp14:editId="0F986E91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591E5F" wp14:editId="17EECF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B59D1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9FC793" wp14:editId="6FB830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9D0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F9FC7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539D0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35704F" wp14:editId="5A765CFB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6104255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407D2" w:rsidRDefault="00533C1F" w:rsidP="00F57E55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12B">
                                      <w:rPr>
                                        <w:color w:val="44546A" w:themeColor="text2"/>
                                      </w:rPr>
                                      <w:t>yustin troost</w:t>
                                    </w:r>
                                  </w:sdtContent>
                                </w:sdt>
                              </w:p>
                              <w:p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35704F" id="Tekstvak 465" o:spid="_x0000_s1029" type="#_x0000_t202" style="position:absolute;margin-left:272.35pt;margin-top:480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HaGFy7hAAAADAEA&#10;AA8AAAAAAAAAAAAAAAAAlgQAAGRycy9kb3ducmV2LnhtbFBLBQYAAAAABAAEAPMAAACkBQAAAAA=&#10;" filled="f" stroked="f" strokeweight=".5pt">
                    <v:textbox style="mso-fit-shape-to-text:t">
                      <w:txbxContent>
                        <w:p w:rsidR="00B407D2" w:rsidRDefault="00533C1F" w:rsidP="00F57E55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12B">
                                <w:rPr>
                                  <w:color w:val="44546A" w:themeColor="text2"/>
                                </w:rPr>
                                <w:t>yustin troost</w:t>
                              </w:r>
                            </w:sdtContent>
                          </w:sdt>
                        </w:p>
                        <w:p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D0" w:rsidRDefault="004539D0">
          <w:pPr>
            <w:pStyle w:val="Kopvaninhoudsopgave"/>
          </w:pPr>
          <w:r>
            <w:t>Inhoudsopgave</w:t>
          </w:r>
        </w:p>
        <w:p w:rsidR="00E3312B" w:rsidRDefault="004773C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5045" w:history="1">
            <w:r w:rsidR="00E3312B" w:rsidRPr="002246E7">
              <w:rPr>
                <w:rStyle w:val="Hyperlink"/>
                <w:noProof/>
              </w:rPr>
              <w:t>Functionaliteiten</w:t>
            </w:r>
            <w:r w:rsidR="00E3312B">
              <w:rPr>
                <w:noProof/>
                <w:webHidden/>
              </w:rPr>
              <w:tab/>
            </w:r>
            <w:r w:rsidR="00E3312B">
              <w:rPr>
                <w:noProof/>
                <w:webHidden/>
              </w:rPr>
              <w:fldChar w:fldCharType="begin"/>
            </w:r>
            <w:r w:rsidR="00E3312B">
              <w:rPr>
                <w:noProof/>
                <w:webHidden/>
              </w:rPr>
              <w:instrText xml:space="preserve"> PAGEREF _Toc24535045 \h </w:instrText>
            </w:r>
            <w:r w:rsidR="00E3312B">
              <w:rPr>
                <w:noProof/>
                <w:webHidden/>
              </w:rPr>
            </w:r>
            <w:r w:rsidR="00E3312B">
              <w:rPr>
                <w:noProof/>
                <w:webHidden/>
              </w:rPr>
              <w:fldChar w:fldCharType="separate"/>
            </w:r>
            <w:r w:rsidR="00E3312B">
              <w:rPr>
                <w:noProof/>
                <w:webHidden/>
              </w:rPr>
              <w:t>2</w:t>
            </w:r>
            <w:r w:rsidR="00E3312B">
              <w:rPr>
                <w:noProof/>
                <w:webHidden/>
              </w:rPr>
              <w:fldChar w:fldCharType="end"/>
            </w:r>
          </w:hyperlink>
        </w:p>
        <w:p w:rsidR="00E3312B" w:rsidRDefault="00E3312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4535046" w:history="1">
            <w:r w:rsidRPr="002246E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3C3739" w:rsidRPr="003C3739" w:rsidRDefault="003C3739" w:rsidP="003C3739">
      <w:pPr>
        <w:pStyle w:val="Kop1"/>
      </w:pPr>
      <w:bookmarkStart w:id="0" w:name="_Toc23849002"/>
      <w:r w:rsidRPr="003C3739">
        <w:lastRenderedPageBreak/>
        <w:t>Te gebruiken hardware</w:t>
      </w:r>
      <w:bookmarkEnd w:id="0"/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3739" w:rsidTr="00C3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3C3739" w:rsidRDefault="003C3739" w:rsidP="00C31AEF">
            <w:r>
              <w:t>apparaat</w:t>
            </w:r>
          </w:p>
        </w:tc>
        <w:tc>
          <w:tcPr>
            <w:tcW w:w="4531" w:type="dxa"/>
          </w:tcPr>
          <w:p w:rsidR="003C3739" w:rsidRDefault="003C3739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3C3739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3739" w:rsidRDefault="003C3739" w:rsidP="00C31AEF">
            <w:r>
              <w:t>Laptop/Computer</w:t>
            </w:r>
          </w:p>
        </w:tc>
        <w:tc>
          <w:tcPr>
            <w:tcW w:w="4531" w:type="dxa"/>
          </w:tcPr>
          <w:p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D6813">
              <w:rPr>
                <w:rFonts w:cstheme="minorHAnsi"/>
                <w:color w:val="000000"/>
              </w:rPr>
              <w:t>• 1 gigahertz (GHz) of sneller, 32-bit (x86)</w:t>
            </w:r>
          </w:p>
          <w:p w:rsidR="003C3739" w:rsidRPr="009D6813" w:rsidRDefault="003C3739" w:rsidP="00C31AEF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9D68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1 GB RAM minimum, 2 GB RAM </w:t>
            </w:r>
            <w:proofErr w:type="spellStart"/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recommended</w:t>
            </w:r>
            <w:proofErr w:type="spellEnd"/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.</w:t>
            </w:r>
          </w:p>
          <w:p w:rsidR="003C3739" w:rsidRPr="009D6813" w:rsidRDefault="003C3739" w:rsidP="00C31AEF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9D68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1024x768 minimum screen </w:t>
            </w:r>
            <w:proofErr w:type="spellStart"/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resolution</w:t>
            </w:r>
            <w:proofErr w:type="spellEnd"/>
            <w:r w:rsidRPr="009D68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.</w:t>
            </w:r>
          </w:p>
          <w:p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D6813">
              <w:rPr>
                <w:rFonts w:cstheme="minorHAnsi"/>
                <w:color w:val="000000"/>
              </w:rPr>
              <w:t xml:space="preserve">• 16 GB beschikbare schijfruimte (32-bits) </w:t>
            </w:r>
          </w:p>
          <w:p w:rsidR="003C3739" w:rsidRPr="009D6813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C3739" w:rsidTr="00C3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3739" w:rsidRDefault="003C3739" w:rsidP="00C31AEF">
            <w:r>
              <w:t>Netwerkkabels</w:t>
            </w:r>
          </w:p>
        </w:tc>
        <w:tc>
          <w:tcPr>
            <w:tcW w:w="4531" w:type="dxa"/>
          </w:tcPr>
          <w:p w:rsidR="003C3739" w:rsidRPr="009D6813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6813">
              <w:rPr>
                <w:rFonts w:cstheme="minorHAnsi"/>
                <w:color w:val="000000"/>
              </w:rPr>
              <w:t>Cat 5, lengte 10m</w:t>
            </w:r>
          </w:p>
        </w:tc>
      </w:tr>
    </w:tbl>
    <w:p w:rsidR="003C3739" w:rsidRPr="00BC1914" w:rsidRDefault="003C3739" w:rsidP="003C3739"/>
    <w:p w:rsidR="003C3739" w:rsidRDefault="003C3739" w:rsidP="003C3739"/>
    <w:p w:rsidR="003C3739" w:rsidRDefault="003C3739" w:rsidP="003C3739">
      <w:pPr>
        <w:pStyle w:val="Kop1"/>
      </w:pPr>
      <w:bookmarkStart w:id="1" w:name="_Toc23849003"/>
      <w:r>
        <w:t>Te gebruiken software</w:t>
      </w:r>
      <w:bookmarkEnd w:id="1"/>
    </w:p>
    <w:tbl>
      <w:tblPr>
        <w:tblStyle w:val="Lijsttabel3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3739" w:rsidTr="00C3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3C3739" w:rsidRDefault="003C3739" w:rsidP="00C31AEF">
            <w:r>
              <w:t>Software</w:t>
            </w:r>
          </w:p>
        </w:tc>
        <w:tc>
          <w:tcPr>
            <w:tcW w:w="3021" w:type="dxa"/>
          </w:tcPr>
          <w:p w:rsidR="003C3739" w:rsidRDefault="003C3739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Versienr</w:t>
            </w:r>
            <w:proofErr w:type="spellEnd"/>
          </w:p>
        </w:tc>
        <w:tc>
          <w:tcPr>
            <w:tcW w:w="3021" w:type="dxa"/>
          </w:tcPr>
          <w:p w:rsidR="003C3739" w:rsidRDefault="003C3739" w:rsidP="00C3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opemerkingen</w:t>
            </w:r>
            <w:proofErr w:type="spellEnd"/>
          </w:p>
        </w:tc>
      </w:tr>
      <w:tr w:rsidR="003C3739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C3739" w:rsidRPr="00BC1914" w:rsidRDefault="003C3739" w:rsidP="00C31AEF">
            <w:r w:rsidRPr="00BC1914">
              <w:rPr>
                <w:color w:val="000000"/>
              </w:rPr>
              <w:t>Chrome</w:t>
            </w:r>
          </w:p>
        </w:tc>
        <w:tc>
          <w:tcPr>
            <w:tcW w:w="3021" w:type="dxa"/>
          </w:tcPr>
          <w:p w:rsidR="003C3739" w:rsidRPr="00BC1914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914">
              <w:rPr>
                <w:color w:val="000000"/>
              </w:rPr>
              <w:t>16.0.2</w:t>
            </w:r>
          </w:p>
        </w:tc>
        <w:tc>
          <w:tcPr>
            <w:tcW w:w="3021" w:type="dxa"/>
          </w:tcPr>
          <w:p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739" w:rsidTr="00C3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C3739" w:rsidRDefault="003C3739" w:rsidP="00C31AEF">
            <w:proofErr w:type="spellStart"/>
            <w:r>
              <w:t>Xampp</w:t>
            </w:r>
            <w:proofErr w:type="spellEnd"/>
          </w:p>
        </w:tc>
        <w:tc>
          <w:tcPr>
            <w:tcW w:w="3021" w:type="dxa"/>
          </w:tcPr>
          <w:p w:rsidR="003C3739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7.1.1</w:t>
            </w:r>
          </w:p>
        </w:tc>
        <w:tc>
          <w:tcPr>
            <w:tcW w:w="3021" w:type="dxa"/>
          </w:tcPr>
          <w:p w:rsidR="003C3739" w:rsidRDefault="003C3739" w:rsidP="00C3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739" w:rsidTr="00C3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C3739" w:rsidRDefault="003C3739" w:rsidP="00C31AEF">
            <w:r>
              <w:t>Android studio</w:t>
            </w:r>
          </w:p>
        </w:tc>
        <w:tc>
          <w:tcPr>
            <w:tcW w:w="3021" w:type="dxa"/>
          </w:tcPr>
          <w:p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3021" w:type="dxa"/>
          </w:tcPr>
          <w:p w:rsidR="003C3739" w:rsidRDefault="003C3739" w:rsidP="00C3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3739" w:rsidRPr="00BC1914" w:rsidRDefault="003C3739" w:rsidP="003C3739"/>
    <w:p w:rsidR="00C2684E" w:rsidRPr="00C2684E" w:rsidRDefault="00C2684E" w:rsidP="00C2684E">
      <w:bookmarkStart w:id="2" w:name="_GoBack"/>
      <w:bookmarkEnd w:id="2"/>
    </w:p>
    <w:sectPr w:rsidR="00C2684E" w:rsidRPr="00C2684E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C1F" w:rsidRDefault="00533C1F" w:rsidP="004539D0">
      <w:pPr>
        <w:spacing w:after="0" w:line="240" w:lineRule="auto"/>
      </w:pPr>
      <w:r>
        <w:separator/>
      </w:r>
    </w:p>
  </w:endnote>
  <w:endnote w:type="continuationSeparator" w:id="0">
    <w:p w:rsidR="00533C1F" w:rsidRDefault="00533C1F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C1F" w:rsidRDefault="00533C1F" w:rsidP="004539D0">
      <w:pPr>
        <w:spacing w:after="0" w:line="240" w:lineRule="auto"/>
      </w:pPr>
      <w:r>
        <w:separator/>
      </w:r>
    </w:p>
  </w:footnote>
  <w:footnote w:type="continuationSeparator" w:id="0">
    <w:p w:rsidR="00533C1F" w:rsidRDefault="00533C1F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AFC"/>
    <w:multiLevelType w:val="multilevel"/>
    <w:tmpl w:val="5F7C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B"/>
    <w:rsid w:val="003C3739"/>
    <w:rsid w:val="004539D0"/>
    <w:rsid w:val="004773CB"/>
    <w:rsid w:val="00533C1F"/>
    <w:rsid w:val="0064518D"/>
    <w:rsid w:val="00766606"/>
    <w:rsid w:val="007A5917"/>
    <w:rsid w:val="008A35D6"/>
    <w:rsid w:val="00AF1BE6"/>
    <w:rsid w:val="00B407D2"/>
    <w:rsid w:val="00C2684E"/>
    <w:rsid w:val="00E3312B"/>
    <w:rsid w:val="00EC45B1"/>
    <w:rsid w:val="00F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F8AA"/>
  <w15:chartTrackingRefBased/>
  <w15:docId w15:val="{5BD42610-D36A-4AAB-88DD-0D5E71C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E3312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312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3312B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3C373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rt0xe">
    <w:name w:val="trt0xe"/>
    <w:basedOn w:val="Standaard"/>
    <w:rsid w:val="003C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ti\Desktop\school\leerjaar%203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6BBD-72B1-48F6-AE6A-C2EA33EB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6</TotalTime>
  <Pages>3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Mobile</vt:lpstr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7AMO1 PRJ ANDROID</dc:subject>
  <dc:creator>yustin troost</dc:creator>
  <cp:keywords/>
  <dc:description/>
  <cp:lastModifiedBy>yustin troost</cp:lastModifiedBy>
  <cp:revision>2</cp:revision>
  <dcterms:created xsi:type="dcterms:W3CDTF">2019-11-13T09:56:00Z</dcterms:created>
  <dcterms:modified xsi:type="dcterms:W3CDTF">2019-11-13T10:02:00Z</dcterms:modified>
</cp:coreProperties>
</file>