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7F715BDF" w14:textId="77777777" w:rsidR="004539D0" w:rsidRDefault="004539D0">
          <w:r>
            <w:rPr>
              <w:noProof/>
            </w:rPr>
            <mc:AlternateContent>
              <mc:Choice Requires="wps">
                <w:drawing>
                  <wp:anchor distT="0" distB="0" distL="114300" distR="114300" simplePos="0" relativeHeight="251659264" behindDoc="0" locked="0" layoutInCell="1" allowOverlap="1" wp14:anchorId="140F60EF" wp14:editId="2D0677A2">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68DA2CA"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6C284E47" wp14:editId="614FDE1F">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4C769A" w14:textId="77777777" w:rsidR="008922BF" w:rsidRDefault="008922B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284E47"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2C4C769A" w14:textId="77777777" w:rsidR="008922BF" w:rsidRDefault="008922B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092D7E" wp14:editId="0B2319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27596" w14:textId="77777777" w:rsidR="008922BF" w:rsidRDefault="00706B7A">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8922BF">
                                      <w:rPr>
                                        <w:noProof/>
                                      </w:rPr>
                                      <w:t xml:space="preserve">     </w:t>
                                    </w:r>
                                  </w:sdtContent>
                                </w:sdt>
                                <w:r w:rsidR="008922BF">
                                  <w:rPr>
                                    <w:noProof/>
                                  </w:rPr>
                                  <w:drawing>
                                    <wp:inline distT="0" distB="0" distL="0" distR="0" wp14:anchorId="23384A1D" wp14:editId="41800A69">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0092D7E"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0E427596" w14:textId="77777777" w:rsidR="008922BF" w:rsidRDefault="008922BF">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3384A1D" wp14:editId="41800A69">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9B340A" wp14:editId="49285B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1B546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574841" wp14:editId="2B7BAB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3FDF731E" w14:textId="76BA44B0" w:rsidR="008922BF" w:rsidRPr="003663CC" w:rsidRDefault="008922BF">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Behoefteanalyse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A500DAD" w14:textId="77777777" w:rsidR="008922BF" w:rsidRDefault="008922B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C574841"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3FDF731E" w14:textId="76BA44B0" w:rsidR="008922BF" w:rsidRPr="003663CC" w:rsidRDefault="008922BF">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Behoefteanalyse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7A500DAD" w14:textId="77777777" w:rsidR="008922BF" w:rsidRDefault="008922B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v:textbox>
                    <w10:wrap type="square" anchorx="page" anchory="page"/>
                  </v:shape>
                </w:pict>
              </mc:Fallback>
            </mc:AlternateContent>
          </w:r>
        </w:p>
        <w:p w14:paraId="3ADE7C03" w14:textId="77777777" w:rsidR="004539D0" w:rsidRDefault="004539D0">
          <w:r>
            <w:rPr>
              <w:noProof/>
            </w:rPr>
            <mc:AlternateContent>
              <mc:Choice Requires="wps">
                <w:drawing>
                  <wp:anchor distT="0" distB="0" distL="114300" distR="114300" simplePos="0" relativeHeight="251664384" behindDoc="0" locked="0" layoutInCell="1" allowOverlap="1" wp14:anchorId="4272D916" wp14:editId="4AFEE5ED">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E551B2" w14:textId="56E04D01" w:rsidR="008922BF" w:rsidRDefault="008922BF">
                                <w:pPr>
                                  <w:pStyle w:val="Geenafstand"/>
                                  <w:rPr>
                                    <w:color w:val="44546A" w:themeColor="text2"/>
                                  </w:rPr>
                                </w:pPr>
                                <w:r>
                                  <w:rPr>
                                    <w:b/>
                                    <w:bCs/>
                                    <w:color w:val="44546A" w:themeColor="text2"/>
                                  </w:rPr>
                                  <w:t xml:space="preserve">Naam: </w:t>
                                </w:r>
                                <w:r>
                                  <w:rPr>
                                    <w:color w:val="44546A" w:themeColor="text2"/>
                                  </w:rPr>
                                  <w:t>Morten Vermeulen</w:t>
                                </w:r>
                              </w:p>
                              <w:p w14:paraId="3C7BE15F" w14:textId="0847E422" w:rsidR="008922BF" w:rsidRPr="008D5224" w:rsidRDefault="008922BF">
                                <w:pPr>
                                  <w:pStyle w:val="Geenafstand"/>
                                  <w:rPr>
                                    <w:color w:val="44546A" w:themeColor="text2"/>
                                  </w:rPr>
                                </w:pPr>
                                <w:r>
                                  <w:rPr>
                                    <w:b/>
                                    <w:bCs/>
                                    <w:color w:val="44546A" w:themeColor="text2"/>
                                  </w:rPr>
                                  <w:t xml:space="preserve">Groep: </w:t>
                                </w:r>
                                <w:r>
                                  <w:rPr>
                                    <w:color w:val="44546A" w:themeColor="text2"/>
                                  </w:rPr>
                                  <w:t>8</w:t>
                                </w:r>
                              </w:p>
                              <w:p w14:paraId="6A17FBBD" w14:textId="1B50B635" w:rsidR="008922BF" w:rsidRPr="008D5224" w:rsidRDefault="008922BF">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76690419" w14:textId="765FCA0F" w:rsidR="008922BF" w:rsidRPr="008D5224" w:rsidRDefault="008922BF">
                                <w:pPr>
                                  <w:pStyle w:val="Geenafstand"/>
                                  <w:rPr>
                                    <w:color w:val="44546A" w:themeColor="text2"/>
                                  </w:rPr>
                                </w:pPr>
                                <w:r>
                                  <w:rPr>
                                    <w:b/>
                                    <w:bCs/>
                                    <w:color w:val="44546A" w:themeColor="text2"/>
                                  </w:rPr>
                                  <w:t xml:space="preserve">Opdrachtgever: </w:t>
                                </w:r>
                                <w:r>
                                  <w:rPr>
                                    <w:color w:val="44546A" w:themeColor="text2"/>
                                  </w:rPr>
                                  <w:t>Dhr. Hannibal</w:t>
                                </w:r>
                              </w:p>
                              <w:p w14:paraId="1FA337FF" w14:textId="34520309" w:rsidR="008922BF" w:rsidRPr="008D5224" w:rsidRDefault="008922BF">
                                <w:pPr>
                                  <w:pStyle w:val="Geenafstand"/>
                                  <w:rPr>
                                    <w:color w:val="44546A" w:themeColor="text2"/>
                                  </w:rPr>
                                </w:pPr>
                                <w:r>
                                  <w:rPr>
                                    <w:b/>
                                    <w:bCs/>
                                    <w:color w:val="44546A" w:themeColor="text2"/>
                                  </w:rPr>
                                  <w:t xml:space="preserve">Datum: </w:t>
                                </w:r>
                                <w:r>
                                  <w:rPr>
                                    <w:color w:val="44546A" w:themeColor="text2"/>
                                  </w:rPr>
                                  <w:t>11-09-2019</w:t>
                                </w:r>
                              </w:p>
                              <w:p w14:paraId="7781CCD4" w14:textId="77777777" w:rsidR="008922BF" w:rsidRDefault="008922BF">
                                <w:pPr>
                                  <w:pStyle w:val="Geenafstand"/>
                                  <w:rPr>
                                    <w:color w:val="44546A" w:themeColor="text2"/>
                                  </w:rPr>
                                </w:pPr>
                              </w:p>
                              <w:p w14:paraId="499BE09E" w14:textId="3DE24FF7" w:rsidR="008922BF" w:rsidRPr="00B407D2" w:rsidRDefault="008922BF">
                                <w:pPr>
                                  <w:pStyle w:val="Geenafstand"/>
                                  <w:rPr>
                                    <w:color w:val="FF0000"/>
                                  </w:rPr>
                                </w:pPr>
                                <w:r>
                                  <w:rPr>
                                    <w:color w:val="FF0000"/>
                                  </w:rPr>
                                  <w:t>Versie: 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272D916"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14E551B2" w14:textId="56E04D01" w:rsidR="008922BF" w:rsidRDefault="008922BF">
                          <w:pPr>
                            <w:pStyle w:val="Geenafstand"/>
                            <w:rPr>
                              <w:color w:val="44546A" w:themeColor="text2"/>
                            </w:rPr>
                          </w:pPr>
                          <w:r>
                            <w:rPr>
                              <w:b/>
                              <w:bCs/>
                              <w:color w:val="44546A" w:themeColor="text2"/>
                            </w:rPr>
                            <w:t xml:space="preserve">Naam: </w:t>
                          </w:r>
                          <w:r>
                            <w:rPr>
                              <w:color w:val="44546A" w:themeColor="text2"/>
                            </w:rPr>
                            <w:t>Morten Vermeulen</w:t>
                          </w:r>
                        </w:p>
                        <w:p w14:paraId="3C7BE15F" w14:textId="0847E422" w:rsidR="008922BF" w:rsidRPr="008D5224" w:rsidRDefault="008922BF">
                          <w:pPr>
                            <w:pStyle w:val="Geenafstand"/>
                            <w:rPr>
                              <w:color w:val="44546A" w:themeColor="text2"/>
                            </w:rPr>
                          </w:pPr>
                          <w:r>
                            <w:rPr>
                              <w:b/>
                              <w:bCs/>
                              <w:color w:val="44546A" w:themeColor="text2"/>
                            </w:rPr>
                            <w:t xml:space="preserve">Groep: </w:t>
                          </w:r>
                          <w:r>
                            <w:rPr>
                              <w:color w:val="44546A" w:themeColor="text2"/>
                            </w:rPr>
                            <w:t>8</w:t>
                          </w:r>
                        </w:p>
                        <w:p w14:paraId="6A17FBBD" w14:textId="1B50B635" w:rsidR="008922BF" w:rsidRPr="008D5224" w:rsidRDefault="008922BF">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76690419" w14:textId="765FCA0F" w:rsidR="008922BF" w:rsidRPr="008D5224" w:rsidRDefault="008922BF">
                          <w:pPr>
                            <w:pStyle w:val="Geenafstand"/>
                            <w:rPr>
                              <w:color w:val="44546A" w:themeColor="text2"/>
                            </w:rPr>
                          </w:pPr>
                          <w:r>
                            <w:rPr>
                              <w:b/>
                              <w:bCs/>
                              <w:color w:val="44546A" w:themeColor="text2"/>
                            </w:rPr>
                            <w:t xml:space="preserve">Opdrachtgever: </w:t>
                          </w:r>
                          <w:r>
                            <w:rPr>
                              <w:color w:val="44546A" w:themeColor="text2"/>
                            </w:rPr>
                            <w:t>Dhr. Hannibal</w:t>
                          </w:r>
                        </w:p>
                        <w:p w14:paraId="1FA337FF" w14:textId="34520309" w:rsidR="008922BF" w:rsidRPr="008D5224" w:rsidRDefault="008922BF">
                          <w:pPr>
                            <w:pStyle w:val="Geenafstand"/>
                            <w:rPr>
                              <w:color w:val="44546A" w:themeColor="text2"/>
                            </w:rPr>
                          </w:pPr>
                          <w:r>
                            <w:rPr>
                              <w:b/>
                              <w:bCs/>
                              <w:color w:val="44546A" w:themeColor="text2"/>
                            </w:rPr>
                            <w:t xml:space="preserve">Datum: </w:t>
                          </w:r>
                          <w:r>
                            <w:rPr>
                              <w:color w:val="44546A" w:themeColor="text2"/>
                            </w:rPr>
                            <w:t>11-09-2019</w:t>
                          </w:r>
                        </w:p>
                        <w:p w14:paraId="7781CCD4" w14:textId="77777777" w:rsidR="008922BF" w:rsidRDefault="008922BF">
                          <w:pPr>
                            <w:pStyle w:val="Geenafstand"/>
                            <w:rPr>
                              <w:color w:val="44546A" w:themeColor="text2"/>
                            </w:rPr>
                          </w:pPr>
                        </w:p>
                        <w:p w14:paraId="499BE09E" w14:textId="3DE24FF7" w:rsidR="008922BF" w:rsidRPr="00B407D2" w:rsidRDefault="008922BF">
                          <w:pPr>
                            <w:pStyle w:val="Geenafstand"/>
                            <w:rPr>
                              <w:color w:val="FF0000"/>
                            </w:rPr>
                          </w:pPr>
                          <w:r>
                            <w:rPr>
                              <w:color w:val="FF0000"/>
                            </w:rPr>
                            <w:t>Versie: 1.1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27295764"/>
        <w:docPartObj>
          <w:docPartGallery w:val="Table of Contents"/>
          <w:docPartUnique/>
        </w:docPartObj>
      </w:sdtPr>
      <w:sdtEndPr>
        <w:rPr>
          <w:b/>
          <w:bCs/>
        </w:rPr>
      </w:sdtEndPr>
      <w:sdtContent>
        <w:p w14:paraId="04485EA1" w14:textId="77777777" w:rsidR="004C0C31" w:rsidRDefault="004C0C31">
          <w:pPr>
            <w:pStyle w:val="Kopvaninhoudsopgave"/>
          </w:pPr>
          <w:r>
            <w:t>Inhoud</w:t>
          </w:r>
        </w:p>
        <w:p w14:paraId="77663EDB" w14:textId="3AB27021" w:rsidR="00CB2F37" w:rsidRDefault="004C0C31">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187817" w:history="1">
            <w:r w:rsidR="00CB2F37" w:rsidRPr="00AA635D">
              <w:rPr>
                <w:rStyle w:val="Hyperlink"/>
                <w:noProof/>
              </w:rPr>
              <w:t>1. De kern van het project</w:t>
            </w:r>
            <w:r w:rsidR="00CB2F37">
              <w:rPr>
                <w:noProof/>
                <w:webHidden/>
              </w:rPr>
              <w:tab/>
            </w:r>
            <w:r w:rsidR="00CB2F37">
              <w:rPr>
                <w:noProof/>
                <w:webHidden/>
              </w:rPr>
              <w:fldChar w:fldCharType="begin"/>
            </w:r>
            <w:r w:rsidR="00CB2F37">
              <w:rPr>
                <w:noProof/>
                <w:webHidden/>
              </w:rPr>
              <w:instrText xml:space="preserve"> PAGEREF _Toc19187817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28864A5A" w14:textId="4F453CBB" w:rsidR="00CB2F37" w:rsidRDefault="00706B7A">
          <w:pPr>
            <w:pStyle w:val="Inhopg2"/>
            <w:tabs>
              <w:tab w:val="right" w:leader="dot" w:pos="9062"/>
            </w:tabs>
            <w:rPr>
              <w:rFonts w:eastAsiaTheme="minorEastAsia"/>
              <w:noProof/>
              <w:lang w:eastAsia="nl-NL"/>
            </w:rPr>
          </w:pPr>
          <w:hyperlink w:anchor="_Toc19187818" w:history="1">
            <w:r w:rsidR="00CB2F37" w:rsidRPr="00AA635D">
              <w:rPr>
                <w:rStyle w:val="Hyperlink"/>
                <w:noProof/>
              </w:rPr>
              <w:t>2. Aanleiding</w:t>
            </w:r>
            <w:r w:rsidR="00CB2F37">
              <w:rPr>
                <w:noProof/>
                <w:webHidden/>
              </w:rPr>
              <w:tab/>
            </w:r>
            <w:r w:rsidR="00CB2F37">
              <w:rPr>
                <w:noProof/>
                <w:webHidden/>
              </w:rPr>
              <w:fldChar w:fldCharType="begin"/>
            </w:r>
            <w:r w:rsidR="00CB2F37">
              <w:rPr>
                <w:noProof/>
                <w:webHidden/>
              </w:rPr>
              <w:instrText xml:space="preserve"> PAGEREF _Toc19187818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42DF1CA9" w14:textId="7AAD7E61" w:rsidR="00CB2F37" w:rsidRDefault="00706B7A">
          <w:pPr>
            <w:pStyle w:val="Inhopg2"/>
            <w:tabs>
              <w:tab w:val="right" w:leader="dot" w:pos="9062"/>
            </w:tabs>
            <w:rPr>
              <w:rFonts w:eastAsiaTheme="minorEastAsia"/>
              <w:noProof/>
              <w:lang w:eastAsia="nl-NL"/>
            </w:rPr>
          </w:pPr>
          <w:hyperlink w:anchor="_Toc19187819" w:history="1">
            <w:r w:rsidR="00CB2F37" w:rsidRPr="00AA635D">
              <w:rPr>
                <w:rStyle w:val="Hyperlink"/>
                <w:noProof/>
              </w:rPr>
              <w:t>3. Algemene beschrijving</w:t>
            </w:r>
            <w:r w:rsidR="00CB2F37">
              <w:rPr>
                <w:noProof/>
                <w:webHidden/>
              </w:rPr>
              <w:tab/>
            </w:r>
            <w:r w:rsidR="00CB2F37">
              <w:rPr>
                <w:noProof/>
                <w:webHidden/>
              </w:rPr>
              <w:fldChar w:fldCharType="begin"/>
            </w:r>
            <w:r w:rsidR="00CB2F37">
              <w:rPr>
                <w:noProof/>
                <w:webHidden/>
              </w:rPr>
              <w:instrText xml:space="preserve"> PAGEREF _Toc19187819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045B618E" w14:textId="42B3CD7C" w:rsidR="00CB2F37" w:rsidRDefault="00706B7A">
          <w:pPr>
            <w:pStyle w:val="Inhopg2"/>
            <w:tabs>
              <w:tab w:val="right" w:leader="dot" w:pos="9062"/>
            </w:tabs>
            <w:rPr>
              <w:rFonts w:eastAsiaTheme="minorEastAsia"/>
              <w:noProof/>
              <w:lang w:eastAsia="nl-NL"/>
            </w:rPr>
          </w:pPr>
          <w:hyperlink w:anchor="_Toc19187820" w:history="1">
            <w:r w:rsidR="00CB2F37" w:rsidRPr="00AA635D">
              <w:rPr>
                <w:rStyle w:val="Hyperlink"/>
                <w:noProof/>
              </w:rPr>
              <w:t>4. Doelen van de applicatie</w:t>
            </w:r>
            <w:r w:rsidR="00CB2F37">
              <w:rPr>
                <w:noProof/>
                <w:webHidden/>
              </w:rPr>
              <w:tab/>
            </w:r>
            <w:r w:rsidR="00CB2F37">
              <w:rPr>
                <w:noProof/>
                <w:webHidden/>
              </w:rPr>
              <w:fldChar w:fldCharType="begin"/>
            </w:r>
            <w:r w:rsidR="00CB2F37">
              <w:rPr>
                <w:noProof/>
                <w:webHidden/>
              </w:rPr>
              <w:instrText xml:space="preserve"> PAGEREF _Toc19187820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40BA361D" w14:textId="7FEAFAB2" w:rsidR="00CB2F37" w:rsidRDefault="00706B7A">
          <w:pPr>
            <w:pStyle w:val="Inhopg2"/>
            <w:tabs>
              <w:tab w:val="right" w:leader="dot" w:pos="9062"/>
            </w:tabs>
            <w:rPr>
              <w:rFonts w:eastAsiaTheme="minorEastAsia"/>
              <w:noProof/>
              <w:lang w:eastAsia="nl-NL"/>
            </w:rPr>
          </w:pPr>
          <w:hyperlink w:anchor="_Toc19187821" w:history="1">
            <w:r w:rsidR="00CB2F37" w:rsidRPr="00AA635D">
              <w:rPr>
                <w:rStyle w:val="Hyperlink"/>
                <w:noProof/>
              </w:rPr>
              <w:t>5. Doelgroepen van de applicatie</w:t>
            </w:r>
            <w:r w:rsidR="00CB2F37">
              <w:rPr>
                <w:noProof/>
                <w:webHidden/>
              </w:rPr>
              <w:tab/>
            </w:r>
            <w:r w:rsidR="00CB2F37">
              <w:rPr>
                <w:noProof/>
                <w:webHidden/>
              </w:rPr>
              <w:fldChar w:fldCharType="begin"/>
            </w:r>
            <w:r w:rsidR="00CB2F37">
              <w:rPr>
                <w:noProof/>
                <w:webHidden/>
              </w:rPr>
              <w:instrText xml:space="preserve"> PAGEREF _Toc19187821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42BAD2D9" w14:textId="294DB8A0" w:rsidR="00CB2F37" w:rsidRDefault="00706B7A">
          <w:pPr>
            <w:pStyle w:val="Inhopg2"/>
            <w:tabs>
              <w:tab w:val="right" w:leader="dot" w:pos="9062"/>
            </w:tabs>
            <w:rPr>
              <w:rFonts w:eastAsiaTheme="minorEastAsia"/>
              <w:noProof/>
              <w:lang w:eastAsia="nl-NL"/>
            </w:rPr>
          </w:pPr>
          <w:hyperlink w:anchor="_Toc19187822" w:history="1">
            <w:r w:rsidR="00CB2F37" w:rsidRPr="00AA635D">
              <w:rPr>
                <w:rStyle w:val="Hyperlink"/>
                <w:noProof/>
              </w:rPr>
              <w:t>6. Vormgeving</w:t>
            </w:r>
            <w:r w:rsidR="00CB2F37">
              <w:rPr>
                <w:noProof/>
                <w:webHidden/>
              </w:rPr>
              <w:tab/>
            </w:r>
            <w:r w:rsidR="00CB2F37">
              <w:rPr>
                <w:noProof/>
                <w:webHidden/>
              </w:rPr>
              <w:fldChar w:fldCharType="begin"/>
            </w:r>
            <w:r w:rsidR="00CB2F37">
              <w:rPr>
                <w:noProof/>
                <w:webHidden/>
              </w:rPr>
              <w:instrText xml:space="preserve"> PAGEREF _Toc19187822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1437A048" w14:textId="30DFBC71" w:rsidR="00CB2F37" w:rsidRDefault="00706B7A">
          <w:pPr>
            <w:pStyle w:val="Inhopg2"/>
            <w:tabs>
              <w:tab w:val="right" w:leader="dot" w:pos="9062"/>
            </w:tabs>
            <w:rPr>
              <w:rFonts w:eastAsiaTheme="minorEastAsia"/>
              <w:noProof/>
              <w:lang w:eastAsia="nl-NL"/>
            </w:rPr>
          </w:pPr>
          <w:hyperlink w:anchor="_Toc19187823" w:history="1">
            <w:r w:rsidR="00CB2F37" w:rsidRPr="00AA635D">
              <w:rPr>
                <w:rStyle w:val="Hyperlink"/>
                <w:noProof/>
              </w:rPr>
              <w:t>7. Informatie in de applicatie</w:t>
            </w:r>
            <w:r w:rsidR="00CB2F37">
              <w:rPr>
                <w:noProof/>
                <w:webHidden/>
              </w:rPr>
              <w:tab/>
            </w:r>
            <w:r w:rsidR="00CB2F37">
              <w:rPr>
                <w:noProof/>
                <w:webHidden/>
              </w:rPr>
              <w:fldChar w:fldCharType="begin"/>
            </w:r>
            <w:r w:rsidR="00CB2F37">
              <w:rPr>
                <w:noProof/>
                <w:webHidden/>
              </w:rPr>
              <w:instrText xml:space="preserve"> PAGEREF _Toc19187823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350CAEA4" w14:textId="4D41C715" w:rsidR="00CB2F37" w:rsidRDefault="00706B7A">
          <w:pPr>
            <w:pStyle w:val="Inhopg2"/>
            <w:tabs>
              <w:tab w:val="right" w:leader="dot" w:pos="9062"/>
            </w:tabs>
            <w:rPr>
              <w:rFonts w:eastAsiaTheme="minorEastAsia"/>
              <w:noProof/>
              <w:lang w:eastAsia="nl-NL"/>
            </w:rPr>
          </w:pPr>
          <w:hyperlink w:anchor="_Toc19187824" w:history="1">
            <w:r w:rsidR="00CB2F37" w:rsidRPr="00AA635D">
              <w:rPr>
                <w:rStyle w:val="Hyperlink"/>
                <w:noProof/>
              </w:rPr>
              <w:t>8. Interactie van de applicatie</w:t>
            </w:r>
            <w:r w:rsidR="00CB2F37">
              <w:rPr>
                <w:noProof/>
                <w:webHidden/>
              </w:rPr>
              <w:tab/>
            </w:r>
            <w:r w:rsidR="00CB2F37">
              <w:rPr>
                <w:noProof/>
                <w:webHidden/>
              </w:rPr>
              <w:fldChar w:fldCharType="begin"/>
            </w:r>
            <w:r w:rsidR="00CB2F37">
              <w:rPr>
                <w:noProof/>
                <w:webHidden/>
              </w:rPr>
              <w:instrText xml:space="preserve"> PAGEREF _Toc19187824 \h </w:instrText>
            </w:r>
            <w:r w:rsidR="00CB2F37">
              <w:rPr>
                <w:noProof/>
                <w:webHidden/>
              </w:rPr>
            </w:r>
            <w:r w:rsidR="00CB2F37">
              <w:rPr>
                <w:noProof/>
                <w:webHidden/>
              </w:rPr>
              <w:fldChar w:fldCharType="separate"/>
            </w:r>
            <w:r w:rsidR="00CB2F37">
              <w:rPr>
                <w:noProof/>
                <w:webHidden/>
              </w:rPr>
              <w:t>4</w:t>
            </w:r>
            <w:r w:rsidR="00CB2F37">
              <w:rPr>
                <w:noProof/>
                <w:webHidden/>
              </w:rPr>
              <w:fldChar w:fldCharType="end"/>
            </w:r>
          </w:hyperlink>
        </w:p>
        <w:p w14:paraId="4294A42B" w14:textId="46C45DF2" w:rsidR="00CB2F37" w:rsidRDefault="00706B7A">
          <w:pPr>
            <w:pStyle w:val="Inhopg2"/>
            <w:tabs>
              <w:tab w:val="right" w:leader="dot" w:pos="9062"/>
            </w:tabs>
            <w:rPr>
              <w:rFonts w:eastAsiaTheme="minorEastAsia"/>
              <w:noProof/>
              <w:lang w:eastAsia="nl-NL"/>
            </w:rPr>
          </w:pPr>
          <w:hyperlink w:anchor="_Toc19187825" w:history="1">
            <w:r w:rsidR="00CB2F37" w:rsidRPr="00AA635D">
              <w:rPr>
                <w:rStyle w:val="Hyperlink"/>
                <w:noProof/>
              </w:rPr>
              <w:t>9. Tot slot</w:t>
            </w:r>
            <w:r w:rsidR="00CB2F37">
              <w:rPr>
                <w:noProof/>
                <w:webHidden/>
              </w:rPr>
              <w:tab/>
            </w:r>
            <w:r w:rsidR="00CB2F37">
              <w:rPr>
                <w:noProof/>
                <w:webHidden/>
              </w:rPr>
              <w:fldChar w:fldCharType="begin"/>
            </w:r>
            <w:r w:rsidR="00CB2F37">
              <w:rPr>
                <w:noProof/>
                <w:webHidden/>
              </w:rPr>
              <w:instrText xml:space="preserve"> PAGEREF _Toc19187825 \h </w:instrText>
            </w:r>
            <w:r w:rsidR="00CB2F37">
              <w:rPr>
                <w:noProof/>
                <w:webHidden/>
              </w:rPr>
            </w:r>
            <w:r w:rsidR="00CB2F37">
              <w:rPr>
                <w:noProof/>
                <w:webHidden/>
              </w:rPr>
              <w:fldChar w:fldCharType="separate"/>
            </w:r>
            <w:r w:rsidR="00CB2F37">
              <w:rPr>
                <w:noProof/>
                <w:webHidden/>
              </w:rPr>
              <w:t>4</w:t>
            </w:r>
            <w:r w:rsidR="00CB2F37">
              <w:rPr>
                <w:noProof/>
                <w:webHidden/>
              </w:rPr>
              <w:fldChar w:fldCharType="end"/>
            </w:r>
          </w:hyperlink>
        </w:p>
        <w:p w14:paraId="5D481AEB" w14:textId="58B01D70" w:rsidR="004C0C31" w:rsidRDefault="004C0C31">
          <w:r>
            <w:rPr>
              <w:b/>
              <w:bCs/>
            </w:rPr>
            <w:fldChar w:fldCharType="end"/>
          </w:r>
        </w:p>
      </w:sdtContent>
    </w:sdt>
    <w:p w14:paraId="323D9BDD" w14:textId="77777777" w:rsidR="004539D0" w:rsidRDefault="004539D0"/>
    <w:p w14:paraId="009135BF" w14:textId="77777777" w:rsidR="004539D0" w:rsidRDefault="004539D0"/>
    <w:p w14:paraId="5DC7864D" w14:textId="77777777" w:rsidR="004539D0" w:rsidRDefault="004539D0"/>
    <w:p w14:paraId="4A780E5E" w14:textId="77777777" w:rsidR="004539D0" w:rsidRDefault="004539D0"/>
    <w:p w14:paraId="7ACBFBA5" w14:textId="77777777" w:rsidR="004539D0" w:rsidRDefault="004539D0"/>
    <w:p w14:paraId="7E81DE6D" w14:textId="77777777" w:rsidR="004539D0" w:rsidRDefault="004539D0"/>
    <w:p w14:paraId="573EF49B" w14:textId="77777777" w:rsidR="004539D0" w:rsidRDefault="004539D0"/>
    <w:p w14:paraId="253AC5A3" w14:textId="77777777" w:rsidR="004539D0" w:rsidRDefault="004539D0"/>
    <w:p w14:paraId="5ABCC432" w14:textId="77777777" w:rsidR="004539D0" w:rsidRDefault="004539D0"/>
    <w:p w14:paraId="16BFA508" w14:textId="77777777" w:rsidR="004539D0" w:rsidRDefault="004539D0"/>
    <w:p w14:paraId="512AE8D7" w14:textId="77777777" w:rsidR="004539D0" w:rsidRDefault="004539D0"/>
    <w:p w14:paraId="76335E23" w14:textId="77777777" w:rsidR="004539D0" w:rsidRDefault="004539D0"/>
    <w:p w14:paraId="2BAF6358" w14:textId="77777777" w:rsidR="004539D0" w:rsidRDefault="004539D0"/>
    <w:p w14:paraId="0282FFEA" w14:textId="77777777" w:rsidR="004539D0" w:rsidRDefault="004539D0"/>
    <w:p w14:paraId="76A0586C" w14:textId="77777777" w:rsidR="004539D0" w:rsidRDefault="004539D0"/>
    <w:p w14:paraId="006D0BB8" w14:textId="77777777" w:rsidR="004539D0" w:rsidRDefault="004539D0"/>
    <w:p w14:paraId="72674C36" w14:textId="77777777" w:rsidR="004539D0" w:rsidRDefault="004539D0"/>
    <w:p w14:paraId="7FE3A08F" w14:textId="77777777" w:rsidR="004539D0" w:rsidRDefault="004539D0"/>
    <w:p w14:paraId="5A939DBC" w14:textId="77777777" w:rsidR="004539D0" w:rsidRDefault="004539D0"/>
    <w:p w14:paraId="6C172503" w14:textId="77777777" w:rsidR="004539D0" w:rsidRDefault="004539D0"/>
    <w:p w14:paraId="4EF3DD9F" w14:textId="77777777" w:rsidR="003663CC" w:rsidRDefault="003663CC" w:rsidP="003663CC">
      <w:pPr>
        <w:pStyle w:val="Kop2"/>
        <w:jc w:val="center"/>
        <w:rPr>
          <w:sz w:val="40"/>
          <w:szCs w:val="40"/>
        </w:rPr>
      </w:pPr>
      <w:bookmarkStart w:id="0" w:name="_Toc18578504"/>
      <w:bookmarkStart w:id="1" w:name="_Toc19187817"/>
      <w:r w:rsidRPr="00477CB5">
        <w:rPr>
          <w:sz w:val="40"/>
          <w:szCs w:val="40"/>
        </w:rPr>
        <w:lastRenderedPageBreak/>
        <w:t>1</w:t>
      </w:r>
      <w:r>
        <w:rPr>
          <w:sz w:val="40"/>
          <w:szCs w:val="40"/>
        </w:rPr>
        <w:t>.</w:t>
      </w:r>
      <w:r w:rsidRPr="00477CB5">
        <w:rPr>
          <w:sz w:val="40"/>
          <w:szCs w:val="40"/>
        </w:rPr>
        <w:t xml:space="preserve"> De kern van het project</w:t>
      </w:r>
      <w:bookmarkEnd w:id="0"/>
      <w:bookmarkEnd w:id="1"/>
    </w:p>
    <w:p w14:paraId="7C8A0E93" w14:textId="77777777" w:rsidR="003663CC" w:rsidRDefault="003663CC" w:rsidP="003663CC"/>
    <w:p w14:paraId="1F692C27" w14:textId="77777777" w:rsidR="00193EA6" w:rsidRDefault="00193EA6" w:rsidP="00193EA6">
      <w:pPr>
        <w:spacing w:after="0"/>
        <w:rPr>
          <w:sz w:val="24"/>
          <w:szCs w:val="24"/>
        </w:rPr>
      </w:pPr>
      <w:r>
        <w:rPr>
          <w:sz w:val="24"/>
          <w:szCs w:val="24"/>
        </w:rPr>
        <w:t xml:space="preserve">Dhr. Hannibal werkt op de universiteit van Leiden als taalkunde expert en wilt graag een applicatie laten ontwikkelen waarin de Nederlandse taal geleerd kan worden door mensen die de </w:t>
      </w:r>
      <w:proofErr w:type="spellStart"/>
      <w:r>
        <w:rPr>
          <w:sz w:val="24"/>
          <w:szCs w:val="24"/>
        </w:rPr>
        <w:t>Amazigh</w:t>
      </w:r>
      <w:proofErr w:type="spellEnd"/>
      <w:r>
        <w:rPr>
          <w:sz w:val="24"/>
          <w:szCs w:val="24"/>
        </w:rPr>
        <w:t xml:space="preserve"> taal spreken. Dit wil hij zodat immigranten uit Noord-Afrika die vaak deze taal spreken zich beter kun inburgeren en zo ook beter kunnen immigreren in de Nederlandse cultuur. De app is bedoeld voor jongeren (basisschool leerlingen), en zo wil hij de app op een spelenderwijze manier hebben zodat kinderen op een leuke maar leerzame manier onze lastige en intimiderende taal leren kennen. Het moet ook kinderen juist motiveren om bezig te zijn met de app dus er zit een soort van beloningssysteem achter (denk aan een scorebord waar je kunt zien hoe goed je gescoord hebt bij je laatste quizzen.)</w:t>
      </w:r>
    </w:p>
    <w:p w14:paraId="50213AF3" w14:textId="77777777" w:rsidR="00D51443" w:rsidRDefault="00D51443" w:rsidP="003663CC"/>
    <w:p w14:paraId="25DF5D3D" w14:textId="77777777" w:rsidR="004C0C31" w:rsidRDefault="004C0C31" w:rsidP="003663CC"/>
    <w:p w14:paraId="0508A24A" w14:textId="77777777" w:rsidR="003663CC" w:rsidRDefault="003663CC" w:rsidP="003663CC">
      <w:pPr>
        <w:pStyle w:val="Kop2"/>
        <w:jc w:val="center"/>
        <w:rPr>
          <w:sz w:val="40"/>
          <w:szCs w:val="40"/>
        </w:rPr>
      </w:pPr>
      <w:bookmarkStart w:id="2" w:name="_Toc18578505"/>
      <w:bookmarkStart w:id="3" w:name="_Toc19187818"/>
      <w:r w:rsidRPr="00C57DE5">
        <w:rPr>
          <w:sz w:val="40"/>
          <w:szCs w:val="40"/>
        </w:rPr>
        <w:t>2</w:t>
      </w:r>
      <w:r>
        <w:rPr>
          <w:sz w:val="40"/>
          <w:szCs w:val="40"/>
        </w:rPr>
        <w:t>.</w:t>
      </w:r>
      <w:r w:rsidRPr="00C57DE5">
        <w:rPr>
          <w:sz w:val="40"/>
          <w:szCs w:val="40"/>
        </w:rPr>
        <w:t xml:space="preserve"> Aanleiding</w:t>
      </w:r>
      <w:bookmarkEnd w:id="2"/>
      <w:bookmarkEnd w:id="3"/>
    </w:p>
    <w:p w14:paraId="37469C0B" w14:textId="77777777" w:rsidR="003663CC" w:rsidRPr="003663CC" w:rsidRDefault="003663CC" w:rsidP="003663CC">
      <w:pPr>
        <w:rPr>
          <w:lang w:eastAsia="nl-NL"/>
        </w:rPr>
      </w:pPr>
    </w:p>
    <w:p w14:paraId="2ADD1D73" w14:textId="1885356F" w:rsidR="003663CC" w:rsidRPr="003663CC" w:rsidRDefault="003663CC" w:rsidP="003663CC">
      <w:pPr>
        <w:rPr>
          <w:sz w:val="24"/>
          <w:szCs w:val="24"/>
        </w:rPr>
      </w:pPr>
      <w:r w:rsidRPr="003663CC">
        <w:rPr>
          <w:sz w:val="24"/>
          <w:szCs w:val="24"/>
        </w:rPr>
        <w:t xml:space="preserve">Dhr. Hannibal </w:t>
      </w:r>
      <w:r w:rsidR="00193EA6">
        <w:rPr>
          <w:sz w:val="24"/>
          <w:szCs w:val="24"/>
        </w:rPr>
        <w:t xml:space="preserve">wilt een applicatie hebben zodat basisschoolleerlingen makkelijker kennis kunnen maken met de </w:t>
      </w:r>
      <w:proofErr w:type="spellStart"/>
      <w:r w:rsidR="00193EA6">
        <w:rPr>
          <w:sz w:val="24"/>
          <w:szCs w:val="24"/>
        </w:rPr>
        <w:t>Amazigh</w:t>
      </w:r>
      <w:proofErr w:type="spellEnd"/>
      <w:r w:rsidR="00193EA6">
        <w:rPr>
          <w:sz w:val="24"/>
          <w:szCs w:val="24"/>
        </w:rPr>
        <w:t xml:space="preserve"> taal. Dhr. Hannibal merkt dat kinderen het lastig vinden om de </w:t>
      </w:r>
      <w:proofErr w:type="spellStart"/>
      <w:r w:rsidR="00193EA6">
        <w:rPr>
          <w:sz w:val="24"/>
          <w:szCs w:val="24"/>
        </w:rPr>
        <w:t>Amazigh</w:t>
      </w:r>
      <w:proofErr w:type="spellEnd"/>
      <w:r w:rsidR="00193EA6">
        <w:rPr>
          <w:sz w:val="24"/>
          <w:szCs w:val="24"/>
        </w:rPr>
        <w:t xml:space="preserve"> taal te leren en dus wilt hij een app laten ontwikkelen waarbij het op spelenderwijze een kind word aangeleerd om </w:t>
      </w:r>
      <w:proofErr w:type="spellStart"/>
      <w:r w:rsidR="00193EA6">
        <w:rPr>
          <w:sz w:val="24"/>
          <w:szCs w:val="24"/>
        </w:rPr>
        <w:t>Amazigh</w:t>
      </w:r>
      <w:proofErr w:type="spellEnd"/>
      <w:r w:rsidR="00193EA6">
        <w:rPr>
          <w:sz w:val="24"/>
          <w:szCs w:val="24"/>
        </w:rPr>
        <w:t xml:space="preserve"> te spreken en schrijven.</w:t>
      </w:r>
    </w:p>
    <w:p w14:paraId="7FBF9B3E" w14:textId="77777777" w:rsidR="003663CC" w:rsidRDefault="003663CC" w:rsidP="003663CC"/>
    <w:p w14:paraId="74B38AE3" w14:textId="77777777" w:rsidR="004C0C31" w:rsidRDefault="004C0C31" w:rsidP="003663CC"/>
    <w:p w14:paraId="26E41FED" w14:textId="77777777" w:rsidR="003663CC" w:rsidRDefault="003663CC" w:rsidP="003663CC">
      <w:pPr>
        <w:pStyle w:val="Kop2"/>
        <w:rPr>
          <w:sz w:val="40"/>
          <w:szCs w:val="40"/>
        </w:rPr>
      </w:pPr>
      <w:r>
        <w:rPr>
          <w:sz w:val="40"/>
          <w:szCs w:val="40"/>
        </w:rPr>
        <w:tab/>
      </w:r>
      <w:r>
        <w:rPr>
          <w:sz w:val="40"/>
          <w:szCs w:val="40"/>
        </w:rPr>
        <w:tab/>
      </w:r>
      <w:r>
        <w:rPr>
          <w:sz w:val="40"/>
          <w:szCs w:val="40"/>
        </w:rPr>
        <w:tab/>
      </w:r>
      <w:r>
        <w:rPr>
          <w:sz w:val="40"/>
          <w:szCs w:val="40"/>
        </w:rPr>
        <w:tab/>
        <w:t xml:space="preserve">   </w:t>
      </w:r>
      <w:bookmarkStart w:id="4" w:name="_Toc19187819"/>
      <w:r w:rsidRPr="003663CC">
        <w:rPr>
          <w:sz w:val="40"/>
          <w:szCs w:val="40"/>
        </w:rPr>
        <w:t>3. Algemene</w:t>
      </w:r>
      <w:r>
        <w:t xml:space="preserve"> </w:t>
      </w:r>
      <w:r w:rsidRPr="003663CC">
        <w:rPr>
          <w:sz w:val="40"/>
          <w:szCs w:val="40"/>
        </w:rPr>
        <w:t>beschrijving</w:t>
      </w:r>
      <w:bookmarkEnd w:id="4"/>
    </w:p>
    <w:p w14:paraId="18A98B83" w14:textId="77777777" w:rsidR="00D51443" w:rsidRPr="00D51443" w:rsidRDefault="00D51443" w:rsidP="00D51443">
      <w:pPr>
        <w:rPr>
          <w:lang w:eastAsia="nl-NL"/>
        </w:rPr>
      </w:pPr>
    </w:p>
    <w:p w14:paraId="3B59CDD9" w14:textId="495F929B" w:rsidR="003663CC" w:rsidRDefault="003663CC" w:rsidP="003663CC">
      <w:pPr>
        <w:rPr>
          <w:sz w:val="24"/>
          <w:szCs w:val="24"/>
        </w:rPr>
      </w:pPr>
      <w:r w:rsidRPr="003663CC">
        <w:rPr>
          <w:sz w:val="24"/>
          <w:szCs w:val="24"/>
        </w:rPr>
        <w:t xml:space="preserve">Een vertaalapp waarbij het </w:t>
      </w:r>
      <w:proofErr w:type="spellStart"/>
      <w:r w:rsidRPr="003663CC">
        <w:rPr>
          <w:sz w:val="24"/>
          <w:szCs w:val="24"/>
        </w:rPr>
        <w:t>Amazigh</w:t>
      </w:r>
      <w:proofErr w:type="spellEnd"/>
      <w:r w:rsidRPr="003663CC">
        <w:rPr>
          <w:sz w:val="24"/>
          <w:szCs w:val="24"/>
        </w:rPr>
        <w:t xml:space="preserve"> wordt omgezet naar de Nederlandse taal waarbij je kan ‘Oefenen’, een ‘Quiz’ (Soort van toetsing), een ‘Scorebord’ (waar je scores worden opgeslagen) en een ‘Over ons’ tabje.</w:t>
      </w:r>
    </w:p>
    <w:p w14:paraId="3B260DBA" w14:textId="73166472" w:rsidR="00193EA6" w:rsidRDefault="00193EA6" w:rsidP="00193EA6">
      <w:pPr>
        <w:spacing w:after="0"/>
        <w:rPr>
          <w:sz w:val="24"/>
          <w:szCs w:val="24"/>
        </w:rPr>
      </w:pPr>
      <w:r>
        <w:rPr>
          <w:sz w:val="24"/>
          <w:szCs w:val="24"/>
        </w:rPr>
        <w:t xml:space="preserve">Een vertaalapp waar kinderen die de Nederlandse taal beheersen het </w:t>
      </w:r>
      <w:proofErr w:type="spellStart"/>
      <w:r>
        <w:rPr>
          <w:sz w:val="24"/>
          <w:szCs w:val="24"/>
        </w:rPr>
        <w:t>Amazigh</w:t>
      </w:r>
      <w:proofErr w:type="spellEnd"/>
      <w:r>
        <w:rPr>
          <w:sz w:val="24"/>
          <w:szCs w:val="24"/>
        </w:rPr>
        <w:t xml:space="preserve"> kunnen leren.</w:t>
      </w:r>
    </w:p>
    <w:p w14:paraId="3D185503" w14:textId="407C157B" w:rsidR="00193EA6" w:rsidRDefault="00193EA6" w:rsidP="00193EA6">
      <w:pPr>
        <w:spacing w:after="0"/>
        <w:rPr>
          <w:sz w:val="24"/>
          <w:szCs w:val="24"/>
        </w:rPr>
      </w:pPr>
      <w:r>
        <w:rPr>
          <w:sz w:val="24"/>
          <w:szCs w:val="24"/>
        </w:rPr>
        <w:t>Zodra je de applicatie opstart zie je een scherm met 4 verschillende menu’s, die bevatten de volgende content:</w:t>
      </w:r>
    </w:p>
    <w:p w14:paraId="6D2FC5EB" w14:textId="653D5FC3" w:rsidR="00193EA6" w:rsidRPr="00193EA6" w:rsidRDefault="00193EA6" w:rsidP="00193EA6">
      <w:pPr>
        <w:pStyle w:val="Lijstalinea"/>
        <w:numPr>
          <w:ilvl w:val="0"/>
          <w:numId w:val="1"/>
        </w:numPr>
        <w:spacing w:after="0"/>
        <w:rPr>
          <w:sz w:val="24"/>
          <w:szCs w:val="24"/>
        </w:rPr>
      </w:pPr>
      <w:r>
        <w:rPr>
          <w:sz w:val="24"/>
          <w:szCs w:val="24"/>
        </w:rPr>
        <w:t>Oefenen      ( Hier kun je woordjes oefenen )</w:t>
      </w:r>
    </w:p>
    <w:p w14:paraId="2913E718" w14:textId="7E27ACD8" w:rsidR="00193EA6" w:rsidRDefault="00193EA6" w:rsidP="00193EA6">
      <w:pPr>
        <w:pStyle w:val="Lijstalinea"/>
        <w:numPr>
          <w:ilvl w:val="0"/>
          <w:numId w:val="1"/>
        </w:numPr>
        <w:spacing w:after="0"/>
        <w:rPr>
          <w:sz w:val="24"/>
          <w:szCs w:val="24"/>
        </w:rPr>
      </w:pPr>
      <w:r>
        <w:rPr>
          <w:sz w:val="24"/>
          <w:szCs w:val="24"/>
        </w:rPr>
        <w:t>Quiz              ( Hier word je getoetst op de doorlopen stof )</w:t>
      </w:r>
    </w:p>
    <w:p w14:paraId="3F6E42E4" w14:textId="607143D6" w:rsidR="00193EA6" w:rsidRDefault="00193EA6" w:rsidP="00193EA6">
      <w:pPr>
        <w:pStyle w:val="Lijstalinea"/>
        <w:numPr>
          <w:ilvl w:val="0"/>
          <w:numId w:val="1"/>
        </w:numPr>
        <w:spacing w:after="0"/>
        <w:rPr>
          <w:sz w:val="24"/>
          <w:szCs w:val="24"/>
        </w:rPr>
      </w:pPr>
      <w:r>
        <w:rPr>
          <w:sz w:val="24"/>
          <w:szCs w:val="24"/>
        </w:rPr>
        <w:t>Scorebord   ( Hier kun je de behaalde score zien van de quizzen die je hebt gemaakt )</w:t>
      </w:r>
    </w:p>
    <w:p w14:paraId="50EED175" w14:textId="2D86030A" w:rsidR="00193EA6" w:rsidRDefault="00193EA6" w:rsidP="00193EA6">
      <w:pPr>
        <w:pStyle w:val="Lijstalinea"/>
        <w:numPr>
          <w:ilvl w:val="0"/>
          <w:numId w:val="1"/>
        </w:numPr>
        <w:spacing w:after="0"/>
        <w:rPr>
          <w:sz w:val="24"/>
          <w:szCs w:val="24"/>
        </w:rPr>
      </w:pPr>
      <w:r>
        <w:rPr>
          <w:sz w:val="24"/>
          <w:szCs w:val="24"/>
        </w:rPr>
        <w:t>Over ons     ( Hier kun je informatie vinden over de makers van de app )</w:t>
      </w:r>
    </w:p>
    <w:p w14:paraId="092F6FE0" w14:textId="0B6CA37F" w:rsidR="00E06B7E" w:rsidRPr="00193EA6" w:rsidRDefault="00E06B7E" w:rsidP="00AB66E8">
      <w:pPr>
        <w:pStyle w:val="Lijstalinea"/>
        <w:spacing w:after="0"/>
        <w:rPr>
          <w:sz w:val="24"/>
          <w:szCs w:val="24"/>
        </w:rPr>
      </w:pPr>
      <w:bookmarkStart w:id="5" w:name="_GoBack"/>
      <w:bookmarkEnd w:id="5"/>
    </w:p>
    <w:p w14:paraId="7F3ACC94" w14:textId="6F732C7D" w:rsidR="004539D0" w:rsidRPr="00E06B7E" w:rsidRDefault="004539D0" w:rsidP="004539D0">
      <w:pPr>
        <w:rPr>
          <w:sz w:val="24"/>
          <w:szCs w:val="24"/>
        </w:rPr>
      </w:pPr>
    </w:p>
    <w:p w14:paraId="0DC7464D" w14:textId="77777777" w:rsidR="004C0C31" w:rsidRPr="00D51443" w:rsidRDefault="004C0C31" w:rsidP="004539D0">
      <w:pPr>
        <w:rPr>
          <w:sz w:val="40"/>
          <w:szCs w:val="40"/>
        </w:rPr>
      </w:pPr>
    </w:p>
    <w:p w14:paraId="30E0A741" w14:textId="77777777" w:rsidR="00D51443" w:rsidRDefault="00D51443" w:rsidP="00D51443">
      <w:pPr>
        <w:pStyle w:val="Kop2"/>
        <w:rPr>
          <w:sz w:val="40"/>
          <w:szCs w:val="40"/>
        </w:rPr>
      </w:pPr>
      <w:r>
        <w:rPr>
          <w:sz w:val="40"/>
          <w:szCs w:val="40"/>
        </w:rPr>
        <w:lastRenderedPageBreak/>
        <w:tab/>
      </w:r>
      <w:r>
        <w:rPr>
          <w:sz w:val="40"/>
          <w:szCs w:val="40"/>
        </w:rPr>
        <w:tab/>
      </w:r>
      <w:r>
        <w:rPr>
          <w:sz w:val="40"/>
          <w:szCs w:val="40"/>
        </w:rPr>
        <w:tab/>
      </w:r>
      <w:r>
        <w:rPr>
          <w:sz w:val="40"/>
          <w:szCs w:val="40"/>
        </w:rPr>
        <w:tab/>
      </w:r>
      <w:bookmarkStart w:id="6" w:name="_Toc19187820"/>
      <w:r w:rsidRPr="00D51443">
        <w:rPr>
          <w:sz w:val="40"/>
          <w:szCs w:val="40"/>
        </w:rPr>
        <w:t>4. Doelen van de applicatie</w:t>
      </w:r>
      <w:bookmarkEnd w:id="6"/>
    </w:p>
    <w:p w14:paraId="1F34E74B" w14:textId="64583E6B" w:rsidR="00D51443" w:rsidRDefault="00D51443" w:rsidP="00D51443">
      <w:pPr>
        <w:rPr>
          <w:lang w:eastAsia="nl-NL"/>
        </w:rPr>
      </w:pPr>
      <w:r>
        <w:rPr>
          <w:lang w:eastAsia="nl-NL"/>
        </w:rPr>
        <w:tab/>
      </w:r>
      <w:r>
        <w:rPr>
          <w:lang w:eastAsia="nl-NL"/>
        </w:rPr>
        <w:tab/>
      </w:r>
    </w:p>
    <w:p w14:paraId="285F89AE" w14:textId="41A220EB" w:rsidR="00E06B7E" w:rsidRDefault="00E06B7E" w:rsidP="00D51443">
      <w:pPr>
        <w:rPr>
          <w:sz w:val="24"/>
          <w:szCs w:val="24"/>
          <w:lang w:eastAsia="nl-NL"/>
        </w:rPr>
      </w:pPr>
      <w:r>
        <w:rPr>
          <w:sz w:val="24"/>
          <w:szCs w:val="24"/>
          <w:lang w:eastAsia="nl-NL"/>
        </w:rPr>
        <w:t xml:space="preserve">Het doel van deze applicatie is zodat Nederlandse basisschoolleerlingen makkelijker kennis kunnen maken met de </w:t>
      </w:r>
      <w:proofErr w:type="spellStart"/>
      <w:r>
        <w:rPr>
          <w:sz w:val="24"/>
          <w:szCs w:val="24"/>
          <w:lang w:eastAsia="nl-NL"/>
        </w:rPr>
        <w:t>Amazigh</w:t>
      </w:r>
      <w:proofErr w:type="spellEnd"/>
      <w:r>
        <w:rPr>
          <w:sz w:val="24"/>
          <w:szCs w:val="24"/>
          <w:lang w:eastAsia="nl-NL"/>
        </w:rPr>
        <w:t xml:space="preserve"> taal en zo dus het ook makkelijker kunnen leren.</w:t>
      </w:r>
    </w:p>
    <w:p w14:paraId="4B99E17E" w14:textId="3CAF6297" w:rsidR="004E084D" w:rsidRPr="00E06B7E" w:rsidRDefault="00E06B7E" w:rsidP="00D51443">
      <w:pPr>
        <w:rPr>
          <w:sz w:val="24"/>
          <w:szCs w:val="24"/>
          <w:lang w:eastAsia="nl-NL"/>
        </w:rPr>
      </w:pPr>
      <w:r>
        <w:rPr>
          <w:sz w:val="24"/>
          <w:szCs w:val="24"/>
          <w:lang w:eastAsia="nl-NL"/>
        </w:rPr>
        <w:t xml:space="preserve">De </w:t>
      </w:r>
      <w:proofErr w:type="spellStart"/>
      <w:r>
        <w:rPr>
          <w:sz w:val="24"/>
          <w:szCs w:val="24"/>
          <w:lang w:eastAsia="nl-NL"/>
        </w:rPr>
        <w:t>Amazigh</w:t>
      </w:r>
      <w:proofErr w:type="spellEnd"/>
      <w:r>
        <w:rPr>
          <w:sz w:val="24"/>
          <w:szCs w:val="24"/>
          <w:lang w:eastAsia="nl-NL"/>
        </w:rPr>
        <w:t xml:space="preserve"> taal is erg lastig aan te leren en dus wilt Dhr. Hannibal een applicatie die op spelenderwijs kinderen kennis laat maken met de taal, dit zodat kinderen het een stuk leuker vinden om de taal te leren.</w:t>
      </w:r>
    </w:p>
    <w:p w14:paraId="696C6FEB" w14:textId="77777777" w:rsidR="004C0C31" w:rsidRDefault="004C0C31" w:rsidP="00D51443">
      <w:pPr>
        <w:rPr>
          <w:lang w:eastAsia="nl-NL"/>
        </w:rPr>
      </w:pPr>
    </w:p>
    <w:p w14:paraId="000E7FB7" w14:textId="77777777" w:rsidR="004E084D" w:rsidRDefault="004E084D" w:rsidP="004E084D">
      <w:pPr>
        <w:pStyle w:val="Kop2"/>
        <w:rPr>
          <w:sz w:val="40"/>
          <w:szCs w:val="40"/>
        </w:rPr>
      </w:pPr>
      <w:r>
        <w:rPr>
          <w:sz w:val="40"/>
          <w:szCs w:val="40"/>
        </w:rPr>
        <w:tab/>
        <w:t xml:space="preserve">                  </w:t>
      </w:r>
      <w:bookmarkStart w:id="7" w:name="_Toc19187821"/>
      <w:r w:rsidRPr="004E084D">
        <w:rPr>
          <w:sz w:val="40"/>
          <w:szCs w:val="40"/>
        </w:rPr>
        <w:t>5. Doelgroepen van de applicatie</w:t>
      </w:r>
      <w:bookmarkEnd w:id="7"/>
    </w:p>
    <w:p w14:paraId="47462DD4" w14:textId="77777777" w:rsidR="004E084D" w:rsidRPr="004E084D" w:rsidRDefault="004E084D" w:rsidP="004E084D">
      <w:pPr>
        <w:rPr>
          <w:lang w:eastAsia="nl-NL"/>
        </w:rPr>
      </w:pPr>
    </w:p>
    <w:p w14:paraId="6A58E725" w14:textId="3FC7129C" w:rsidR="004E084D" w:rsidRDefault="004E084D" w:rsidP="004E084D">
      <w:pPr>
        <w:rPr>
          <w:sz w:val="24"/>
          <w:szCs w:val="24"/>
          <w:lang w:eastAsia="nl-NL"/>
        </w:rPr>
      </w:pPr>
      <w:r>
        <w:rPr>
          <w:sz w:val="24"/>
          <w:szCs w:val="24"/>
          <w:lang w:eastAsia="nl-NL"/>
        </w:rPr>
        <w:t>De doelgroep van de applicatie is voornamelijk voor basisschool leerlingen maar ook oudere mensen kunnen het gebruiken mochten ze moeite hebben met de taal</w:t>
      </w:r>
      <w:r w:rsidR="004C0C31">
        <w:rPr>
          <w:sz w:val="24"/>
          <w:szCs w:val="24"/>
          <w:lang w:eastAsia="nl-NL"/>
        </w:rPr>
        <w:t>.</w:t>
      </w:r>
    </w:p>
    <w:p w14:paraId="5321BA52" w14:textId="77777777" w:rsidR="00E06B7E" w:rsidRDefault="00E06B7E" w:rsidP="004E084D">
      <w:pPr>
        <w:rPr>
          <w:sz w:val="24"/>
          <w:szCs w:val="24"/>
          <w:lang w:eastAsia="nl-NL"/>
        </w:rPr>
      </w:pPr>
    </w:p>
    <w:p w14:paraId="6FA868B4" w14:textId="77777777" w:rsidR="004E084D" w:rsidRDefault="004E084D" w:rsidP="004E084D">
      <w:pPr>
        <w:pStyle w:val="Kop2"/>
        <w:rPr>
          <w:sz w:val="40"/>
          <w:szCs w:val="40"/>
        </w:rPr>
      </w:pPr>
      <w:r>
        <w:tab/>
      </w:r>
      <w:r>
        <w:tab/>
      </w:r>
      <w:r>
        <w:tab/>
      </w:r>
      <w:r>
        <w:tab/>
      </w:r>
      <w:r>
        <w:tab/>
      </w:r>
      <w:bookmarkStart w:id="8" w:name="_Toc19187822"/>
      <w:r>
        <w:rPr>
          <w:sz w:val="40"/>
          <w:szCs w:val="40"/>
        </w:rPr>
        <w:t>6. Vormgeving</w:t>
      </w:r>
      <w:bookmarkEnd w:id="8"/>
    </w:p>
    <w:p w14:paraId="2AC5C1AB" w14:textId="77777777" w:rsidR="004E084D" w:rsidRPr="004E084D" w:rsidRDefault="004E084D" w:rsidP="004E084D">
      <w:pPr>
        <w:rPr>
          <w:lang w:eastAsia="nl-NL"/>
        </w:rPr>
      </w:pPr>
    </w:p>
    <w:p w14:paraId="7FA395C2" w14:textId="77777777" w:rsidR="004E084D" w:rsidRDefault="004E084D" w:rsidP="004E084D">
      <w:pPr>
        <w:spacing w:after="0"/>
        <w:rPr>
          <w:sz w:val="24"/>
          <w:szCs w:val="24"/>
          <w:lang w:eastAsia="nl-NL"/>
        </w:rPr>
      </w:pPr>
      <w:r>
        <w:rPr>
          <w:sz w:val="24"/>
          <w:szCs w:val="24"/>
          <w:lang w:eastAsia="nl-NL"/>
        </w:rPr>
        <w:t>De vormgeving van de app mogen we deels zelf bepalen, zolang het maar toegankelijk is voor kinderen (basisschoolleerlingen), denk hierbij aan hoe de scores worden weergeven e.d.</w:t>
      </w:r>
    </w:p>
    <w:p w14:paraId="41B52F1C" w14:textId="00CBFF6E" w:rsidR="004E084D" w:rsidRDefault="004E084D" w:rsidP="004E084D">
      <w:pPr>
        <w:spacing w:after="0"/>
        <w:rPr>
          <w:sz w:val="24"/>
          <w:szCs w:val="24"/>
          <w:lang w:eastAsia="nl-NL"/>
        </w:rPr>
      </w:pPr>
      <w:r>
        <w:rPr>
          <w:sz w:val="24"/>
          <w:szCs w:val="24"/>
          <w:lang w:eastAsia="nl-NL"/>
        </w:rPr>
        <w:t xml:space="preserve">Toch moet ook kleuren van de </w:t>
      </w:r>
      <w:proofErr w:type="spellStart"/>
      <w:r>
        <w:rPr>
          <w:sz w:val="24"/>
          <w:szCs w:val="24"/>
          <w:lang w:eastAsia="nl-NL"/>
        </w:rPr>
        <w:t>Amazighse</w:t>
      </w:r>
      <w:proofErr w:type="spellEnd"/>
      <w:r>
        <w:rPr>
          <w:sz w:val="24"/>
          <w:szCs w:val="24"/>
          <w:lang w:eastAsia="nl-NL"/>
        </w:rPr>
        <w:t xml:space="preserve"> vlag</w:t>
      </w:r>
      <w:r w:rsidR="00E06B7E">
        <w:rPr>
          <w:sz w:val="24"/>
          <w:szCs w:val="24"/>
          <w:lang w:eastAsia="nl-NL"/>
        </w:rPr>
        <w:t xml:space="preserve"> (blauw, groen, geel met een rood teken in het midden)</w:t>
      </w:r>
      <w:r>
        <w:rPr>
          <w:sz w:val="24"/>
          <w:szCs w:val="24"/>
          <w:lang w:eastAsia="nl-NL"/>
        </w:rPr>
        <w:t xml:space="preserve"> terugkomen in de app zodat het duidelijk is om welke taal het precies gaat.</w:t>
      </w:r>
    </w:p>
    <w:p w14:paraId="5EDD13EC" w14:textId="77777777" w:rsidR="004C0C31" w:rsidRDefault="004C0C31" w:rsidP="004E084D">
      <w:pPr>
        <w:spacing w:after="0"/>
        <w:rPr>
          <w:sz w:val="24"/>
          <w:szCs w:val="24"/>
          <w:lang w:eastAsia="nl-NL"/>
        </w:rPr>
      </w:pPr>
    </w:p>
    <w:p w14:paraId="62521AE6" w14:textId="77777777" w:rsidR="004C0C31" w:rsidRDefault="004C0C31" w:rsidP="004E084D">
      <w:pPr>
        <w:spacing w:after="0"/>
        <w:rPr>
          <w:sz w:val="24"/>
          <w:szCs w:val="24"/>
          <w:lang w:eastAsia="nl-NL"/>
        </w:rPr>
      </w:pPr>
    </w:p>
    <w:p w14:paraId="02DEE56A" w14:textId="77777777" w:rsidR="004E084D" w:rsidRDefault="004E084D" w:rsidP="004E084D">
      <w:pPr>
        <w:pStyle w:val="Kop2"/>
        <w:rPr>
          <w:sz w:val="40"/>
          <w:szCs w:val="40"/>
        </w:rPr>
      </w:pPr>
      <w:r>
        <w:tab/>
      </w:r>
      <w:r>
        <w:tab/>
      </w:r>
      <w:r>
        <w:tab/>
        <w:t xml:space="preserve">    </w:t>
      </w:r>
      <w:bookmarkStart w:id="9" w:name="_Toc19187823"/>
      <w:r>
        <w:rPr>
          <w:sz w:val="40"/>
          <w:szCs w:val="40"/>
        </w:rPr>
        <w:t>7. Informatie in de applicatie</w:t>
      </w:r>
      <w:bookmarkEnd w:id="9"/>
    </w:p>
    <w:p w14:paraId="3C13D0A6" w14:textId="55FB0CEC" w:rsidR="004E084D" w:rsidRDefault="004E084D" w:rsidP="004E084D">
      <w:pPr>
        <w:rPr>
          <w:lang w:eastAsia="nl-NL"/>
        </w:rPr>
      </w:pPr>
    </w:p>
    <w:p w14:paraId="1B2B9A52" w14:textId="351DD299" w:rsidR="009723FC" w:rsidRPr="004E084D" w:rsidRDefault="009723FC" w:rsidP="009723FC">
      <w:pPr>
        <w:spacing w:after="0"/>
        <w:rPr>
          <w:lang w:eastAsia="nl-NL"/>
        </w:rPr>
      </w:pPr>
      <w:r>
        <w:rPr>
          <w:lang w:eastAsia="nl-NL"/>
        </w:rPr>
        <w:t xml:space="preserve">De applicatie werkt d.m.v. tekst, geluid en plaatjes. Ook kan de gebruiker </w:t>
      </w:r>
      <w:proofErr w:type="spellStart"/>
      <w:r>
        <w:rPr>
          <w:lang w:eastAsia="nl-NL"/>
        </w:rPr>
        <w:t>swipen</w:t>
      </w:r>
      <w:proofErr w:type="spellEnd"/>
      <w:r>
        <w:rPr>
          <w:lang w:eastAsia="nl-NL"/>
        </w:rPr>
        <w:t xml:space="preserve"> door de vragen heen of terug en kunnen ze klikken op juist antwoorden.</w:t>
      </w:r>
    </w:p>
    <w:p w14:paraId="615B488F" w14:textId="02EBBC04" w:rsidR="009723FC" w:rsidRDefault="004E084D" w:rsidP="009723FC">
      <w:pPr>
        <w:spacing w:after="0"/>
        <w:rPr>
          <w:sz w:val="24"/>
          <w:szCs w:val="24"/>
          <w:lang w:eastAsia="nl-NL"/>
        </w:rPr>
      </w:pPr>
      <w:r>
        <w:rPr>
          <w:sz w:val="24"/>
          <w:szCs w:val="24"/>
          <w:lang w:eastAsia="nl-NL"/>
        </w:rPr>
        <w:t>Er moeten vertaalde woorden inkomen die controleerbaar zijn(Vertalingen worden geleverd door Dhr. Hannibal). Ook komt er een soort toetsing (Quiz) in de app, deze moet wel vragen bevatten die gecontroleerd moeten worden waarvan uiteindelijk een score van word bijgehouden. Ook komt er nog een ‘Over Ons’ pagina waar de informatie over de app word weergeven.</w:t>
      </w:r>
    </w:p>
    <w:p w14:paraId="11E10746" w14:textId="6EF55CEE" w:rsidR="009723FC" w:rsidRPr="009723FC" w:rsidRDefault="009723FC" w:rsidP="009723FC">
      <w:pPr>
        <w:spacing w:after="0"/>
        <w:rPr>
          <w:sz w:val="24"/>
          <w:szCs w:val="24"/>
          <w:lang w:eastAsia="nl-NL"/>
        </w:rPr>
      </w:pPr>
    </w:p>
    <w:p w14:paraId="0EC347A3" w14:textId="77777777" w:rsidR="004E084D" w:rsidRDefault="004E084D" w:rsidP="004E084D">
      <w:pPr>
        <w:spacing w:after="0"/>
        <w:rPr>
          <w:sz w:val="24"/>
          <w:szCs w:val="24"/>
          <w:lang w:eastAsia="nl-NL"/>
        </w:rPr>
      </w:pPr>
    </w:p>
    <w:p w14:paraId="749FE0F9" w14:textId="54250774" w:rsidR="004C0C31" w:rsidRDefault="004C0C31" w:rsidP="004E084D">
      <w:pPr>
        <w:spacing w:after="0"/>
        <w:rPr>
          <w:sz w:val="24"/>
          <w:szCs w:val="24"/>
          <w:lang w:eastAsia="nl-NL"/>
        </w:rPr>
      </w:pPr>
    </w:p>
    <w:p w14:paraId="2B9BDF1C" w14:textId="77777777" w:rsidR="009723FC" w:rsidRDefault="009723FC" w:rsidP="004E084D">
      <w:pPr>
        <w:spacing w:after="0"/>
        <w:rPr>
          <w:sz w:val="24"/>
          <w:szCs w:val="24"/>
          <w:lang w:eastAsia="nl-NL"/>
        </w:rPr>
      </w:pPr>
    </w:p>
    <w:p w14:paraId="7ABCFC1F" w14:textId="6A87828D" w:rsidR="00BF35FA" w:rsidRDefault="004E084D" w:rsidP="00BF35FA">
      <w:pPr>
        <w:pStyle w:val="Kop2"/>
        <w:rPr>
          <w:sz w:val="40"/>
          <w:szCs w:val="40"/>
        </w:rPr>
      </w:pPr>
      <w:r>
        <w:rPr>
          <w:sz w:val="40"/>
          <w:szCs w:val="40"/>
        </w:rPr>
        <w:lastRenderedPageBreak/>
        <w:tab/>
      </w:r>
      <w:r>
        <w:rPr>
          <w:sz w:val="40"/>
          <w:szCs w:val="40"/>
        </w:rPr>
        <w:tab/>
      </w:r>
      <w:r>
        <w:rPr>
          <w:sz w:val="40"/>
          <w:szCs w:val="40"/>
        </w:rPr>
        <w:tab/>
        <w:t xml:space="preserve">   </w:t>
      </w:r>
      <w:bookmarkStart w:id="10" w:name="_Toc19187824"/>
      <w:r w:rsidRPr="004E084D">
        <w:rPr>
          <w:sz w:val="40"/>
          <w:szCs w:val="40"/>
        </w:rPr>
        <w:t>8. Interactie van de applicatie</w:t>
      </w:r>
      <w:bookmarkEnd w:id="10"/>
    </w:p>
    <w:p w14:paraId="6BA85115" w14:textId="77777777" w:rsidR="00BF35FA" w:rsidRPr="00BF35FA" w:rsidRDefault="00BF35FA" w:rsidP="00BF35FA">
      <w:pPr>
        <w:rPr>
          <w:lang w:eastAsia="nl-NL"/>
        </w:rPr>
      </w:pPr>
    </w:p>
    <w:p w14:paraId="78E083A0" w14:textId="179BA663" w:rsidR="00BF35FA" w:rsidRDefault="00BF35FA" w:rsidP="00BF35FA">
      <w:pPr>
        <w:spacing w:after="0"/>
        <w:rPr>
          <w:lang w:eastAsia="nl-NL"/>
        </w:rPr>
      </w:pPr>
      <w:r>
        <w:rPr>
          <w:lang w:eastAsia="nl-NL"/>
        </w:rPr>
        <w:t>De gebruikers hoeven niet in te kunnen loggen, het is alleen de app opstarten en je komt gelijk in het menu met 4 opties; Oefenen, Quiz, Scorebord en Over ons.</w:t>
      </w:r>
    </w:p>
    <w:p w14:paraId="494AEC58" w14:textId="77777777" w:rsidR="00BF35FA" w:rsidRPr="004C0C31" w:rsidRDefault="00BF35FA" w:rsidP="00BF35FA">
      <w:pPr>
        <w:spacing w:after="0"/>
        <w:rPr>
          <w:lang w:eastAsia="nl-NL"/>
        </w:rPr>
      </w:pPr>
    </w:p>
    <w:p w14:paraId="44B430EF" w14:textId="15252E39" w:rsidR="004E084D" w:rsidRDefault="00BF35FA" w:rsidP="00BF35FA">
      <w:pPr>
        <w:spacing w:after="0"/>
        <w:rPr>
          <w:sz w:val="24"/>
          <w:szCs w:val="24"/>
          <w:lang w:eastAsia="nl-NL"/>
        </w:rPr>
      </w:pPr>
      <w:r>
        <w:rPr>
          <w:sz w:val="24"/>
          <w:szCs w:val="24"/>
          <w:lang w:eastAsia="nl-NL"/>
        </w:rPr>
        <w:t>De gebruikers moeten zodra zij op het menu komen 4 dingen kunnen doen:</w:t>
      </w:r>
    </w:p>
    <w:p w14:paraId="4E6B0C16" w14:textId="77777777" w:rsidR="00BF35FA" w:rsidRDefault="00BF35FA" w:rsidP="00BF35FA">
      <w:pPr>
        <w:spacing w:after="0"/>
        <w:rPr>
          <w:sz w:val="24"/>
          <w:szCs w:val="24"/>
          <w:lang w:eastAsia="nl-NL"/>
        </w:rPr>
      </w:pPr>
    </w:p>
    <w:p w14:paraId="50E5F833" w14:textId="6B7215B1" w:rsidR="00BF35FA" w:rsidRDefault="00BF35FA" w:rsidP="00BF35FA">
      <w:pPr>
        <w:pStyle w:val="Lijstalinea"/>
        <w:numPr>
          <w:ilvl w:val="0"/>
          <w:numId w:val="1"/>
        </w:numPr>
        <w:spacing w:after="0"/>
        <w:rPr>
          <w:sz w:val="24"/>
          <w:szCs w:val="24"/>
          <w:lang w:eastAsia="nl-NL"/>
        </w:rPr>
      </w:pPr>
      <w:r>
        <w:rPr>
          <w:sz w:val="24"/>
          <w:szCs w:val="24"/>
          <w:lang w:eastAsia="nl-NL"/>
        </w:rPr>
        <w:t>Oefenen (Woordjes oefenen)</w:t>
      </w:r>
    </w:p>
    <w:p w14:paraId="4810CE16" w14:textId="14B3F566" w:rsidR="00BF35FA" w:rsidRDefault="00BF35FA" w:rsidP="00BF35FA">
      <w:pPr>
        <w:pStyle w:val="Lijstalinea"/>
        <w:numPr>
          <w:ilvl w:val="0"/>
          <w:numId w:val="1"/>
        </w:numPr>
        <w:spacing w:after="0"/>
        <w:rPr>
          <w:sz w:val="24"/>
          <w:szCs w:val="24"/>
          <w:lang w:eastAsia="nl-NL"/>
        </w:rPr>
      </w:pPr>
      <w:r>
        <w:rPr>
          <w:sz w:val="24"/>
          <w:szCs w:val="24"/>
          <w:lang w:eastAsia="nl-NL"/>
        </w:rPr>
        <w:t>Quiz (Zichzelf toetsen op wat zij geoefend hebben)</w:t>
      </w:r>
    </w:p>
    <w:p w14:paraId="376C8F3D" w14:textId="12B7161F" w:rsidR="00BF35FA" w:rsidRDefault="00BF35FA" w:rsidP="00BF35FA">
      <w:pPr>
        <w:pStyle w:val="Lijstalinea"/>
        <w:numPr>
          <w:ilvl w:val="0"/>
          <w:numId w:val="1"/>
        </w:numPr>
        <w:spacing w:after="0"/>
        <w:rPr>
          <w:sz w:val="24"/>
          <w:szCs w:val="24"/>
          <w:lang w:eastAsia="nl-NL"/>
        </w:rPr>
      </w:pPr>
      <w:r>
        <w:rPr>
          <w:sz w:val="24"/>
          <w:szCs w:val="24"/>
          <w:lang w:eastAsia="nl-NL"/>
        </w:rPr>
        <w:t>Scorebord (Waar alle quizuitslagen worden bijgehouden)</w:t>
      </w:r>
    </w:p>
    <w:p w14:paraId="4FC60D53" w14:textId="630243AC" w:rsidR="004E084D" w:rsidRDefault="00BF35FA" w:rsidP="004E084D">
      <w:pPr>
        <w:pStyle w:val="Lijstalinea"/>
        <w:numPr>
          <w:ilvl w:val="0"/>
          <w:numId w:val="1"/>
        </w:numPr>
        <w:spacing w:after="0"/>
        <w:rPr>
          <w:sz w:val="24"/>
          <w:szCs w:val="24"/>
          <w:lang w:eastAsia="nl-NL"/>
        </w:rPr>
      </w:pPr>
      <w:r>
        <w:rPr>
          <w:sz w:val="24"/>
          <w:szCs w:val="24"/>
          <w:lang w:eastAsia="nl-NL"/>
        </w:rPr>
        <w:t>Over ons (Een gebreide uitleg over de makers van de applicatie en opdrachtgever)</w:t>
      </w:r>
    </w:p>
    <w:p w14:paraId="68EB0DBA" w14:textId="77777777" w:rsidR="00BF35FA" w:rsidRPr="00BF35FA" w:rsidRDefault="00BF35FA" w:rsidP="00BF35FA">
      <w:pPr>
        <w:pStyle w:val="Lijstalinea"/>
        <w:spacing w:after="0"/>
        <w:rPr>
          <w:sz w:val="24"/>
          <w:szCs w:val="24"/>
          <w:lang w:eastAsia="nl-NL"/>
        </w:rPr>
      </w:pPr>
    </w:p>
    <w:p w14:paraId="7BFA1472" w14:textId="77777777" w:rsidR="004C0C31" w:rsidRPr="004C0C31" w:rsidRDefault="004C0C31" w:rsidP="004C0C31">
      <w:pPr>
        <w:rPr>
          <w:lang w:eastAsia="nl-NL"/>
        </w:rPr>
      </w:pPr>
    </w:p>
    <w:p w14:paraId="50EECCE7" w14:textId="2113B15A" w:rsidR="004C0C31" w:rsidRDefault="004E084D" w:rsidP="00BF35FA">
      <w:pPr>
        <w:pStyle w:val="Kop2"/>
        <w:rPr>
          <w:sz w:val="40"/>
          <w:szCs w:val="40"/>
        </w:rPr>
      </w:pPr>
      <w:r>
        <w:rPr>
          <w:sz w:val="40"/>
          <w:szCs w:val="40"/>
        </w:rPr>
        <w:tab/>
      </w:r>
      <w:r>
        <w:rPr>
          <w:sz w:val="40"/>
          <w:szCs w:val="40"/>
        </w:rPr>
        <w:tab/>
      </w:r>
      <w:r>
        <w:rPr>
          <w:sz w:val="40"/>
          <w:szCs w:val="40"/>
        </w:rPr>
        <w:tab/>
      </w:r>
      <w:r>
        <w:rPr>
          <w:sz w:val="40"/>
          <w:szCs w:val="40"/>
        </w:rPr>
        <w:tab/>
      </w:r>
      <w:r>
        <w:rPr>
          <w:sz w:val="40"/>
          <w:szCs w:val="40"/>
        </w:rPr>
        <w:tab/>
        <w:t xml:space="preserve">   </w:t>
      </w:r>
      <w:bookmarkStart w:id="11" w:name="_Toc19187825"/>
      <w:r w:rsidRPr="004E084D">
        <w:rPr>
          <w:sz w:val="40"/>
          <w:szCs w:val="40"/>
        </w:rPr>
        <w:t>9. Tot slot</w:t>
      </w:r>
      <w:bookmarkEnd w:id="11"/>
    </w:p>
    <w:p w14:paraId="0B8794DA" w14:textId="77777777" w:rsidR="00BF35FA" w:rsidRPr="00BF35FA" w:rsidRDefault="00BF35FA" w:rsidP="00BF35FA">
      <w:pPr>
        <w:rPr>
          <w:lang w:eastAsia="nl-NL"/>
        </w:rPr>
      </w:pPr>
    </w:p>
    <w:p w14:paraId="69F741EC" w14:textId="31F69DFE" w:rsidR="00BF35FA" w:rsidRDefault="00BF35FA" w:rsidP="00BF35FA">
      <w:pPr>
        <w:pStyle w:val="Lijstalinea"/>
        <w:numPr>
          <w:ilvl w:val="0"/>
          <w:numId w:val="1"/>
        </w:numPr>
        <w:rPr>
          <w:sz w:val="24"/>
          <w:szCs w:val="24"/>
          <w:lang w:eastAsia="nl-NL"/>
        </w:rPr>
      </w:pPr>
      <w:r>
        <w:rPr>
          <w:sz w:val="24"/>
          <w:szCs w:val="24"/>
          <w:lang w:eastAsia="nl-NL"/>
        </w:rPr>
        <w:t>De app is gratis</w:t>
      </w:r>
    </w:p>
    <w:p w14:paraId="5D17F6A2" w14:textId="18668040" w:rsidR="00BF35FA" w:rsidRDefault="00BF35FA" w:rsidP="00BF35FA">
      <w:pPr>
        <w:pStyle w:val="Lijstalinea"/>
        <w:numPr>
          <w:ilvl w:val="0"/>
          <w:numId w:val="1"/>
        </w:numPr>
        <w:rPr>
          <w:sz w:val="24"/>
          <w:szCs w:val="24"/>
          <w:lang w:eastAsia="nl-NL"/>
        </w:rPr>
      </w:pPr>
      <w:r>
        <w:rPr>
          <w:sz w:val="24"/>
          <w:szCs w:val="24"/>
          <w:lang w:eastAsia="nl-NL"/>
        </w:rPr>
        <w:t>Geen reclames</w:t>
      </w:r>
    </w:p>
    <w:p w14:paraId="2F52CD6D" w14:textId="51FC80C3" w:rsidR="00BF35FA" w:rsidRDefault="00BF35FA" w:rsidP="00BF35FA">
      <w:pPr>
        <w:pStyle w:val="Lijstalinea"/>
        <w:numPr>
          <w:ilvl w:val="0"/>
          <w:numId w:val="1"/>
        </w:numPr>
        <w:rPr>
          <w:sz w:val="24"/>
          <w:szCs w:val="24"/>
          <w:lang w:eastAsia="nl-NL"/>
        </w:rPr>
      </w:pPr>
      <w:r>
        <w:rPr>
          <w:sz w:val="24"/>
          <w:szCs w:val="24"/>
          <w:lang w:eastAsia="nl-NL"/>
        </w:rPr>
        <w:t>Deadline ontwerp is 28 oktober</w:t>
      </w:r>
    </w:p>
    <w:p w14:paraId="5EE48CFC" w14:textId="6BBE5367" w:rsidR="00BF35FA" w:rsidRDefault="00BF35FA" w:rsidP="00BF35FA">
      <w:pPr>
        <w:pStyle w:val="Lijstalinea"/>
        <w:numPr>
          <w:ilvl w:val="0"/>
          <w:numId w:val="1"/>
        </w:numPr>
        <w:rPr>
          <w:sz w:val="24"/>
          <w:szCs w:val="24"/>
          <w:lang w:eastAsia="nl-NL"/>
        </w:rPr>
      </w:pPr>
      <w:r>
        <w:rPr>
          <w:sz w:val="24"/>
          <w:szCs w:val="24"/>
          <w:lang w:eastAsia="nl-NL"/>
        </w:rPr>
        <w:t>Deadline realisatie is 13 januari</w:t>
      </w:r>
    </w:p>
    <w:p w14:paraId="495E05DF" w14:textId="10DDA298" w:rsidR="00BF35FA" w:rsidRDefault="00BF35FA" w:rsidP="00554A63">
      <w:pPr>
        <w:pStyle w:val="Lijstalinea"/>
        <w:numPr>
          <w:ilvl w:val="0"/>
          <w:numId w:val="1"/>
        </w:numPr>
        <w:rPr>
          <w:sz w:val="24"/>
          <w:szCs w:val="24"/>
          <w:lang w:eastAsia="nl-NL"/>
        </w:rPr>
      </w:pPr>
      <w:r>
        <w:rPr>
          <w:sz w:val="24"/>
          <w:szCs w:val="24"/>
          <w:lang w:eastAsia="nl-NL"/>
        </w:rPr>
        <w:t>Budget is €5000,-</w:t>
      </w:r>
    </w:p>
    <w:p w14:paraId="5C1693BD" w14:textId="23555196" w:rsidR="00554A63" w:rsidRPr="00554A63" w:rsidRDefault="00554A63" w:rsidP="00554A63">
      <w:pPr>
        <w:pStyle w:val="Lijstalinea"/>
        <w:rPr>
          <w:sz w:val="24"/>
          <w:szCs w:val="24"/>
          <w:lang w:eastAsia="nl-NL"/>
        </w:rPr>
      </w:pPr>
    </w:p>
    <w:sectPr w:rsidR="00554A63" w:rsidRPr="00554A63" w:rsidSect="004539D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F5504" w14:textId="77777777" w:rsidR="00706B7A" w:rsidRDefault="00706B7A" w:rsidP="004539D0">
      <w:pPr>
        <w:spacing w:after="0" w:line="240" w:lineRule="auto"/>
      </w:pPr>
      <w:r>
        <w:separator/>
      </w:r>
    </w:p>
  </w:endnote>
  <w:endnote w:type="continuationSeparator" w:id="0">
    <w:p w14:paraId="46B2D656" w14:textId="77777777" w:rsidR="00706B7A" w:rsidRDefault="00706B7A" w:rsidP="0045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286F3" w14:textId="77777777" w:rsidR="00706B7A" w:rsidRDefault="00706B7A" w:rsidP="004539D0">
      <w:pPr>
        <w:spacing w:after="0" w:line="240" w:lineRule="auto"/>
      </w:pPr>
      <w:r>
        <w:separator/>
      </w:r>
    </w:p>
  </w:footnote>
  <w:footnote w:type="continuationSeparator" w:id="0">
    <w:p w14:paraId="37898EAD" w14:textId="77777777" w:rsidR="00706B7A" w:rsidRDefault="00706B7A" w:rsidP="0045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F7932"/>
    <w:multiLevelType w:val="hybridMultilevel"/>
    <w:tmpl w:val="C7301AE4"/>
    <w:lvl w:ilvl="0" w:tplc="E02A5B3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CC"/>
    <w:rsid w:val="00193EA6"/>
    <w:rsid w:val="003663CC"/>
    <w:rsid w:val="00444D71"/>
    <w:rsid w:val="004539D0"/>
    <w:rsid w:val="004C0C31"/>
    <w:rsid w:val="004E084D"/>
    <w:rsid w:val="00554A63"/>
    <w:rsid w:val="0064518D"/>
    <w:rsid w:val="00706B7A"/>
    <w:rsid w:val="00766606"/>
    <w:rsid w:val="008922BF"/>
    <w:rsid w:val="008A35D6"/>
    <w:rsid w:val="008D5224"/>
    <w:rsid w:val="009723FC"/>
    <w:rsid w:val="00A768DE"/>
    <w:rsid w:val="00AB66E8"/>
    <w:rsid w:val="00AF1BE6"/>
    <w:rsid w:val="00B407D2"/>
    <w:rsid w:val="00BF35FA"/>
    <w:rsid w:val="00CB2F37"/>
    <w:rsid w:val="00D33D80"/>
    <w:rsid w:val="00D51443"/>
    <w:rsid w:val="00E06B7E"/>
    <w:rsid w:val="00F17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68CB"/>
  <w15:chartTrackingRefBased/>
  <w15:docId w15:val="{D5CB6927-479F-4150-959E-0DB6B353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3CC"/>
    <w:pPr>
      <w:keepNext/>
      <w:keepLines/>
      <w:spacing w:before="40" w:after="0"/>
      <w:ind w:left="10" w:hanging="10"/>
      <w:jc w:val="both"/>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39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539D0"/>
    <w:rPr>
      <w:rFonts w:eastAsiaTheme="minorEastAsia"/>
      <w:lang w:eastAsia="nl-NL"/>
    </w:rPr>
  </w:style>
  <w:style w:type="character" w:customStyle="1" w:styleId="Kop1Char">
    <w:name w:val="Kop 1 Char"/>
    <w:basedOn w:val="Standaardalinea-lettertype"/>
    <w:link w:val="Kop1"/>
    <w:uiPriority w:val="9"/>
    <w:rsid w:val="004539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39D0"/>
    <w:pPr>
      <w:outlineLvl w:val="9"/>
    </w:pPr>
    <w:rPr>
      <w:lang w:eastAsia="nl-NL"/>
    </w:rPr>
  </w:style>
  <w:style w:type="paragraph" w:styleId="Koptekst">
    <w:name w:val="header"/>
    <w:basedOn w:val="Standaard"/>
    <w:link w:val="KoptekstChar"/>
    <w:uiPriority w:val="99"/>
    <w:unhideWhenUsed/>
    <w:rsid w:val="004539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39D0"/>
  </w:style>
  <w:style w:type="paragraph" w:styleId="Voettekst">
    <w:name w:val="footer"/>
    <w:basedOn w:val="Standaard"/>
    <w:link w:val="VoettekstChar"/>
    <w:uiPriority w:val="99"/>
    <w:unhideWhenUsed/>
    <w:rsid w:val="004539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39D0"/>
  </w:style>
  <w:style w:type="character" w:customStyle="1" w:styleId="Kop2Char">
    <w:name w:val="Kop 2 Char"/>
    <w:basedOn w:val="Standaardalinea-lettertype"/>
    <w:link w:val="Kop2"/>
    <w:uiPriority w:val="9"/>
    <w:rsid w:val="003663CC"/>
    <w:rPr>
      <w:rFonts w:asciiTheme="majorHAnsi" w:eastAsiaTheme="majorEastAsia" w:hAnsiTheme="majorHAnsi" w:cstheme="majorBidi"/>
      <w:color w:val="2F5496" w:themeColor="accent1" w:themeShade="BF"/>
      <w:sz w:val="26"/>
      <w:szCs w:val="26"/>
      <w:lang w:eastAsia="nl-NL"/>
    </w:rPr>
  </w:style>
  <w:style w:type="paragraph" w:styleId="Inhopg2">
    <w:name w:val="toc 2"/>
    <w:basedOn w:val="Standaard"/>
    <w:next w:val="Standaard"/>
    <w:autoRedefine/>
    <w:uiPriority w:val="39"/>
    <w:unhideWhenUsed/>
    <w:rsid w:val="004C0C31"/>
    <w:pPr>
      <w:spacing w:after="100"/>
      <w:ind w:left="220"/>
    </w:pPr>
  </w:style>
  <w:style w:type="character" w:styleId="Hyperlink">
    <w:name w:val="Hyperlink"/>
    <w:basedOn w:val="Standaardalinea-lettertype"/>
    <w:uiPriority w:val="99"/>
    <w:unhideWhenUsed/>
    <w:rsid w:val="004C0C31"/>
    <w:rPr>
      <w:color w:val="0563C1" w:themeColor="hyperlink"/>
      <w:u w:val="single"/>
    </w:rPr>
  </w:style>
  <w:style w:type="paragraph" w:styleId="Lijstalinea">
    <w:name w:val="List Paragraph"/>
    <w:basedOn w:val="Standaard"/>
    <w:uiPriority w:val="34"/>
    <w:qFormat/>
    <w:rsid w:val="0019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ten\Desktop\Leerjaar%203\Project\repo\ProjectMobileGroep08\Individuele%20opdrachten\Project%20Word%20Template\sjabloonMortenVermeule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5EA9-65B5-43F7-9AEB-34213E25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sjabloonMortenVermeulen.dotx</Template>
  <TotalTime>240</TotalTime>
  <Pages>5</Pages>
  <Words>755</Words>
  <Characters>4157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Behoefteanalyse</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7AMO1 PRJ ANDROID</dc:subject>
  <dc:creator>Morten</dc:creator>
  <cp:keywords/>
  <dc:description/>
  <cp:lastModifiedBy>Morten Vermeulen</cp:lastModifiedBy>
  <cp:revision>7</cp:revision>
  <dcterms:created xsi:type="dcterms:W3CDTF">2019-09-05T11:35:00Z</dcterms:created>
  <dcterms:modified xsi:type="dcterms:W3CDTF">2019-09-12T11:38:00Z</dcterms:modified>
</cp:coreProperties>
</file>