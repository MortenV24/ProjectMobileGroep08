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40054190"/>
        <w:docPartObj>
          <w:docPartGallery w:val="Cover Pages"/>
          <w:docPartUnique/>
        </w:docPartObj>
      </w:sdtPr>
      <w:sdtEndPr/>
      <w:sdtContent>
        <w:p w:rsidR="004539D0" w:rsidRDefault="004539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68CE32" wp14:editId="15BB4861">
                    <wp:simplePos x="0" y="0"/>
                    <wp:positionH relativeFrom="page">
                      <wp:posOffset>3343275</wp:posOffset>
                    </wp:positionH>
                    <wp:positionV relativeFrom="page">
                      <wp:posOffset>133350</wp:posOffset>
                    </wp:positionV>
                    <wp:extent cx="3108960" cy="7543800"/>
                    <wp:effectExtent l="0" t="0" r="24130" b="1905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543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53E92D0" id="Rechthoek 468" o:spid="_x0000_s1026" style="position:absolute;margin-left:263.25pt;margin-top:10.5pt;width:244.8pt;height:594pt;z-index:251659264;visibility:visible;mso-wrap-style:square;mso-width-percent:4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CD48096" wp14:editId="0F55E20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39D0" w:rsidRDefault="004539D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CD48096" id="Rechthoek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4539D0" w:rsidRDefault="004539D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CD9AE2" wp14:editId="26BBB69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539D0" w:rsidRDefault="007B155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amenvatting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539D0">
                                      <w:rPr>
                                        <w:noProof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539D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1FB4525" wp14:editId="0F986E91">
                                      <wp:extent cx="2418715" cy="2413635"/>
                                      <wp:effectExtent l="0" t="0" r="0" b="0"/>
                                      <wp:docPr id="2" name="Afbeelding 2" descr="Afbeeldingsresultaat voor android transparent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 descr="Afbeeldingsresultaat voor android transparent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18715" cy="24136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CCD9AE2" id="Rechthoek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:rsidR="004539D0" w:rsidRDefault="007B155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amenvatting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539D0">
                                <w:rPr>
                                  <w:noProof/>
                                </w:rPr>
                                <w:t xml:space="preserve">     </w:t>
                              </w:r>
                            </w:sdtContent>
                          </w:sdt>
                          <w:r w:rsidR="004539D0">
                            <w:rPr>
                              <w:noProof/>
                            </w:rPr>
                            <w:drawing>
                              <wp:inline distT="0" distB="0" distL="0" distR="0" wp14:anchorId="31FB4525" wp14:editId="0F986E91">
                                <wp:extent cx="2418715" cy="2413635"/>
                                <wp:effectExtent l="0" t="0" r="0" b="0"/>
                                <wp:docPr id="2" name="Afbeelding 2" descr="Afbeeldingsresultaat voor android 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Afbeeldingsresultaat voor android 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18715" cy="24136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591E5F" wp14:editId="17EECF9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F49CD96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9FC793" wp14:editId="6FB830C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539D0" w:rsidRDefault="006A022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Technisch</w:t>
                                    </w:r>
                                    <w:r w:rsidR="00EC45B1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539D0" w:rsidRDefault="006A022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Project Mobile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F9FC79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539D0" w:rsidRDefault="006A022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Technisch</w:t>
                              </w:r>
                              <w:r w:rsidR="00EC45B1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4539D0" w:rsidRDefault="006A022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Project Mobile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539D0" w:rsidRDefault="004539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835704F" wp14:editId="5A765CFB">
                    <wp:simplePos x="0" y="0"/>
                    <wp:positionH relativeFrom="page">
                      <wp:posOffset>3458845</wp:posOffset>
                    </wp:positionH>
                    <wp:positionV relativeFrom="page">
                      <wp:posOffset>5599288</wp:posOffset>
                    </wp:positionV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A0224" w:rsidRDefault="006A0224" w:rsidP="006A0224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Naam: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Morten Vermeulen</w:t>
                                </w:r>
                              </w:p>
                              <w:p w:rsidR="006A0224" w:rsidRPr="008D5224" w:rsidRDefault="006A0224" w:rsidP="006A0224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Groep: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8</w:t>
                                </w:r>
                              </w:p>
                              <w:p w:rsidR="006A0224" w:rsidRPr="008D5224" w:rsidRDefault="006A0224" w:rsidP="006A0224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Klas: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LO7E-AMO1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ab/>
                                </w:r>
                              </w:p>
                              <w:p w:rsidR="006A0224" w:rsidRDefault="006A0224" w:rsidP="006A0224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Opdrachtgever: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Dhr. Hannibal</w:t>
                                </w:r>
                              </w:p>
                              <w:p w:rsidR="006A0224" w:rsidRPr="00020625" w:rsidRDefault="006A0224" w:rsidP="006A0224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Projectleider: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 xml:space="preserve">Dhr.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</w:rPr>
                                  <w:t>Boukiour</w:t>
                                </w:r>
                                <w:proofErr w:type="spellEnd"/>
                              </w:p>
                              <w:p w:rsidR="006A0224" w:rsidRDefault="006A0224" w:rsidP="006A0224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Datum: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02-11-2019</w:t>
                                </w:r>
                              </w:p>
                              <w:p w:rsidR="006A0224" w:rsidRDefault="006A0224" w:rsidP="006A0224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:rsidR="006A0224" w:rsidRPr="00B407D2" w:rsidRDefault="006A0224" w:rsidP="006A0224">
                                <w:pPr>
                                  <w:pStyle w:val="Geenafstand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Versie: 1.</w:t>
                                </w:r>
                                <w:r>
                                  <w:rPr>
                                    <w:color w:val="FF0000"/>
                                  </w:rPr>
                                  <w:t>0</w:t>
                                </w:r>
                              </w:p>
                              <w:p w:rsidR="00B407D2" w:rsidRPr="00B407D2" w:rsidRDefault="00B407D2">
                                <w:pPr>
                                  <w:pStyle w:val="Geenafstand"/>
                                  <w:rPr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35704F" id="Tekstvak 465" o:spid="_x0000_s1029" type="#_x0000_t202" style="position:absolute;margin-left:272.35pt;margin-top:440.9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" filled="f" stroked="f" strokeweight=".5pt">
                    <v:textbox style="mso-fit-shape-to-text:t">
                      <w:txbxContent>
                        <w:p w:rsidR="006A0224" w:rsidRDefault="006A0224" w:rsidP="006A0224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Naam: </w:t>
                          </w:r>
                          <w:r>
                            <w:rPr>
                              <w:color w:val="44546A" w:themeColor="text2"/>
                            </w:rPr>
                            <w:t>Morten Vermeulen</w:t>
                          </w:r>
                        </w:p>
                        <w:p w:rsidR="006A0224" w:rsidRPr="008D5224" w:rsidRDefault="006A0224" w:rsidP="006A0224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Groep: </w:t>
                          </w:r>
                          <w:r>
                            <w:rPr>
                              <w:color w:val="44546A" w:themeColor="text2"/>
                            </w:rPr>
                            <w:t>8</w:t>
                          </w:r>
                        </w:p>
                        <w:p w:rsidR="006A0224" w:rsidRPr="008D5224" w:rsidRDefault="006A0224" w:rsidP="006A0224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Klas: </w:t>
                          </w:r>
                          <w:r>
                            <w:rPr>
                              <w:color w:val="44546A" w:themeColor="text2"/>
                            </w:rPr>
                            <w:t>LO7E-AMO1</w:t>
                          </w:r>
                          <w:r>
                            <w:rPr>
                              <w:color w:val="44546A" w:themeColor="text2"/>
                            </w:rPr>
                            <w:tab/>
                          </w:r>
                        </w:p>
                        <w:p w:rsidR="006A0224" w:rsidRDefault="006A0224" w:rsidP="006A0224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Opdrachtgever: </w:t>
                          </w:r>
                          <w:r>
                            <w:rPr>
                              <w:color w:val="44546A" w:themeColor="text2"/>
                            </w:rPr>
                            <w:t>Dhr. Hannibal</w:t>
                          </w:r>
                        </w:p>
                        <w:p w:rsidR="006A0224" w:rsidRPr="00020625" w:rsidRDefault="006A0224" w:rsidP="006A0224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Projectleider: </w:t>
                          </w:r>
                          <w:r>
                            <w:rPr>
                              <w:color w:val="44546A" w:themeColor="text2"/>
                            </w:rPr>
                            <w:t xml:space="preserve">Dhr. </w:t>
                          </w:r>
                          <w:proofErr w:type="spellStart"/>
                          <w:r>
                            <w:rPr>
                              <w:color w:val="44546A" w:themeColor="text2"/>
                            </w:rPr>
                            <w:t>Boukiour</w:t>
                          </w:r>
                          <w:proofErr w:type="spellEnd"/>
                        </w:p>
                        <w:p w:rsidR="006A0224" w:rsidRDefault="006A0224" w:rsidP="006A0224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Datum: </w:t>
                          </w:r>
                          <w:r>
                            <w:rPr>
                              <w:color w:val="44546A" w:themeColor="text2"/>
                            </w:rPr>
                            <w:t>02-11-2019</w:t>
                          </w:r>
                        </w:p>
                        <w:p w:rsidR="006A0224" w:rsidRDefault="006A0224" w:rsidP="006A0224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</w:p>
                        <w:p w:rsidR="006A0224" w:rsidRPr="00B407D2" w:rsidRDefault="006A0224" w:rsidP="006A0224">
                          <w:pPr>
                            <w:pStyle w:val="Geenafstand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Versie: 1.</w:t>
                          </w:r>
                          <w:r>
                            <w:rPr>
                              <w:color w:val="FF0000"/>
                            </w:rPr>
                            <w:t>0</w:t>
                          </w:r>
                        </w:p>
                        <w:p w:rsidR="00B407D2" w:rsidRPr="00B407D2" w:rsidRDefault="00B407D2">
                          <w:pPr>
                            <w:pStyle w:val="Geenafstand"/>
                            <w:rPr>
                              <w:color w:val="FF000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8325610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0"/>
          <w:szCs w:val="20"/>
        </w:rPr>
      </w:sdtEndPr>
      <w:sdtContent>
        <w:p w:rsidR="004539D0" w:rsidRDefault="004539D0">
          <w:pPr>
            <w:pStyle w:val="Kopvaninhoudsopgave"/>
          </w:pPr>
          <w:r>
            <w:t>Inhoudsopgave</w:t>
          </w:r>
        </w:p>
        <w:p w:rsidR="004539D0" w:rsidRDefault="004773CB">
          <w:fldSimple w:instr=" TOC \o &quot;1-3&quot; \h \z \u ">
            <w:r w:rsidR="004539D0"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4539D0" w:rsidRDefault="004539D0"/>
    <w:p w:rsidR="00795534" w:rsidRDefault="00795534"/>
    <w:p w:rsidR="00795534" w:rsidRDefault="00795534"/>
    <w:p w:rsidR="004539D0" w:rsidRDefault="004539D0"/>
    <w:p w:rsidR="004539D0" w:rsidRPr="00C2684E" w:rsidRDefault="004539D0" w:rsidP="004539D0">
      <w:pPr>
        <w:rPr>
          <w:sz w:val="36"/>
          <w:szCs w:val="36"/>
        </w:rPr>
      </w:pPr>
    </w:p>
    <w:p w:rsidR="004539D0" w:rsidRDefault="006A0224" w:rsidP="00C2684E">
      <w:pPr>
        <w:pStyle w:val="Kop1"/>
        <w:rPr>
          <w:sz w:val="36"/>
          <w:szCs w:val="36"/>
        </w:rPr>
      </w:pPr>
      <w:r>
        <w:rPr>
          <w:sz w:val="36"/>
          <w:szCs w:val="36"/>
        </w:rPr>
        <w:lastRenderedPageBreak/>
        <w:t>Klassendiagram</w:t>
      </w:r>
    </w:p>
    <w:p w:rsidR="00C2684E" w:rsidRDefault="00C2684E" w:rsidP="00C2684E"/>
    <w:p w:rsidR="00795534" w:rsidRDefault="00795534" w:rsidP="00795534">
      <w:r>
        <w:rPr>
          <w:noProof/>
        </w:rPr>
        <w:drawing>
          <wp:inline distT="0" distB="0" distL="0" distR="0" wp14:anchorId="2F608766" wp14:editId="5AC2CF6F">
            <wp:extent cx="4905375" cy="33051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34" w:rsidRDefault="00795534" w:rsidP="00795534"/>
    <w:p w:rsidR="00795534" w:rsidRDefault="00795534" w:rsidP="00795534"/>
    <w:p w:rsidR="00795534" w:rsidRDefault="00795534" w:rsidP="00795534">
      <w:pPr>
        <w:pStyle w:val="Kop1"/>
        <w:rPr>
          <w:sz w:val="36"/>
          <w:szCs w:val="36"/>
        </w:rPr>
      </w:pPr>
      <w:r>
        <w:rPr>
          <w:sz w:val="36"/>
          <w:szCs w:val="36"/>
        </w:rPr>
        <w:t>ERD (Entiteit Relatie Diagram)</w:t>
      </w:r>
    </w:p>
    <w:p w:rsidR="00795534" w:rsidRDefault="00795534" w:rsidP="00795534"/>
    <w:p w:rsidR="00795534" w:rsidRDefault="00795534" w:rsidP="00795534">
      <w:bookmarkStart w:id="0" w:name="_GoBack"/>
      <w:bookmarkEnd w:id="0"/>
    </w:p>
    <w:p w:rsidR="00795534" w:rsidRDefault="00795534" w:rsidP="00795534"/>
    <w:p w:rsidR="00795534" w:rsidRDefault="00795534" w:rsidP="00795534"/>
    <w:p w:rsidR="00795534" w:rsidRDefault="00795534" w:rsidP="00795534"/>
    <w:p w:rsidR="00795534" w:rsidRDefault="00795534" w:rsidP="00795534"/>
    <w:p w:rsidR="00795534" w:rsidRDefault="00795534" w:rsidP="00795534"/>
    <w:p w:rsidR="00795534" w:rsidRDefault="00795534" w:rsidP="00795534"/>
    <w:p w:rsidR="00795534" w:rsidRDefault="00795534" w:rsidP="00795534"/>
    <w:p w:rsidR="00795534" w:rsidRDefault="00795534" w:rsidP="00795534"/>
    <w:p w:rsidR="00795534" w:rsidRDefault="00795534" w:rsidP="00795534"/>
    <w:p w:rsidR="00795534" w:rsidRDefault="00795534" w:rsidP="00795534"/>
    <w:p w:rsidR="00795534" w:rsidRDefault="00795534" w:rsidP="00795534"/>
    <w:p w:rsidR="00795534" w:rsidRDefault="00795534" w:rsidP="00795534"/>
    <w:p w:rsidR="00795534" w:rsidRDefault="00795534" w:rsidP="00795534"/>
    <w:p w:rsidR="00795534" w:rsidRDefault="00795534" w:rsidP="00795534"/>
    <w:p w:rsidR="00795534" w:rsidRDefault="00795534" w:rsidP="00795534"/>
    <w:p w:rsidR="00795534" w:rsidRDefault="00795534" w:rsidP="00795534"/>
    <w:p w:rsidR="00795534" w:rsidRDefault="00795534" w:rsidP="00795534"/>
    <w:p w:rsidR="00795534" w:rsidRDefault="00795534" w:rsidP="00795534"/>
    <w:p w:rsidR="00795534" w:rsidRDefault="00795534" w:rsidP="00795534"/>
    <w:p w:rsidR="00795534" w:rsidRDefault="00795534" w:rsidP="00795534"/>
    <w:p w:rsidR="00795534" w:rsidRDefault="00795534" w:rsidP="00795534"/>
    <w:p w:rsidR="00795534" w:rsidRDefault="00795534" w:rsidP="00795534"/>
    <w:p w:rsidR="00795534" w:rsidRDefault="00795534" w:rsidP="00795534"/>
    <w:p w:rsidR="00795534" w:rsidRDefault="00795534" w:rsidP="00795534"/>
    <w:p w:rsidR="00795534" w:rsidRDefault="00795534" w:rsidP="00795534"/>
    <w:p w:rsidR="00795534" w:rsidRDefault="00795534" w:rsidP="00795534"/>
    <w:p w:rsidR="00795534" w:rsidRPr="00C2684E" w:rsidRDefault="00795534" w:rsidP="00795534">
      <w:pPr>
        <w:rPr>
          <w:sz w:val="36"/>
          <w:szCs w:val="36"/>
        </w:rPr>
      </w:pPr>
    </w:p>
    <w:p w:rsidR="00795534" w:rsidRDefault="00795534" w:rsidP="00795534">
      <w:pPr>
        <w:pStyle w:val="Kop1"/>
        <w:rPr>
          <w:sz w:val="36"/>
          <w:szCs w:val="36"/>
        </w:rPr>
      </w:pPr>
      <w:r>
        <w:rPr>
          <w:sz w:val="36"/>
          <w:szCs w:val="36"/>
        </w:rPr>
        <w:t>Klassendiagram</w:t>
      </w:r>
    </w:p>
    <w:p w:rsidR="00795534" w:rsidRPr="00C2684E" w:rsidRDefault="00795534" w:rsidP="00795534"/>
    <w:sectPr w:rsidR="00795534" w:rsidRPr="00C2684E" w:rsidSect="004539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557" w:rsidRDefault="007B1557" w:rsidP="004539D0">
      <w:pPr>
        <w:spacing w:after="0" w:line="240" w:lineRule="auto"/>
      </w:pPr>
      <w:r>
        <w:separator/>
      </w:r>
    </w:p>
  </w:endnote>
  <w:endnote w:type="continuationSeparator" w:id="0">
    <w:p w:rsidR="007B1557" w:rsidRDefault="007B1557" w:rsidP="0045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557" w:rsidRDefault="007B1557" w:rsidP="004539D0">
      <w:pPr>
        <w:spacing w:after="0" w:line="240" w:lineRule="auto"/>
      </w:pPr>
      <w:r>
        <w:separator/>
      </w:r>
    </w:p>
  </w:footnote>
  <w:footnote w:type="continuationSeparator" w:id="0">
    <w:p w:rsidR="007B1557" w:rsidRDefault="007B1557" w:rsidP="00453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C6"/>
    <w:rsid w:val="004539D0"/>
    <w:rsid w:val="004773CB"/>
    <w:rsid w:val="00536BC6"/>
    <w:rsid w:val="0064518D"/>
    <w:rsid w:val="006A0224"/>
    <w:rsid w:val="00766606"/>
    <w:rsid w:val="00795534"/>
    <w:rsid w:val="007A5917"/>
    <w:rsid w:val="007B1557"/>
    <w:rsid w:val="00821ED7"/>
    <w:rsid w:val="008A35D6"/>
    <w:rsid w:val="00AF1BE6"/>
    <w:rsid w:val="00B407D2"/>
    <w:rsid w:val="00C2684E"/>
    <w:rsid w:val="00EC45B1"/>
    <w:rsid w:val="00F5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FF8AA"/>
  <w15:chartTrackingRefBased/>
  <w15:docId w15:val="{E9A8B6D1-5DE4-4212-B6C4-C5B36B49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95534"/>
  </w:style>
  <w:style w:type="paragraph" w:styleId="Kop1">
    <w:name w:val="heading 1"/>
    <w:basedOn w:val="Standaard"/>
    <w:next w:val="Standaard"/>
    <w:link w:val="Kop1Char"/>
    <w:uiPriority w:val="9"/>
    <w:qFormat/>
    <w:rsid w:val="0079553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9553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955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955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955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955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955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955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955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95534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4539D0"/>
  </w:style>
  <w:style w:type="character" w:customStyle="1" w:styleId="Kop1Char">
    <w:name w:val="Kop 1 Char"/>
    <w:basedOn w:val="Standaardalinea-lettertype"/>
    <w:link w:val="Kop1"/>
    <w:uiPriority w:val="9"/>
    <w:rsid w:val="00795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95534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45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539D0"/>
  </w:style>
  <w:style w:type="paragraph" w:styleId="Voettekst">
    <w:name w:val="footer"/>
    <w:basedOn w:val="Standaard"/>
    <w:link w:val="VoettekstChar"/>
    <w:uiPriority w:val="99"/>
    <w:unhideWhenUsed/>
    <w:rsid w:val="0045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539D0"/>
  </w:style>
  <w:style w:type="character" w:customStyle="1" w:styleId="Kop2Char">
    <w:name w:val="Kop 2 Char"/>
    <w:basedOn w:val="Standaardalinea-lettertype"/>
    <w:link w:val="Kop2"/>
    <w:uiPriority w:val="9"/>
    <w:rsid w:val="0079553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9553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95534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9553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9553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9553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9553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9553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9553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955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9553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9553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95534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95534"/>
    <w:rPr>
      <w:b/>
      <w:bCs/>
    </w:rPr>
  </w:style>
  <w:style w:type="character" w:styleId="Nadruk">
    <w:name w:val="Emphasis"/>
    <w:basedOn w:val="Standaardalinea-lettertype"/>
    <w:uiPriority w:val="20"/>
    <w:qFormat/>
    <w:rsid w:val="00795534"/>
    <w:rPr>
      <w:i/>
      <w:iCs/>
    </w:rPr>
  </w:style>
  <w:style w:type="paragraph" w:styleId="Citaat">
    <w:name w:val="Quote"/>
    <w:basedOn w:val="Standaard"/>
    <w:next w:val="Standaard"/>
    <w:link w:val="CitaatChar"/>
    <w:uiPriority w:val="29"/>
    <w:qFormat/>
    <w:rsid w:val="0079553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95534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9553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955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95534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795534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95534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95534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95534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ten\Desktop\Leerjaar%203\Project\repo\ProjectMobileGroep08\Individuele%20opdrachten\Technisch%20Ontwerp\Technisch%20ontwerp%20-%20Morten%20Vermeulen%20(v1.0)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F7987-CF7E-43ED-B393-99FF3D0DC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- Morten Vermeulen (v1.0).dotx</Template>
  <TotalTime>56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Project Mobile</dc:subject>
  <dc:creator>Morten</dc:creator>
  <cp:keywords/>
  <dc:description/>
  <cp:lastModifiedBy>Morten Vermeulen</cp:lastModifiedBy>
  <cp:revision>3</cp:revision>
  <dcterms:created xsi:type="dcterms:W3CDTF">2019-11-03T10:16:00Z</dcterms:created>
  <dcterms:modified xsi:type="dcterms:W3CDTF">2019-11-03T11:12:00Z</dcterms:modified>
</cp:coreProperties>
</file>