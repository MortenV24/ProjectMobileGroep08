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054190"/>
        <w:docPartObj>
          <w:docPartGallery w:val="Cover Pages"/>
          <w:docPartUnique/>
        </w:docPartObj>
      </w:sdtPr>
      <w:sdtEndPr/>
      <w:sdtContent>
        <w:p w14:paraId="4D1091BB" w14:textId="77777777" w:rsidR="004539D0" w:rsidRDefault="004539D0">
          <w:r>
            <w:rPr>
              <w:noProof/>
            </w:rPr>
            <mc:AlternateContent>
              <mc:Choice Requires="wps">
                <w:drawing>
                  <wp:anchor distT="0" distB="0" distL="114300" distR="114300" simplePos="0" relativeHeight="251659264" behindDoc="0" locked="0" layoutInCell="1" allowOverlap="1" wp14:anchorId="7E68CE32" wp14:editId="15BB4861">
                    <wp:simplePos x="0" y="0"/>
                    <wp:positionH relativeFrom="page">
                      <wp:posOffset>3343275</wp:posOffset>
                    </wp:positionH>
                    <wp:positionV relativeFrom="page">
                      <wp:posOffset>133350</wp:posOffset>
                    </wp:positionV>
                    <wp:extent cx="3108960" cy="7543800"/>
                    <wp:effectExtent l="0" t="0" r="24130" b="19050"/>
                    <wp:wrapNone/>
                    <wp:docPr id="468" name="Rechthoek 468"/>
                    <wp:cNvGraphicFramePr/>
                    <a:graphic xmlns:a="http://schemas.openxmlformats.org/drawingml/2006/main">
                      <a:graphicData uri="http://schemas.microsoft.com/office/word/2010/wordprocessingShape">
                        <wps:wsp>
                          <wps:cNvSpPr/>
                          <wps:spPr>
                            <a:xfrm>
                              <a:off x="0" y="0"/>
                              <a:ext cx="3108960" cy="754380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85B4EA8" id="Rechthoek 468" o:spid="_x0000_s1026" style="position:absolute;margin-left:263.25pt;margin-top:10.5pt;width:244.8pt;height:59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8rQIAAN8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4CD48096" wp14:editId="0F55E20C">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CD6E69" w14:textId="77777777" w:rsidR="004539D0" w:rsidRDefault="004539D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D48096"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" fillcolor="#d9e2f3 [660]" stroked="f" strokeweight="1pt">
                    <v:fill color2="#8eaadb [1940]" rotate="t" focus="100%" type="gradient">
                      <o:fill v:ext="view" type="gradientUnscaled"/>
                    </v:fill>
                    <v:textbox inset="21.6pt,,21.6pt">
                      <w:txbxContent>
                        <w:p w14:paraId="04CD6E69" w14:textId="77777777" w:rsidR="004539D0" w:rsidRDefault="004539D0">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CD9AE2" wp14:editId="26BBB6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864FA" w14:textId="77777777" w:rsidR="004539D0" w:rsidRDefault="00657161">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4539D0">
                                      <w:rPr>
                                        <w:noProof/>
                                      </w:rPr>
                                      <w:t xml:space="preserve">     </w:t>
                                    </w:r>
                                  </w:sdtContent>
                                </w:sdt>
                                <w:r w:rsidR="004539D0">
                                  <w:rPr>
                                    <w:noProof/>
                                  </w:rPr>
                                  <w:drawing>
                                    <wp:inline distT="0" distB="0" distL="0" distR="0" wp14:anchorId="31FB4525" wp14:editId="0F986E91">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CCD9AE2"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4546a [3215]" stroked="f" strokeweight="1pt">
                    <v:textbox inset="14.4pt,14.4pt,14.4pt,28.8pt">
                      <w:txbxContent>
                        <w:p w14:paraId="2FF864FA" w14:textId="77777777" w:rsidR="004539D0" w:rsidRDefault="00DB53E2">
                          <w:pPr>
                            <w:spacing w:before="240"/>
                            <w:jc w:val="center"/>
                            <w:rPr>
                              <w:color w:val="FFFFFF" w:themeColor="background1"/>
                            </w:rPr>
                          </w:pPr>
                          <w:sdt>
                            <w:sdtPr>
                              <w:rPr>
                                <w:noProof/>
                              </w:rPr>
                              <w:alias w:val="Samenvatting"/>
                              <w:id w:val="8276291"/>
                              <w:showingPlcHdr/>
                              <w:dataBinding w:prefixMappings="xmlns:ns0='http://schemas.microsoft.com/office/2006/coverPageProps'" w:xpath="/ns0:CoverPageProperties[1]/ns0:Abstract[1]" w:storeItemID="{55AF091B-3C7A-41E3-B477-F2FDAA23CFDA}"/>
                              <w:text/>
                            </w:sdtPr>
                            <w:sdtEndPr/>
                            <w:sdtContent>
                              <w:r w:rsidR="004539D0">
                                <w:rPr>
                                  <w:noProof/>
                                </w:rPr>
                                <w:t xml:space="preserve">     </w:t>
                              </w:r>
                            </w:sdtContent>
                          </w:sdt>
                          <w:r w:rsidR="004539D0">
                            <w:rPr>
                              <w:noProof/>
                            </w:rPr>
                            <w:drawing>
                              <wp:inline distT="0" distB="0" distL="0" distR="0" wp14:anchorId="31FB4525" wp14:editId="0F986E91">
                                <wp:extent cx="2418715" cy="2413635"/>
                                <wp:effectExtent l="0" t="0" r="0" b="0"/>
                                <wp:docPr id="2" name="Afbeelding 2" descr="Afbeeldingsresultaat voor android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android 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8715" cy="2413635"/>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A591E5F" wp14:editId="17EECF9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A97DD5"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9FC793" wp14:editId="6FB83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933BB15" w14:textId="1D2AB323" w:rsidR="004539D0" w:rsidRDefault="004539D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w:t>
                                    </w:r>
                                    <w:r w:rsidR="000713AE">
                                      <w:rPr>
                                        <w:rFonts w:asciiTheme="majorHAnsi" w:eastAsiaTheme="majorEastAsia" w:hAnsiTheme="majorHAnsi" w:cstheme="majorBidi"/>
                                        <w:color w:val="4472C4" w:themeColor="accent1"/>
                                        <w:sz w:val="72"/>
                                        <w:szCs w:val="72"/>
                                      </w:rPr>
                                      <w:t>lan van aanpak</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09CD151" w14:textId="77777777" w:rsidR="004539D0" w:rsidRDefault="004539D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F9FC793"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933BB15" w14:textId="1D2AB323" w:rsidR="004539D0" w:rsidRDefault="004539D0">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w:t>
                              </w:r>
                              <w:r w:rsidR="000713AE">
                                <w:rPr>
                                  <w:rFonts w:asciiTheme="majorHAnsi" w:eastAsiaTheme="majorEastAsia" w:hAnsiTheme="majorHAnsi" w:cstheme="majorBidi"/>
                                  <w:color w:val="4472C4" w:themeColor="accent1"/>
                                  <w:sz w:val="72"/>
                                  <w:szCs w:val="72"/>
                                </w:rPr>
                                <w:t>lan van aanpak</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709CD151" w14:textId="77777777" w:rsidR="004539D0" w:rsidRDefault="004539D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7AMO1 PRJ ANDROID</w:t>
                              </w:r>
                            </w:p>
                          </w:sdtContent>
                        </w:sdt>
                      </w:txbxContent>
                    </v:textbox>
                    <w10:wrap type="square" anchorx="page" anchory="page"/>
                  </v:shape>
                </w:pict>
              </mc:Fallback>
            </mc:AlternateContent>
          </w:r>
        </w:p>
        <w:p w14:paraId="0FB396AB" w14:textId="77777777" w:rsidR="004539D0" w:rsidRDefault="004539D0">
          <w:r>
            <w:rPr>
              <w:noProof/>
            </w:rPr>
            <mc:AlternateContent>
              <mc:Choice Requires="wps">
                <w:drawing>
                  <wp:anchor distT="0" distB="0" distL="114300" distR="114300" simplePos="0" relativeHeight="251664384" behindDoc="0" locked="0" layoutInCell="1" allowOverlap="1" wp14:anchorId="0835704F" wp14:editId="5A765CFB">
                    <wp:simplePos x="0" y="0"/>
                    <wp:positionH relativeFrom="page">
                      <wp:posOffset>3458845</wp:posOffset>
                    </wp:positionH>
                    <wp:positionV relativeFrom="page">
                      <wp:posOffset>6104255</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C14234B" w14:textId="77777777" w:rsidR="00B45228" w:rsidRDefault="00B45228" w:rsidP="00B45228">
                                <w:pPr>
                                  <w:pStyle w:val="Geenafstand"/>
                                  <w:rPr>
                                    <w:color w:val="44546A" w:themeColor="text2"/>
                                  </w:rPr>
                                </w:pPr>
                                <w:r>
                                  <w:rPr>
                                    <w:b/>
                                    <w:bCs/>
                                    <w:color w:val="44546A" w:themeColor="text2"/>
                                  </w:rPr>
                                  <w:t xml:space="preserve">Naam: </w:t>
                                </w:r>
                                <w:r>
                                  <w:rPr>
                                    <w:color w:val="44546A" w:themeColor="text2"/>
                                  </w:rPr>
                                  <w:t>Morten Vermeulen</w:t>
                                </w:r>
                              </w:p>
                              <w:p w14:paraId="3B9AD787" w14:textId="77777777" w:rsidR="00B45228" w:rsidRPr="008D5224" w:rsidRDefault="00B45228" w:rsidP="00B45228">
                                <w:pPr>
                                  <w:pStyle w:val="Geenafstand"/>
                                  <w:rPr>
                                    <w:color w:val="44546A" w:themeColor="text2"/>
                                  </w:rPr>
                                </w:pPr>
                                <w:r>
                                  <w:rPr>
                                    <w:b/>
                                    <w:bCs/>
                                    <w:color w:val="44546A" w:themeColor="text2"/>
                                  </w:rPr>
                                  <w:t xml:space="preserve">Groep: </w:t>
                                </w:r>
                                <w:r>
                                  <w:rPr>
                                    <w:color w:val="44546A" w:themeColor="text2"/>
                                  </w:rPr>
                                  <w:t>8</w:t>
                                </w:r>
                              </w:p>
                              <w:p w14:paraId="3E4B235F" w14:textId="77777777" w:rsidR="00B45228" w:rsidRPr="008D5224" w:rsidRDefault="00B45228" w:rsidP="00B45228">
                                <w:pPr>
                                  <w:pStyle w:val="Geenafstand"/>
                                  <w:rPr>
                                    <w:color w:val="44546A" w:themeColor="text2"/>
                                  </w:rPr>
                                </w:pPr>
                                <w:r>
                                  <w:rPr>
                                    <w:b/>
                                    <w:bCs/>
                                    <w:color w:val="44546A" w:themeColor="text2"/>
                                  </w:rPr>
                                  <w:t xml:space="preserve">Klas: </w:t>
                                </w:r>
                                <w:r>
                                  <w:rPr>
                                    <w:color w:val="44546A" w:themeColor="text2"/>
                                  </w:rPr>
                                  <w:t>LO7E-AMO1</w:t>
                                </w:r>
                                <w:r>
                                  <w:rPr>
                                    <w:color w:val="44546A" w:themeColor="text2"/>
                                  </w:rPr>
                                  <w:tab/>
                                </w:r>
                              </w:p>
                              <w:p w14:paraId="6398B85E" w14:textId="77777777" w:rsidR="00B45228" w:rsidRPr="008D5224" w:rsidRDefault="00B45228" w:rsidP="00B45228">
                                <w:pPr>
                                  <w:pStyle w:val="Geenafstand"/>
                                  <w:rPr>
                                    <w:color w:val="44546A" w:themeColor="text2"/>
                                  </w:rPr>
                                </w:pPr>
                                <w:r>
                                  <w:rPr>
                                    <w:b/>
                                    <w:bCs/>
                                    <w:color w:val="44546A" w:themeColor="text2"/>
                                  </w:rPr>
                                  <w:t xml:space="preserve">Opdrachtgever: </w:t>
                                </w:r>
                                <w:r>
                                  <w:rPr>
                                    <w:color w:val="44546A" w:themeColor="text2"/>
                                  </w:rPr>
                                  <w:t>Dhr. Hannibal</w:t>
                                </w:r>
                              </w:p>
                              <w:p w14:paraId="74E5EB93" w14:textId="77777777" w:rsidR="00B45228" w:rsidRPr="008D5224" w:rsidRDefault="00B45228" w:rsidP="00B45228">
                                <w:pPr>
                                  <w:pStyle w:val="Geenafstand"/>
                                  <w:rPr>
                                    <w:color w:val="44546A" w:themeColor="text2"/>
                                  </w:rPr>
                                </w:pPr>
                                <w:r>
                                  <w:rPr>
                                    <w:b/>
                                    <w:bCs/>
                                    <w:color w:val="44546A" w:themeColor="text2"/>
                                  </w:rPr>
                                  <w:t xml:space="preserve">Datum: </w:t>
                                </w:r>
                                <w:r>
                                  <w:rPr>
                                    <w:color w:val="44546A" w:themeColor="text2"/>
                                  </w:rPr>
                                  <w:t>11-09-2019</w:t>
                                </w:r>
                              </w:p>
                              <w:p w14:paraId="338B6927" w14:textId="77777777" w:rsidR="00B45228" w:rsidRDefault="00B45228" w:rsidP="00B45228">
                                <w:pPr>
                                  <w:pStyle w:val="Geenafstand"/>
                                  <w:rPr>
                                    <w:color w:val="44546A" w:themeColor="text2"/>
                                  </w:rPr>
                                </w:pPr>
                              </w:p>
                              <w:p w14:paraId="064DD5AA" w14:textId="315660A3" w:rsidR="00B45228" w:rsidRPr="00B407D2" w:rsidRDefault="00B45228" w:rsidP="00B45228">
                                <w:pPr>
                                  <w:pStyle w:val="Geenafstand"/>
                                  <w:rPr>
                                    <w:color w:val="FF0000"/>
                                  </w:rPr>
                                </w:pPr>
                                <w:r>
                                  <w:rPr>
                                    <w:color w:val="FF0000"/>
                                  </w:rPr>
                                  <w:t>Versie: 1.</w:t>
                                </w:r>
                                <w:r>
                                  <w:rPr>
                                    <w:color w:val="FF0000"/>
                                  </w:rPr>
                                  <w:t>0</w:t>
                                </w:r>
                                <w:bookmarkStart w:id="0" w:name="_GoBack"/>
                                <w:bookmarkEnd w:id="0"/>
                              </w:p>
                              <w:p w14:paraId="72D47212" w14:textId="28D69B64" w:rsidR="00B407D2" w:rsidRPr="00B407D2" w:rsidRDefault="00B407D2">
                                <w:pPr>
                                  <w:pStyle w:val="Geenafstand"/>
                                  <w:rPr>
                                    <w:color w:val="FF000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835704F" id="_x0000_t202" coordsize="21600,21600" o:spt="202" path="m,l,21600r21600,l21600,xe">
                    <v:stroke joinstyle="miter"/>
                    <v:path gradientshapeok="t" o:connecttype="rect"/>
                  </v:shapetype>
                  <v:shape id="Tekstvak 465" o:spid="_x0000_s1029" type="#_x0000_t202" style="position:absolute;margin-left:272.35pt;margin-top:48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" filled="f" stroked="f" strokeweight=".5pt">
                    <v:textbox style="mso-fit-shape-to-text:t">
                      <w:txbxContent>
                        <w:p w14:paraId="4C14234B" w14:textId="77777777" w:rsidR="00B45228" w:rsidRDefault="00B45228" w:rsidP="00B45228">
                          <w:pPr>
                            <w:pStyle w:val="Geenafstand"/>
                            <w:rPr>
                              <w:color w:val="44546A" w:themeColor="text2"/>
                            </w:rPr>
                          </w:pPr>
                          <w:r>
                            <w:rPr>
                              <w:b/>
                              <w:bCs/>
                              <w:color w:val="44546A" w:themeColor="text2"/>
                            </w:rPr>
                            <w:t xml:space="preserve">Naam: </w:t>
                          </w:r>
                          <w:r>
                            <w:rPr>
                              <w:color w:val="44546A" w:themeColor="text2"/>
                            </w:rPr>
                            <w:t>Morten Vermeulen</w:t>
                          </w:r>
                        </w:p>
                        <w:p w14:paraId="3B9AD787" w14:textId="77777777" w:rsidR="00B45228" w:rsidRPr="008D5224" w:rsidRDefault="00B45228" w:rsidP="00B45228">
                          <w:pPr>
                            <w:pStyle w:val="Geenafstand"/>
                            <w:rPr>
                              <w:color w:val="44546A" w:themeColor="text2"/>
                            </w:rPr>
                          </w:pPr>
                          <w:r>
                            <w:rPr>
                              <w:b/>
                              <w:bCs/>
                              <w:color w:val="44546A" w:themeColor="text2"/>
                            </w:rPr>
                            <w:t xml:space="preserve">Groep: </w:t>
                          </w:r>
                          <w:r>
                            <w:rPr>
                              <w:color w:val="44546A" w:themeColor="text2"/>
                            </w:rPr>
                            <w:t>8</w:t>
                          </w:r>
                        </w:p>
                        <w:p w14:paraId="3E4B235F" w14:textId="77777777" w:rsidR="00B45228" w:rsidRPr="008D5224" w:rsidRDefault="00B45228" w:rsidP="00B45228">
                          <w:pPr>
                            <w:pStyle w:val="Geenafstand"/>
                            <w:rPr>
                              <w:color w:val="44546A" w:themeColor="text2"/>
                            </w:rPr>
                          </w:pPr>
                          <w:r>
                            <w:rPr>
                              <w:b/>
                              <w:bCs/>
                              <w:color w:val="44546A" w:themeColor="text2"/>
                            </w:rPr>
                            <w:t xml:space="preserve">Klas: </w:t>
                          </w:r>
                          <w:r>
                            <w:rPr>
                              <w:color w:val="44546A" w:themeColor="text2"/>
                            </w:rPr>
                            <w:t>LO7E-AMO1</w:t>
                          </w:r>
                          <w:r>
                            <w:rPr>
                              <w:color w:val="44546A" w:themeColor="text2"/>
                            </w:rPr>
                            <w:tab/>
                          </w:r>
                        </w:p>
                        <w:p w14:paraId="6398B85E" w14:textId="77777777" w:rsidR="00B45228" w:rsidRPr="008D5224" w:rsidRDefault="00B45228" w:rsidP="00B45228">
                          <w:pPr>
                            <w:pStyle w:val="Geenafstand"/>
                            <w:rPr>
                              <w:color w:val="44546A" w:themeColor="text2"/>
                            </w:rPr>
                          </w:pPr>
                          <w:r>
                            <w:rPr>
                              <w:b/>
                              <w:bCs/>
                              <w:color w:val="44546A" w:themeColor="text2"/>
                            </w:rPr>
                            <w:t xml:space="preserve">Opdrachtgever: </w:t>
                          </w:r>
                          <w:r>
                            <w:rPr>
                              <w:color w:val="44546A" w:themeColor="text2"/>
                            </w:rPr>
                            <w:t>Dhr. Hannibal</w:t>
                          </w:r>
                        </w:p>
                        <w:p w14:paraId="74E5EB93" w14:textId="77777777" w:rsidR="00B45228" w:rsidRPr="008D5224" w:rsidRDefault="00B45228" w:rsidP="00B45228">
                          <w:pPr>
                            <w:pStyle w:val="Geenafstand"/>
                            <w:rPr>
                              <w:color w:val="44546A" w:themeColor="text2"/>
                            </w:rPr>
                          </w:pPr>
                          <w:r>
                            <w:rPr>
                              <w:b/>
                              <w:bCs/>
                              <w:color w:val="44546A" w:themeColor="text2"/>
                            </w:rPr>
                            <w:t xml:space="preserve">Datum: </w:t>
                          </w:r>
                          <w:r>
                            <w:rPr>
                              <w:color w:val="44546A" w:themeColor="text2"/>
                            </w:rPr>
                            <w:t>11-09-2019</w:t>
                          </w:r>
                        </w:p>
                        <w:p w14:paraId="338B6927" w14:textId="77777777" w:rsidR="00B45228" w:rsidRDefault="00B45228" w:rsidP="00B45228">
                          <w:pPr>
                            <w:pStyle w:val="Geenafstand"/>
                            <w:rPr>
                              <w:color w:val="44546A" w:themeColor="text2"/>
                            </w:rPr>
                          </w:pPr>
                        </w:p>
                        <w:p w14:paraId="064DD5AA" w14:textId="315660A3" w:rsidR="00B45228" w:rsidRPr="00B407D2" w:rsidRDefault="00B45228" w:rsidP="00B45228">
                          <w:pPr>
                            <w:pStyle w:val="Geenafstand"/>
                            <w:rPr>
                              <w:color w:val="FF0000"/>
                            </w:rPr>
                          </w:pPr>
                          <w:r>
                            <w:rPr>
                              <w:color w:val="FF0000"/>
                            </w:rPr>
                            <w:t>Versie: 1.</w:t>
                          </w:r>
                          <w:r>
                            <w:rPr>
                              <w:color w:val="FF0000"/>
                            </w:rPr>
                            <w:t>0</w:t>
                          </w:r>
                          <w:bookmarkStart w:id="1" w:name="_GoBack"/>
                          <w:bookmarkEnd w:id="1"/>
                        </w:p>
                        <w:p w14:paraId="72D47212" w14:textId="28D69B64" w:rsidR="00B407D2" w:rsidRPr="00B407D2" w:rsidRDefault="00B407D2">
                          <w:pPr>
                            <w:pStyle w:val="Geenafstand"/>
                            <w:rPr>
                              <w:color w:val="FF0000"/>
                            </w:rPr>
                          </w:pP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83256108"/>
        <w:docPartObj>
          <w:docPartGallery w:val="Table of Contents"/>
          <w:docPartUnique/>
        </w:docPartObj>
      </w:sdtPr>
      <w:sdtEndPr>
        <w:rPr>
          <w:b/>
          <w:bCs/>
        </w:rPr>
      </w:sdtEndPr>
      <w:sdtContent>
        <w:p w14:paraId="77A7C887" w14:textId="77777777" w:rsidR="004539D0" w:rsidRDefault="004539D0">
          <w:pPr>
            <w:pStyle w:val="Kopvaninhoudsopgave"/>
          </w:pPr>
          <w:r>
            <w:t>Inhoudsopgave</w:t>
          </w:r>
        </w:p>
        <w:p w14:paraId="73750114" w14:textId="5E419513" w:rsidR="00290742" w:rsidRDefault="00DB53E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102313" w:history="1">
            <w:r w:rsidR="00290742" w:rsidRPr="004D1BB8">
              <w:rPr>
                <w:rStyle w:val="Hyperlink"/>
                <w:noProof/>
              </w:rPr>
              <w:t>Inleiding</w:t>
            </w:r>
            <w:r w:rsidR="00290742">
              <w:rPr>
                <w:noProof/>
                <w:webHidden/>
              </w:rPr>
              <w:tab/>
            </w:r>
            <w:r w:rsidR="00290742">
              <w:rPr>
                <w:noProof/>
                <w:webHidden/>
              </w:rPr>
              <w:fldChar w:fldCharType="begin"/>
            </w:r>
            <w:r w:rsidR="00290742">
              <w:rPr>
                <w:noProof/>
                <w:webHidden/>
              </w:rPr>
              <w:instrText xml:space="preserve"> PAGEREF _Toc19102313 \h </w:instrText>
            </w:r>
            <w:r w:rsidR="00290742">
              <w:rPr>
                <w:noProof/>
                <w:webHidden/>
              </w:rPr>
            </w:r>
            <w:r w:rsidR="00290742">
              <w:rPr>
                <w:noProof/>
                <w:webHidden/>
              </w:rPr>
              <w:fldChar w:fldCharType="separate"/>
            </w:r>
            <w:r w:rsidR="00290742">
              <w:rPr>
                <w:noProof/>
                <w:webHidden/>
              </w:rPr>
              <w:t>2</w:t>
            </w:r>
            <w:r w:rsidR="00290742">
              <w:rPr>
                <w:noProof/>
                <w:webHidden/>
              </w:rPr>
              <w:fldChar w:fldCharType="end"/>
            </w:r>
          </w:hyperlink>
        </w:p>
        <w:p w14:paraId="6AB748D6" w14:textId="64DA0144" w:rsidR="00290742" w:rsidRDefault="00657161">
          <w:pPr>
            <w:pStyle w:val="Inhopg1"/>
            <w:tabs>
              <w:tab w:val="right" w:leader="dot" w:pos="9062"/>
            </w:tabs>
            <w:rPr>
              <w:rFonts w:eastAsiaTheme="minorEastAsia"/>
              <w:noProof/>
              <w:lang w:eastAsia="nl-NL"/>
            </w:rPr>
          </w:pPr>
          <w:hyperlink w:anchor="_Toc19102314" w:history="1">
            <w:r w:rsidR="00290742" w:rsidRPr="004D1BB8">
              <w:rPr>
                <w:rStyle w:val="Hyperlink"/>
                <w:noProof/>
              </w:rPr>
              <w:t>Doelstelling</w:t>
            </w:r>
            <w:r w:rsidR="00290742">
              <w:rPr>
                <w:noProof/>
                <w:webHidden/>
              </w:rPr>
              <w:tab/>
            </w:r>
            <w:r w:rsidR="00290742">
              <w:rPr>
                <w:noProof/>
                <w:webHidden/>
              </w:rPr>
              <w:fldChar w:fldCharType="begin"/>
            </w:r>
            <w:r w:rsidR="00290742">
              <w:rPr>
                <w:noProof/>
                <w:webHidden/>
              </w:rPr>
              <w:instrText xml:space="preserve"> PAGEREF _Toc19102314 \h </w:instrText>
            </w:r>
            <w:r w:rsidR="00290742">
              <w:rPr>
                <w:noProof/>
                <w:webHidden/>
              </w:rPr>
            </w:r>
            <w:r w:rsidR="00290742">
              <w:rPr>
                <w:noProof/>
                <w:webHidden/>
              </w:rPr>
              <w:fldChar w:fldCharType="separate"/>
            </w:r>
            <w:r w:rsidR="00290742">
              <w:rPr>
                <w:noProof/>
                <w:webHidden/>
              </w:rPr>
              <w:t>2</w:t>
            </w:r>
            <w:r w:rsidR="00290742">
              <w:rPr>
                <w:noProof/>
                <w:webHidden/>
              </w:rPr>
              <w:fldChar w:fldCharType="end"/>
            </w:r>
          </w:hyperlink>
        </w:p>
        <w:p w14:paraId="14721B3A" w14:textId="5564D51F" w:rsidR="00290742" w:rsidRDefault="00657161">
          <w:pPr>
            <w:pStyle w:val="Inhopg1"/>
            <w:tabs>
              <w:tab w:val="right" w:leader="dot" w:pos="9062"/>
            </w:tabs>
            <w:rPr>
              <w:rFonts w:eastAsiaTheme="minorEastAsia"/>
              <w:noProof/>
              <w:lang w:eastAsia="nl-NL"/>
            </w:rPr>
          </w:pPr>
          <w:hyperlink w:anchor="_Toc19102315" w:history="1">
            <w:r w:rsidR="00290742" w:rsidRPr="004D1BB8">
              <w:rPr>
                <w:rStyle w:val="Hyperlink"/>
                <w:noProof/>
              </w:rPr>
              <w:t>Omschrijving van de applicatie</w:t>
            </w:r>
            <w:r w:rsidR="00290742">
              <w:rPr>
                <w:noProof/>
                <w:webHidden/>
              </w:rPr>
              <w:tab/>
            </w:r>
            <w:r w:rsidR="00290742">
              <w:rPr>
                <w:noProof/>
                <w:webHidden/>
              </w:rPr>
              <w:fldChar w:fldCharType="begin"/>
            </w:r>
            <w:r w:rsidR="00290742">
              <w:rPr>
                <w:noProof/>
                <w:webHidden/>
              </w:rPr>
              <w:instrText xml:space="preserve"> PAGEREF _Toc19102315 \h </w:instrText>
            </w:r>
            <w:r w:rsidR="00290742">
              <w:rPr>
                <w:noProof/>
                <w:webHidden/>
              </w:rPr>
            </w:r>
            <w:r w:rsidR="00290742">
              <w:rPr>
                <w:noProof/>
                <w:webHidden/>
              </w:rPr>
              <w:fldChar w:fldCharType="separate"/>
            </w:r>
            <w:r w:rsidR="00290742">
              <w:rPr>
                <w:noProof/>
                <w:webHidden/>
              </w:rPr>
              <w:t>3</w:t>
            </w:r>
            <w:r w:rsidR="00290742">
              <w:rPr>
                <w:noProof/>
                <w:webHidden/>
              </w:rPr>
              <w:fldChar w:fldCharType="end"/>
            </w:r>
          </w:hyperlink>
        </w:p>
        <w:p w14:paraId="788B3F9B" w14:textId="65DB0D56" w:rsidR="00290742" w:rsidRDefault="00657161">
          <w:pPr>
            <w:pStyle w:val="Inhopg1"/>
            <w:tabs>
              <w:tab w:val="right" w:leader="dot" w:pos="9062"/>
            </w:tabs>
            <w:rPr>
              <w:rFonts w:eastAsiaTheme="minorEastAsia"/>
              <w:noProof/>
              <w:lang w:eastAsia="nl-NL"/>
            </w:rPr>
          </w:pPr>
          <w:hyperlink w:anchor="_Toc19102316" w:history="1">
            <w:r w:rsidR="00290742" w:rsidRPr="004D1BB8">
              <w:rPr>
                <w:rStyle w:val="Hyperlink"/>
                <w:noProof/>
              </w:rPr>
              <w:t>Projectgroep</w:t>
            </w:r>
            <w:r w:rsidR="00290742">
              <w:rPr>
                <w:noProof/>
                <w:webHidden/>
              </w:rPr>
              <w:tab/>
            </w:r>
            <w:r w:rsidR="00290742">
              <w:rPr>
                <w:noProof/>
                <w:webHidden/>
              </w:rPr>
              <w:fldChar w:fldCharType="begin"/>
            </w:r>
            <w:r w:rsidR="00290742">
              <w:rPr>
                <w:noProof/>
                <w:webHidden/>
              </w:rPr>
              <w:instrText xml:space="preserve"> PAGEREF _Toc19102316 \h </w:instrText>
            </w:r>
            <w:r w:rsidR="00290742">
              <w:rPr>
                <w:noProof/>
                <w:webHidden/>
              </w:rPr>
            </w:r>
            <w:r w:rsidR="00290742">
              <w:rPr>
                <w:noProof/>
                <w:webHidden/>
              </w:rPr>
              <w:fldChar w:fldCharType="separate"/>
            </w:r>
            <w:r w:rsidR="00290742">
              <w:rPr>
                <w:noProof/>
                <w:webHidden/>
              </w:rPr>
              <w:t>3</w:t>
            </w:r>
            <w:r w:rsidR="00290742">
              <w:rPr>
                <w:noProof/>
                <w:webHidden/>
              </w:rPr>
              <w:fldChar w:fldCharType="end"/>
            </w:r>
          </w:hyperlink>
        </w:p>
        <w:p w14:paraId="11141EB7" w14:textId="77FE739A" w:rsidR="00290742" w:rsidRDefault="00657161">
          <w:pPr>
            <w:pStyle w:val="Inhopg2"/>
            <w:tabs>
              <w:tab w:val="right" w:leader="dot" w:pos="9062"/>
            </w:tabs>
            <w:rPr>
              <w:rFonts w:eastAsiaTheme="minorEastAsia"/>
              <w:noProof/>
              <w:lang w:eastAsia="nl-NL"/>
            </w:rPr>
          </w:pPr>
          <w:hyperlink w:anchor="_Toc19102317" w:history="1">
            <w:r w:rsidR="00290742" w:rsidRPr="004D1BB8">
              <w:rPr>
                <w:rStyle w:val="Hyperlink"/>
                <w:noProof/>
              </w:rPr>
              <w:t>Contactgegevens opdrachtgever &amp; developers:</w:t>
            </w:r>
            <w:r w:rsidR="00290742">
              <w:rPr>
                <w:noProof/>
                <w:webHidden/>
              </w:rPr>
              <w:tab/>
            </w:r>
            <w:r w:rsidR="00290742">
              <w:rPr>
                <w:noProof/>
                <w:webHidden/>
              </w:rPr>
              <w:fldChar w:fldCharType="begin"/>
            </w:r>
            <w:r w:rsidR="00290742">
              <w:rPr>
                <w:noProof/>
                <w:webHidden/>
              </w:rPr>
              <w:instrText xml:space="preserve"> PAGEREF _Toc19102317 \h </w:instrText>
            </w:r>
            <w:r w:rsidR="00290742">
              <w:rPr>
                <w:noProof/>
                <w:webHidden/>
              </w:rPr>
            </w:r>
            <w:r w:rsidR="00290742">
              <w:rPr>
                <w:noProof/>
                <w:webHidden/>
              </w:rPr>
              <w:fldChar w:fldCharType="separate"/>
            </w:r>
            <w:r w:rsidR="00290742">
              <w:rPr>
                <w:noProof/>
                <w:webHidden/>
              </w:rPr>
              <w:t>3</w:t>
            </w:r>
            <w:r w:rsidR="00290742">
              <w:rPr>
                <w:noProof/>
                <w:webHidden/>
              </w:rPr>
              <w:fldChar w:fldCharType="end"/>
            </w:r>
          </w:hyperlink>
        </w:p>
        <w:p w14:paraId="4BEAFA44" w14:textId="26858BA4" w:rsidR="00290742" w:rsidRDefault="00657161">
          <w:pPr>
            <w:pStyle w:val="Inhopg1"/>
            <w:tabs>
              <w:tab w:val="right" w:leader="dot" w:pos="9062"/>
            </w:tabs>
            <w:rPr>
              <w:rFonts w:eastAsiaTheme="minorEastAsia"/>
              <w:noProof/>
              <w:lang w:eastAsia="nl-NL"/>
            </w:rPr>
          </w:pPr>
          <w:hyperlink w:anchor="_Toc19102318" w:history="1">
            <w:r w:rsidR="00290742" w:rsidRPr="004D1BB8">
              <w:rPr>
                <w:rStyle w:val="Hyperlink"/>
                <w:noProof/>
              </w:rPr>
              <w:t>Benodigdheden</w:t>
            </w:r>
            <w:r w:rsidR="00290742">
              <w:rPr>
                <w:noProof/>
                <w:webHidden/>
              </w:rPr>
              <w:tab/>
            </w:r>
            <w:r w:rsidR="00290742">
              <w:rPr>
                <w:noProof/>
                <w:webHidden/>
              </w:rPr>
              <w:fldChar w:fldCharType="begin"/>
            </w:r>
            <w:r w:rsidR="00290742">
              <w:rPr>
                <w:noProof/>
                <w:webHidden/>
              </w:rPr>
              <w:instrText xml:space="preserve"> PAGEREF _Toc19102318 \h </w:instrText>
            </w:r>
            <w:r w:rsidR="00290742">
              <w:rPr>
                <w:noProof/>
                <w:webHidden/>
              </w:rPr>
            </w:r>
            <w:r w:rsidR="00290742">
              <w:rPr>
                <w:noProof/>
                <w:webHidden/>
              </w:rPr>
              <w:fldChar w:fldCharType="separate"/>
            </w:r>
            <w:r w:rsidR="00290742">
              <w:rPr>
                <w:noProof/>
                <w:webHidden/>
              </w:rPr>
              <w:t>4</w:t>
            </w:r>
            <w:r w:rsidR="00290742">
              <w:rPr>
                <w:noProof/>
                <w:webHidden/>
              </w:rPr>
              <w:fldChar w:fldCharType="end"/>
            </w:r>
          </w:hyperlink>
        </w:p>
        <w:p w14:paraId="108FEDDB" w14:textId="631B098E" w:rsidR="00290742" w:rsidRDefault="00657161">
          <w:pPr>
            <w:pStyle w:val="Inhopg1"/>
            <w:tabs>
              <w:tab w:val="right" w:leader="dot" w:pos="9062"/>
            </w:tabs>
            <w:rPr>
              <w:rFonts w:eastAsiaTheme="minorEastAsia"/>
              <w:noProof/>
              <w:lang w:eastAsia="nl-NL"/>
            </w:rPr>
          </w:pPr>
          <w:hyperlink w:anchor="_Toc19102319" w:history="1">
            <w:r w:rsidR="00290742" w:rsidRPr="004D1BB8">
              <w:rPr>
                <w:rStyle w:val="Hyperlink"/>
                <w:noProof/>
              </w:rPr>
              <w:t>Planning</w:t>
            </w:r>
            <w:r w:rsidR="00290742">
              <w:rPr>
                <w:noProof/>
                <w:webHidden/>
              </w:rPr>
              <w:tab/>
            </w:r>
            <w:r w:rsidR="00290742">
              <w:rPr>
                <w:noProof/>
                <w:webHidden/>
              </w:rPr>
              <w:fldChar w:fldCharType="begin"/>
            </w:r>
            <w:r w:rsidR="00290742">
              <w:rPr>
                <w:noProof/>
                <w:webHidden/>
              </w:rPr>
              <w:instrText xml:space="preserve"> PAGEREF _Toc19102319 \h </w:instrText>
            </w:r>
            <w:r w:rsidR="00290742">
              <w:rPr>
                <w:noProof/>
                <w:webHidden/>
              </w:rPr>
            </w:r>
            <w:r w:rsidR="00290742">
              <w:rPr>
                <w:noProof/>
                <w:webHidden/>
              </w:rPr>
              <w:fldChar w:fldCharType="separate"/>
            </w:r>
            <w:r w:rsidR="00290742">
              <w:rPr>
                <w:noProof/>
                <w:webHidden/>
              </w:rPr>
              <w:t>4</w:t>
            </w:r>
            <w:r w:rsidR="00290742">
              <w:rPr>
                <w:noProof/>
                <w:webHidden/>
              </w:rPr>
              <w:fldChar w:fldCharType="end"/>
            </w:r>
          </w:hyperlink>
        </w:p>
        <w:p w14:paraId="7AC4DBE6" w14:textId="75D12493" w:rsidR="004539D0" w:rsidRDefault="00DB53E2">
          <w:r>
            <w:rPr>
              <w:b/>
              <w:bCs/>
              <w:noProof/>
            </w:rPr>
            <w:fldChar w:fldCharType="end"/>
          </w:r>
        </w:p>
      </w:sdtContent>
    </w:sdt>
    <w:p w14:paraId="6D35064E" w14:textId="77777777" w:rsidR="004539D0" w:rsidRDefault="004539D0"/>
    <w:p w14:paraId="263FD300" w14:textId="77777777" w:rsidR="004539D0" w:rsidRDefault="004539D0"/>
    <w:p w14:paraId="798E79CB" w14:textId="77777777" w:rsidR="004539D0" w:rsidRDefault="004539D0"/>
    <w:p w14:paraId="69E355EF" w14:textId="77777777" w:rsidR="004539D0" w:rsidRDefault="004539D0"/>
    <w:p w14:paraId="51648EF6" w14:textId="77777777" w:rsidR="004539D0" w:rsidRDefault="004539D0"/>
    <w:p w14:paraId="19CD44BE" w14:textId="77777777" w:rsidR="004539D0" w:rsidRDefault="004539D0"/>
    <w:p w14:paraId="72D2EA89" w14:textId="77777777" w:rsidR="004539D0" w:rsidRDefault="004539D0"/>
    <w:p w14:paraId="207C8ED8" w14:textId="77777777" w:rsidR="004539D0" w:rsidRDefault="004539D0"/>
    <w:p w14:paraId="6580BEB9" w14:textId="77777777" w:rsidR="004539D0" w:rsidRDefault="004539D0"/>
    <w:p w14:paraId="17219946" w14:textId="77777777" w:rsidR="004539D0" w:rsidRDefault="004539D0"/>
    <w:p w14:paraId="7F01D2A4" w14:textId="77777777" w:rsidR="004539D0" w:rsidRDefault="004539D0"/>
    <w:p w14:paraId="03FAD0F9" w14:textId="77777777" w:rsidR="004539D0" w:rsidRDefault="004539D0"/>
    <w:p w14:paraId="482F8971" w14:textId="77777777" w:rsidR="004539D0" w:rsidRDefault="004539D0"/>
    <w:p w14:paraId="62B89B9A" w14:textId="77777777" w:rsidR="004539D0" w:rsidRDefault="004539D0"/>
    <w:p w14:paraId="5F363DD5" w14:textId="77777777" w:rsidR="004539D0" w:rsidRDefault="004539D0"/>
    <w:p w14:paraId="3EEEFAE2" w14:textId="77777777" w:rsidR="004539D0" w:rsidRDefault="004539D0"/>
    <w:p w14:paraId="711B7628" w14:textId="77777777" w:rsidR="004539D0" w:rsidRDefault="004539D0"/>
    <w:p w14:paraId="4590D65D" w14:textId="77777777" w:rsidR="004539D0" w:rsidRDefault="004539D0"/>
    <w:p w14:paraId="607C951C" w14:textId="77777777" w:rsidR="004539D0" w:rsidRDefault="004539D0"/>
    <w:p w14:paraId="26713F85" w14:textId="77777777" w:rsidR="004539D0" w:rsidRDefault="004539D0"/>
    <w:p w14:paraId="619E9DD1" w14:textId="77777777" w:rsidR="004539D0" w:rsidRDefault="004539D0"/>
    <w:p w14:paraId="6F641375" w14:textId="368BE4A3" w:rsidR="004539D0" w:rsidRDefault="004539D0" w:rsidP="004539D0"/>
    <w:p w14:paraId="2FCF0CF8" w14:textId="505B277C" w:rsidR="00C54763" w:rsidRDefault="00C54763" w:rsidP="00C54763">
      <w:pPr>
        <w:pStyle w:val="Kop1"/>
        <w:rPr>
          <w:sz w:val="40"/>
          <w:szCs w:val="40"/>
        </w:rPr>
      </w:pPr>
      <w:bookmarkStart w:id="2" w:name="_Toc19102313"/>
      <w:r w:rsidRPr="00C54763">
        <w:rPr>
          <w:sz w:val="40"/>
          <w:szCs w:val="40"/>
        </w:rPr>
        <w:lastRenderedPageBreak/>
        <w:t>Inleiding</w:t>
      </w:r>
      <w:bookmarkEnd w:id="2"/>
    </w:p>
    <w:p w14:paraId="54069F34" w14:textId="77777777" w:rsidR="00DE57F1" w:rsidRPr="00DE57F1" w:rsidRDefault="00DE57F1" w:rsidP="00DE57F1"/>
    <w:p w14:paraId="3CB0C6EA" w14:textId="7F192FFB" w:rsidR="00DE57F1" w:rsidRDefault="00C54763" w:rsidP="00DE57F1">
      <w:pPr>
        <w:spacing w:after="0"/>
        <w:rPr>
          <w:sz w:val="24"/>
          <w:szCs w:val="24"/>
        </w:rPr>
      </w:pPr>
      <w:r>
        <w:rPr>
          <w:sz w:val="24"/>
          <w:szCs w:val="24"/>
        </w:rPr>
        <w:t xml:space="preserve">Dit document is het ‘Plan van aanpak’ dus vooral hoe we het dit project aan gaan pakken, dus wat het doel is van het project, een </w:t>
      </w:r>
      <w:r w:rsidR="00DE57F1">
        <w:rPr>
          <w:sz w:val="24"/>
          <w:szCs w:val="24"/>
        </w:rPr>
        <w:t>‘O</w:t>
      </w:r>
      <w:r>
        <w:rPr>
          <w:sz w:val="24"/>
          <w:szCs w:val="24"/>
        </w:rPr>
        <w:t>mschrijving van de applicatie</w:t>
      </w:r>
      <w:r w:rsidR="00DE57F1">
        <w:rPr>
          <w:sz w:val="24"/>
          <w:szCs w:val="24"/>
        </w:rPr>
        <w:t>’</w:t>
      </w:r>
      <w:r>
        <w:rPr>
          <w:sz w:val="24"/>
          <w:szCs w:val="24"/>
        </w:rPr>
        <w:t xml:space="preserve"> dus ook welke functionaliteiten </w:t>
      </w:r>
      <w:r w:rsidR="00DE57F1">
        <w:rPr>
          <w:sz w:val="24"/>
          <w:szCs w:val="24"/>
        </w:rPr>
        <w:t>de applicatie heeft en wat de bedoeling is van de applicatie.</w:t>
      </w:r>
    </w:p>
    <w:p w14:paraId="1809F533" w14:textId="0400315E" w:rsidR="00DE57F1" w:rsidRDefault="00DE57F1" w:rsidP="00DE57F1">
      <w:pPr>
        <w:spacing w:after="0"/>
        <w:rPr>
          <w:sz w:val="24"/>
          <w:szCs w:val="24"/>
        </w:rPr>
      </w:pPr>
      <w:r>
        <w:rPr>
          <w:sz w:val="24"/>
          <w:szCs w:val="24"/>
        </w:rPr>
        <w:t>Daarnaast komt er ook een stukje over de groep waarin deze applicatie wordt gemaakt, dit zodat de opdrachtgever altijd contact op kan nemen met de developers van de applicatie.</w:t>
      </w:r>
    </w:p>
    <w:p w14:paraId="167299C6" w14:textId="4B66C63B" w:rsidR="00DE57F1" w:rsidRDefault="00DE57F1" w:rsidP="00DE57F1">
      <w:pPr>
        <w:spacing w:after="0"/>
        <w:rPr>
          <w:sz w:val="24"/>
          <w:szCs w:val="24"/>
        </w:rPr>
      </w:pPr>
    </w:p>
    <w:p w14:paraId="40CFB2F8" w14:textId="4263E22E" w:rsidR="00DE57F1" w:rsidRDefault="00DE57F1" w:rsidP="00DE57F1">
      <w:pPr>
        <w:spacing w:after="0"/>
        <w:rPr>
          <w:sz w:val="24"/>
          <w:szCs w:val="24"/>
        </w:rPr>
      </w:pPr>
      <w:r>
        <w:rPr>
          <w:sz w:val="24"/>
          <w:szCs w:val="24"/>
        </w:rPr>
        <w:t>Verder komen er ook nog een lijst met benodigdheden in te staan, hier kan eventueel de opdrachtgever overige informatie vinden van wat hij ons moet leveren.</w:t>
      </w:r>
    </w:p>
    <w:p w14:paraId="0CE8CD77" w14:textId="34CC1EA7" w:rsidR="00DE57F1" w:rsidRDefault="00DE57F1" w:rsidP="00DE57F1">
      <w:pPr>
        <w:spacing w:after="0"/>
        <w:rPr>
          <w:sz w:val="24"/>
          <w:szCs w:val="24"/>
        </w:rPr>
      </w:pPr>
      <w:r>
        <w:rPr>
          <w:sz w:val="24"/>
          <w:szCs w:val="24"/>
        </w:rPr>
        <w:t>Ook komt er in dit document een planning te staan met de tijden wanneer de applicatie gerealiseerd wordt.</w:t>
      </w:r>
    </w:p>
    <w:p w14:paraId="15C0B461" w14:textId="7FE1C61C" w:rsidR="00DE57F1" w:rsidRDefault="00DE57F1" w:rsidP="00DE57F1">
      <w:pPr>
        <w:spacing w:after="0"/>
        <w:rPr>
          <w:sz w:val="24"/>
          <w:szCs w:val="24"/>
        </w:rPr>
      </w:pPr>
      <w:r>
        <w:rPr>
          <w:sz w:val="24"/>
          <w:szCs w:val="24"/>
        </w:rPr>
        <w:t>De takenlijst is uiteraard ook een onderdeel van dit document, hier kan de opdrachtgever vinden wie aan welk onderdeel heeft gewerkt en dus zo ook de juiste developer aanspreken op datgene wat nog moet gebeuren of toch misschien anders zou moeten (</w:t>
      </w:r>
      <w:r w:rsidRPr="00DE57F1">
        <w:rPr>
          <w:b/>
          <w:bCs/>
          <w:i/>
          <w:iCs/>
          <w:sz w:val="24"/>
          <w:szCs w:val="24"/>
        </w:rPr>
        <w:t>Let wel op</w:t>
      </w:r>
      <w:r>
        <w:rPr>
          <w:sz w:val="24"/>
          <w:szCs w:val="24"/>
        </w:rPr>
        <w:t>; dit kan aangepast worden aangezien er soms toch veranderingen gemaakt moeten worden in de planning).</w:t>
      </w:r>
    </w:p>
    <w:p w14:paraId="137A27F2" w14:textId="1D1681F5" w:rsidR="00DE57F1" w:rsidRDefault="00DE57F1" w:rsidP="00DE57F1">
      <w:pPr>
        <w:spacing w:after="0"/>
        <w:rPr>
          <w:sz w:val="24"/>
          <w:szCs w:val="24"/>
        </w:rPr>
      </w:pPr>
    </w:p>
    <w:p w14:paraId="03845558" w14:textId="06CAD36F" w:rsidR="00DE57F1" w:rsidRDefault="00DE57F1" w:rsidP="00DE57F1">
      <w:pPr>
        <w:spacing w:after="0"/>
        <w:rPr>
          <w:sz w:val="24"/>
          <w:szCs w:val="24"/>
        </w:rPr>
      </w:pPr>
    </w:p>
    <w:p w14:paraId="2E1E0139" w14:textId="37A84FA5" w:rsidR="00DE57F1" w:rsidRDefault="00DE57F1" w:rsidP="00DE57F1">
      <w:pPr>
        <w:pStyle w:val="Kop1"/>
        <w:rPr>
          <w:sz w:val="40"/>
          <w:szCs w:val="40"/>
        </w:rPr>
      </w:pPr>
      <w:bookmarkStart w:id="3" w:name="_Toc19102314"/>
      <w:r w:rsidRPr="00DE57F1">
        <w:rPr>
          <w:sz w:val="40"/>
          <w:szCs w:val="40"/>
        </w:rPr>
        <w:t>Doelstelling</w:t>
      </w:r>
      <w:bookmarkEnd w:id="3"/>
    </w:p>
    <w:p w14:paraId="4F043399" w14:textId="0D61EF13" w:rsidR="00DE57F1" w:rsidRDefault="00DE57F1" w:rsidP="00DE57F1">
      <w:pPr>
        <w:rPr>
          <w:sz w:val="24"/>
          <w:szCs w:val="24"/>
        </w:rPr>
      </w:pPr>
    </w:p>
    <w:p w14:paraId="6BF07394" w14:textId="41E5796E" w:rsidR="00A05DFB" w:rsidRDefault="00DE57F1" w:rsidP="00A05DFB">
      <w:pPr>
        <w:spacing w:after="0"/>
        <w:rPr>
          <w:sz w:val="24"/>
          <w:szCs w:val="24"/>
        </w:rPr>
      </w:pPr>
      <w:r>
        <w:rPr>
          <w:sz w:val="24"/>
          <w:szCs w:val="24"/>
        </w:rPr>
        <w:t>Dhr. Hannibal werkt op de universiteit van Leiden als taalkunde expert</w:t>
      </w:r>
      <w:r w:rsidR="00A05DFB">
        <w:rPr>
          <w:sz w:val="24"/>
          <w:szCs w:val="24"/>
        </w:rPr>
        <w:t xml:space="preserve"> en wilt graag een applicatie laten ontwikkelen waarin de Nederlandse taal geleerd kan worden door mensen die de Amazigh taal spreken. Dit wil hij zodat immigranten uit Noord-Afrika die vaak deze taal spreken zich beter kun inburgeren en zo ook beter kunnen immigreren in de Nederlandse cultuur. De app is bedoeld voor jongeren (basisschool leerlingen), en zo wil hij de app op een spelenderwijze manier hebben zodat kinderen op een leuke maar leerzame manier onze lastige en intimiderende taal leren kennen. Het moet ook kinderen juist motiveren om bezig te zijn met de app dus er zit een soort van beloningssysteem achter (denk aan een scorebord waar je kunt zien hoe goed je gescoord hebt bij je laatste quizzen.)</w:t>
      </w:r>
    </w:p>
    <w:p w14:paraId="2BBF289E" w14:textId="77777777" w:rsidR="001B16D3" w:rsidRDefault="001B16D3" w:rsidP="00A05DFB">
      <w:pPr>
        <w:spacing w:after="0"/>
        <w:rPr>
          <w:sz w:val="24"/>
          <w:szCs w:val="24"/>
        </w:rPr>
      </w:pPr>
    </w:p>
    <w:p w14:paraId="5A79249A" w14:textId="77777777" w:rsidR="00290742" w:rsidRDefault="00290742" w:rsidP="00A05DFB">
      <w:pPr>
        <w:pStyle w:val="Kop1"/>
        <w:rPr>
          <w:sz w:val="40"/>
          <w:szCs w:val="40"/>
        </w:rPr>
      </w:pPr>
    </w:p>
    <w:p w14:paraId="19D94E86" w14:textId="40A63442" w:rsidR="00290742" w:rsidRDefault="00290742" w:rsidP="00A05DFB">
      <w:pPr>
        <w:pStyle w:val="Kop1"/>
        <w:rPr>
          <w:sz w:val="40"/>
          <w:szCs w:val="40"/>
        </w:rPr>
      </w:pPr>
    </w:p>
    <w:p w14:paraId="432FB00D" w14:textId="1781C807" w:rsidR="00290742" w:rsidRDefault="00290742" w:rsidP="00290742"/>
    <w:p w14:paraId="68E37E32" w14:textId="77777777" w:rsidR="00290742" w:rsidRPr="00290742" w:rsidRDefault="00290742" w:rsidP="00290742"/>
    <w:p w14:paraId="520E7A0D" w14:textId="4F8419A9" w:rsidR="00A05DFB" w:rsidRDefault="00A05DFB" w:rsidP="00A05DFB">
      <w:pPr>
        <w:pStyle w:val="Kop1"/>
        <w:rPr>
          <w:sz w:val="40"/>
          <w:szCs w:val="40"/>
        </w:rPr>
      </w:pPr>
      <w:bookmarkStart w:id="4" w:name="_Toc19102315"/>
      <w:r w:rsidRPr="00A05DFB">
        <w:rPr>
          <w:sz w:val="40"/>
          <w:szCs w:val="40"/>
        </w:rPr>
        <w:lastRenderedPageBreak/>
        <w:t>Omschrijving van de applicatie</w:t>
      </w:r>
      <w:bookmarkEnd w:id="4"/>
    </w:p>
    <w:p w14:paraId="68F5477E" w14:textId="24C49E4B" w:rsidR="00A05DFB" w:rsidRDefault="00A05DFB" w:rsidP="00A05DFB"/>
    <w:p w14:paraId="25F95DD8" w14:textId="3697F3A0" w:rsidR="00A05DFB" w:rsidRDefault="00A05DFB" w:rsidP="00A05DFB">
      <w:pPr>
        <w:rPr>
          <w:sz w:val="24"/>
          <w:szCs w:val="24"/>
        </w:rPr>
      </w:pPr>
      <w:r>
        <w:rPr>
          <w:sz w:val="24"/>
          <w:szCs w:val="24"/>
        </w:rPr>
        <w:t>De applicatie moet zó simpel mogelijk blijven omdat de doelgroep bij jongeren met een leeftijd t/m 13 jaar ligt maar moet wel de volgende functionaliteiten bevatten:</w:t>
      </w:r>
    </w:p>
    <w:p w14:paraId="3B0104C5" w14:textId="6AD18605" w:rsidR="00A05DFB" w:rsidRDefault="00A05DFB" w:rsidP="00A05DFB">
      <w:pPr>
        <w:rPr>
          <w:sz w:val="24"/>
          <w:szCs w:val="24"/>
        </w:rPr>
      </w:pPr>
      <w:r>
        <w:rPr>
          <w:sz w:val="24"/>
          <w:szCs w:val="24"/>
        </w:rPr>
        <w:t>Een menu</w:t>
      </w:r>
      <w:r w:rsidR="001B16D3">
        <w:rPr>
          <w:sz w:val="24"/>
          <w:szCs w:val="24"/>
        </w:rPr>
        <w:t xml:space="preserve"> die is opgesplitst in 4 kopjes:</w:t>
      </w:r>
    </w:p>
    <w:p w14:paraId="5C4207A8" w14:textId="5D5E8649" w:rsidR="001B16D3" w:rsidRDefault="001B16D3" w:rsidP="001B16D3">
      <w:pPr>
        <w:pStyle w:val="Lijstalinea"/>
        <w:numPr>
          <w:ilvl w:val="0"/>
          <w:numId w:val="1"/>
        </w:numPr>
        <w:rPr>
          <w:sz w:val="24"/>
          <w:szCs w:val="24"/>
        </w:rPr>
      </w:pPr>
      <w:r>
        <w:rPr>
          <w:sz w:val="24"/>
          <w:szCs w:val="24"/>
        </w:rPr>
        <w:t>Theorie lessen; (Lessen over de taal)</w:t>
      </w:r>
    </w:p>
    <w:p w14:paraId="0E5296C8" w14:textId="49A27386" w:rsidR="001B16D3" w:rsidRDefault="001B16D3" w:rsidP="001B16D3">
      <w:pPr>
        <w:pStyle w:val="Lijstalinea"/>
        <w:numPr>
          <w:ilvl w:val="0"/>
          <w:numId w:val="1"/>
        </w:numPr>
        <w:rPr>
          <w:sz w:val="24"/>
          <w:szCs w:val="24"/>
        </w:rPr>
      </w:pPr>
      <w:r>
        <w:rPr>
          <w:sz w:val="24"/>
          <w:szCs w:val="24"/>
        </w:rPr>
        <w:t>Een quiz; (Hier kan je je theorie lessen testen en kijken hoe goed je de taal beheerst.)</w:t>
      </w:r>
    </w:p>
    <w:p w14:paraId="7836B6F0" w14:textId="73CEF4A2" w:rsidR="001B16D3" w:rsidRDefault="001B16D3" w:rsidP="001B16D3">
      <w:pPr>
        <w:pStyle w:val="Lijstalinea"/>
        <w:numPr>
          <w:ilvl w:val="0"/>
          <w:numId w:val="1"/>
        </w:numPr>
        <w:rPr>
          <w:sz w:val="24"/>
          <w:szCs w:val="24"/>
        </w:rPr>
      </w:pPr>
      <w:r>
        <w:rPr>
          <w:sz w:val="24"/>
          <w:szCs w:val="24"/>
        </w:rPr>
        <w:t>Een scoreboard; (Hier kun je je behaalde quiz score zien en eventuele rewards verdienen.)</w:t>
      </w:r>
    </w:p>
    <w:p w14:paraId="658BEAD4" w14:textId="7BC905FD" w:rsidR="001B16D3" w:rsidRDefault="001B16D3" w:rsidP="001B16D3">
      <w:pPr>
        <w:pStyle w:val="Lijstalinea"/>
        <w:numPr>
          <w:ilvl w:val="0"/>
          <w:numId w:val="1"/>
        </w:numPr>
        <w:rPr>
          <w:sz w:val="24"/>
          <w:szCs w:val="24"/>
        </w:rPr>
      </w:pPr>
      <w:r>
        <w:rPr>
          <w:sz w:val="24"/>
          <w:szCs w:val="24"/>
        </w:rPr>
        <w:t>Een “Over de app” knop; (Hier kun je dingen over de opdrachtgever en ontwikkelaars van de app lezen.)</w:t>
      </w:r>
    </w:p>
    <w:p w14:paraId="69F7A3BC" w14:textId="42A485AA" w:rsidR="00D728F0" w:rsidRDefault="00D728F0" w:rsidP="00D728F0">
      <w:pPr>
        <w:rPr>
          <w:sz w:val="24"/>
          <w:szCs w:val="24"/>
        </w:rPr>
      </w:pPr>
    </w:p>
    <w:p w14:paraId="3CA89B4E" w14:textId="43B4D4C6" w:rsidR="00D728F0" w:rsidRDefault="00D728F0" w:rsidP="00D728F0">
      <w:pPr>
        <w:pStyle w:val="Kop1"/>
        <w:rPr>
          <w:sz w:val="40"/>
          <w:szCs w:val="40"/>
        </w:rPr>
      </w:pPr>
      <w:bookmarkStart w:id="5" w:name="_Toc19102316"/>
      <w:r w:rsidRPr="00D728F0">
        <w:rPr>
          <w:sz w:val="40"/>
          <w:szCs w:val="40"/>
        </w:rPr>
        <w:t>Projectgroep</w:t>
      </w:r>
      <w:bookmarkEnd w:id="5"/>
    </w:p>
    <w:p w14:paraId="0B5393D0" w14:textId="74F94EE5" w:rsidR="00D728F0" w:rsidRDefault="00D728F0" w:rsidP="00D728F0">
      <w:r>
        <w:t>Ons team bestaat uit 3 developers;</w:t>
      </w:r>
    </w:p>
    <w:p w14:paraId="1B54A047" w14:textId="09BCAA49" w:rsidR="002E5BD3" w:rsidRDefault="002E5BD3" w:rsidP="002E5BD3">
      <w:pPr>
        <w:pStyle w:val="Lijstalinea"/>
        <w:numPr>
          <w:ilvl w:val="0"/>
          <w:numId w:val="1"/>
        </w:numPr>
      </w:pPr>
      <w:r>
        <w:t>Morten Vermeulen</w:t>
      </w:r>
    </w:p>
    <w:p w14:paraId="25DD6A31" w14:textId="5166A8CB" w:rsidR="002E5BD3" w:rsidRDefault="002E5BD3" w:rsidP="002E5BD3">
      <w:pPr>
        <w:pStyle w:val="Lijstalinea"/>
        <w:numPr>
          <w:ilvl w:val="0"/>
          <w:numId w:val="1"/>
        </w:numPr>
      </w:pPr>
      <w:r>
        <w:t>Yaimo Collins</w:t>
      </w:r>
    </w:p>
    <w:p w14:paraId="4518C14D" w14:textId="77777777" w:rsidR="002E5BD3" w:rsidRDefault="002E5BD3" w:rsidP="002E5BD3">
      <w:pPr>
        <w:pStyle w:val="Lijstalinea"/>
        <w:numPr>
          <w:ilvl w:val="0"/>
          <w:numId w:val="1"/>
        </w:numPr>
      </w:pPr>
      <w:r>
        <w:t xml:space="preserve">Yustin Troost </w:t>
      </w:r>
    </w:p>
    <w:p w14:paraId="422E9708" w14:textId="77777777" w:rsidR="007B4BB4" w:rsidRDefault="007B4BB4" w:rsidP="002E5BD3">
      <w:pPr>
        <w:pStyle w:val="Lijstalinea"/>
        <w:rPr>
          <w:b/>
          <w:bCs/>
          <w:sz w:val="26"/>
          <w:szCs w:val="26"/>
        </w:rPr>
      </w:pPr>
    </w:p>
    <w:p w14:paraId="083E3188" w14:textId="77777777" w:rsidR="007B4BB4" w:rsidRDefault="007B4BB4" w:rsidP="002E5BD3">
      <w:pPr>
        <w:pStyle w:val="Lijstalinea"/>
        <w:rPr>
          <w:b/>
          <w:bCs/>
          <w:sz w:val="26"/>
          <w:szCs w:val="26"/>
        </w:rPr>
      </w:pPr>
    </w:p>
    <w:p w14:paraId="4D152AB9" w14:textId="151CEE29" w:rsidR="002E5BD3" w:rsidRPr="00290742" w:rsidRDefault="007B4BB4" w:rsidP="00290742">
      <w:pPr>
        <w:pStyle w:val="Kop2"/>
      </w:pPr>
      <w:r w:rsidRPr="00290742">
        <w:t xml:space="preserve">   </w:t>
      </w:r>
      <w:bookmarkStart w:id="6" w:name="_Toc19102317"/>
      <w:r w:rsidR="002E5BD3" w:rsidRPr="00290742">
        <w:t>Contactgegevens opdrachtgever &amp; developers:</w:t>
      </w:r>
      <w:bookmarkEnd w:id="6"/>
    </w:p>
    <w:p w14:paraId="5023F8AC" w14:textId="77777777" w:rsidR="007B4BB4" w:rsidRPr="002E5BD3" w:rsidRDefault="007B4BB4" w:rsidP="002E5BD3">
      <w:pPr>
        <w:pStyle w:val="Lijstalinea"/>
      </w:pPr>
    </w:p>
    <w:tbl>
      <w:tblPr>
        <w:tblStyle w:val="Rastertabel1licht"/>
        <w:tblW w:w="0" w:type="auto"/>
        <w:tblInd w:w="-5" w:type="dxa"/>
        <w:tblLook w:val="04A0" w:firstRow="1" w:lastRow="0" w:firstColumn="1" w:lastColumn="0" w:noHBand="0" w:noVBand="1"/>
      </w:tblPr>
      <w:tblGrid>
        <w:gridCol w:w="1998"/>
        <w:gridCol w:w="2812"/>
        <w:gridCol w:w="2406"/>
      </w:tblGrid>
      <w:tr w:rsidR="002E5BD3" w14:paraId="6181C17A" w14:textId="77777777" w:rsidTr="002E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A365719" w14:textId="77777777" w:rsidR="002E5BD3" w:rsidRDefault="002E5BD3" w:rsidP="005A42F8">
            <w:pPr>
              <w:pStyle w:val="Geenafstand"/>
            </w:pPr>
            <w:r>
              <w:t>Naam</w:t>
            </w:r>
          </w:p>
        </w:tc>
        <w:tc>
          <w:tcPr>
            <w:tcW w:w="2812" w:type="dxa"/>
          </w:tcPr>
          <w:p w14:paraId="21B84588" w14:textId="77777777" w:rsidR="002E5BD3" w:rsidRDefault="002E5BD3" w:rsidP="005A42F8">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35503804" w14:textId="77777777" w:rsidR="002E5BD3" w:rsidRDefault="002E5BD3" w:rsidP="005A42F8">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2E5BD3" w14:paraId="26A83EAB"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49E83EDC" w14:textId="77777777" w:rsidR="002E5BD3" w:rsidRPr="00E33E12" w:rsidRDefault="002E5BD3" w:rsidP="005A42F8">
            <w:pPr>
              <w:pStyle w:val="Geenafstand"/>
              <w:rPr>
                <w:b w:val="0"/>
              </w:rPr>
            </w:pPr>
            <w:r w:rsidRPr="00E33E12">
              <w:rPr>
                <w:b w:val="0"/>
              </w:rPr>
              <w:t>Yaimo Collins</w:t>
            </w:r>
          </w:p>
        </w:tc>
        <w:tc>
          <w:tcPr>
            <w:tcW w:w="2812" w:type="dxa"/>
          </w:tcPr>
          <w:p w14:paraId="6DC05A15" w14:textId="77777777" w:rsidR="002E5BD3" w:rsidRDefault="00657161" w:rsidP="005A42F8">
            <w:pPr>
              <w:pStyle w:val="Geenafstand"/>
              <w:cnfStyle w:val="000000000000" w:firstRow="0" w:lastRow="0" w:firstColumn="0" w:lastColumn="0" w:oddVBand="0" w:evenVBand="0" w:oddHBand="0" w:evenHBand="0" w:firstRowFirstColumn="0" w:firstRowLastColumn="0" w:lastRowFirstColumn="0" w:lastRowLastColumn="0"/>
            </w:pPr>
            <w:hyperlink r:id="rId10" w:history="1">
              <w:r w:rsidR="002E5BD3" w:rsidRPr="008C1188">
                <w:rPr>
                  <w:rStyle w:val="Hyperlink"/>
                </w:rPr>
                <w:t>yaimocollins@gmail.com</w:t>
              </w:r>
            </w:hyperlink>
          </w:p>
        </w:tc>
        <w:tc>
          <w:tcPr>
            <w:tcW w:w="2406" w:type="dxa"/>
          </w:tcPr>
          <w:p w14:paraId="074CC182"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2E5BD3" w14:paraId="155D2699"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1F78E091" w14:textId="77777777" w:rsidR="002E5BD3" w:rsidRPr="00E33E12" w:rsidRDefault="002E5BD3" w:rsidP="005A42F8">
            <w:pPr>
              <w:pStyle w:val="Geenafstand"/>
              <w:rPr>
                <w:b w:val="0"/>
              </w:rPr>
            </w:pPr>
            <w:r>
              <w:rPr>
                <w:b w:val="0"/>
              </w:rPr>
              <w:t>Morten Vermeulen</w:t>
            </w:r>
          </w:p>
        </w:tc>
        <w:tc>
          <w:tcPr>
            <w:tcW w:w="2812" w:type="dxa"/>
          </w:tcPr>
          <w:p w14:paraId="7B4BE839" w14:textId="77777777" w:rsidR="002E5BD3" w:rsidRDefault="00657161" w:rsidP="005A42F8">
            <w:pPr>
              <w:pStyle w:val="Geenafstand"/>
              <w:cnfStyle w:val="000000000000" w:firstRow="0" w:lastRow="0" w:firstColumn="0" w:lastColumn="0" w:oddVBand="0" w:evenVBand="0" w:oddHBand="0" w:evenHBand="0" w:firstRowFirstColumn="0" w:firstRowLastColumn="0" w:lastRowFirstColumn="0" w:lastRowLastColumn="0"/>
            </w:pPr>
            <w:hyperlink r:id="rId11" w:history="1">
              <w:r w:rsidR="002E5BD3" w:rsidRPr="00CA2336">
                <w:rPr>
                  <w:rStyle w:val="Hyperlink"/>
                </w:rPr>
                <w:t>85415@mborijnland.nl</w:t>
              </w:r>
            </w:hyperlink>
            <w:r w:rsidR="002E5BD3">
              <w:t xml:space="preserve"> </w:t>
            </w:r>
          </w:p>
        </w:tc>
        <w:tc>
          <w:tcPr>
            <w:tcW w:w="2406" w:type="dxa"/>
          </w:tcPr>
          <w:p w14:paraId="2A18D2D6"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2E5BD3" w14:paraId="5973BE8B"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319E80AB" w14:textId="77777777" w:rsidR="002E5BD3" w:rsidRPr="00E33E12" w:rsidRDefault="002E5BD3" w:rsidP="005A42F8">
            <w:pPr>
              <w:pStyle w:val="Geenafstand"/>
              <w:rPr>
                <w:b w:val="0"/>
              </w:rPr>
            </w:pPr>
            <w:r>
              <w:rPr>
                <w:b w:val="0"/>
              </w:rPr>
              <w:t>Yustin troost</w:t>
            </w:r>
          </w:p>
        </w:tc>
        <w:tc>
          <w:tcPr>
            <w:tcW w:w="2812" w:type="dxa"/>
          </w:tcPr>
          <w:p w14:paraId="28BAE5BB" w14:textId="77777777" w:rsidR="002E5BD3" w:rsidRDefault="00657161" w:rsidP="005A42F8">
            <w:pPr>
              <w:pStyle w:val="Geenafstand"/>
              <w:cnfStyle w:val="000000000000" w:firstRow="0" w:lastRow="0" w:firstColumn="0" w:lastColumn="0" w:oddVBand="0" w:evenVBand="0" w:oddHBand="0" w:evenHBand="0" w:firstRowFirstColumn="0" w:firstRowLastColumn="0" w:lastRowFirstColumn="0" w:lastRowLastColumn="0"/>
            </w:pPr>
            <w:hyperlink r:id="rId12" w:history="1">
              <w:r w:rsidR="002E5BD3" w:rsidRPr="00CA2336">
                <w:rPr>
                  <w:rStyle w:val="Hyperlink"/>
                </w:rPr>
                <w:t>1036252@mborijnland.nl</w:t>
              </w:r>
            </w:hyperlink>
            <w:r w:rsidR="002E5BD3">
              <w:t xml:space="preserve"> </w:t>
            </w:r>
          </w:p>
        </w:tc>
        <w:tc>
          <w:tcPr>
            <w:tcW w:w="2406" w:type="dxa"/>
          </w:tcPr>
          <w:p w14:paraId="250C06F5"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2E5BD3" w14:paraId="2618A791" w14:textId="77777777" w:rsidTr="002E5BD3">
        <w:tc>
          <w:tcPr>
            <w:cnfStyle w:val="001000000000" w:firstRow="0" w:lastRow="0" w:firstColumn="1" w:lastColumn="0" w:oddVBand="0" w:evenVBand="0" w:oddHBand="0" w:evenHBand="0" w:firstRowFirstColumn="0" w:firstRowLastColumn="0" w:lastRowFirstColumn="0" w:lastRowLastColumn="0"/>
            <w:tcW w:w="1998" w:type="dxa"/>
          </w:tcPr>
          <w:p w14:paraId="4861B6A8" w14:textId="77777777" w:rsidR="002E5BD3" w:rsidRPr="00F04DC4" w:rsidRDefault="002E5BD3" w:rsidP="005A42F8">
            <w:pPr>
              <w:pStyle w:val="Geenafstand"/>
              <w:rPr>
                <w:b w:val="0"/>
              </w:rPr>
            </w:pPr>
            <w:r>
              <w:rPr>
                <w:b w:val="0"/>
              </w:rPr>
              <w:t>Dhr. Hannibal</w:t>
            </w:r>
          </w:p>
        </w:tc>
        <w:tc>
          <w:tcPr>
            <w:tcW w:w="2812" w:type="dxa"/>
          </w:tcPr>
          <w:p w14:paraId="67A934E7" w14:textId="77777777" w:rsidR="002E5BD3" w:rsidRDefault="00657161" w:rsidP="005A42F8">
            <w:pPr>
              <w:pStyle w:val="Geenafstand"/>
              <w:cnfStyle w:val="000000000000" w:firstRow="0" w:lastRow="0" w:firstColumn="0" w:lastColumn="0" w:oddVBand="0" w:evenVBand="0" w:oddHBand="0" w:evenHBand="0" w:firstRowFirstColumn="0" w:firstRowLastColumn="0" w:lastRowFirstColumn="0" w:lastRowLastColumn="0"/>
            </w:pPr>
            <w:hyperlink r:id="rId13" w:history="1">
              <w:r w:rsidR="002E5BD3" w:rsidRPr="006D5918">
                <w:rPr>
                  <w:rStyle w:val="Hyperlink"/>
                </w:rPr>
                <w:t>Hannibal020@hotmail.nl</w:t>
              </w:r>
            </w:hyperlink>
          </w:p>
        </w:tc>
        <w:tc>
          <w:tcPr>
            <w:tcW w:w="2406" w:type="dxa"/>
          </w:tcPr>
          <w:p w14:paraId="615F7502" w14:textId="77777777" w:rsidR="002E5BD3" w:rsidRDefault="002E5BD3" w:rsidP="005A42F8">
            <w:pPr>
              <w:pStyle w:val="Geenafstand"/>
              <w:cnfStyle w:val="000000000000" w:firstRow="0" w:lastRow="0" w:firstColumn="0" w:lastColumn="0" w:oddVBand="0" w:evenVBand="0" w:oddHBand="0" w:evenHBand="0" w:firstRowFirstColumn="0" w:firstRowLastColumn="0" w:lastRowFirstColumn="0" w:lastRowLastColumn="0"/>
            </w:pPr>
            <w:r>
              <w:t>Opdrachtgever</w:t>
            </w:r>
          </w:p>
        </w:tc>
      </w:tr>
    </w:tbl>
    <w:p w14:paraId="24BA7923" w14:textId="58FA8577" w:rsidR="002E5BD3" w:rsidRDefault="002E5BD3" w:rsidP="002E5BD3">
      <w:pPr>
        <w:pStyle w:val="Lijstalinea"/>
      </w:pPr>
    </w:p>
    <w:p w14:paraId="1DDEFE6C" w14:textId="0ED3470F" w:rsidR="002E5BD3" w:rsidRDefault="002E5BD3" w:rsidP="002E5BD3">
      <w:pPr>
        <w:pStyle w:val="Lijstalinea"/>
      </w:pPr>
    </w:p>
    <w:p w14:paraId="65D81946" w14:textId="6E582316" w:rsidR="002E5BD3" w:rsidRDefault="002E5BD3" w:rsidP="002E5BD3">
      <w:pPr>
        <w:pStyle w:val="Lijstalinea"/>
      </w:pPr>
    </w:p>
    <w:p w14:paraId="4646F183" w14:textId="2AAC056F" w:rsidR="007B4BB4" w:rsidRDefault="007B4BB4" w:rsidP="002E5BD3">
      <w:pPr>
        <w:pStyle w:val="Lijstalinea"/>
      </w:pPr>
    </w:p>
    <w:p w14:paraId="24593ACF" w14:textId="0E31D59E" w:rsidR="007B4BB4" w:rsidRDefault="007B4BB4" w:rsidP="002E5BD3">
      <w:pPr>
        <w:pStyle w:val="Lijstalinea"/>
      </w:pPr>
    </w:p>
    <w:p w14:paraId="6BA44CF1" w14:textId="7A6D3334" w:rsidR="007B4BB4" w:rsidRDefault="007B4BB4" w:rsidP="002E5BD3">
      <w:pPr>
        <w:pStyle w:val="Lijstalinea"/>
      </w:pPr>
    </w:p>
    <w:p w14:paraId="4A525970" w14:textId="543DE7CA" w:rsidR="00290742" w:rsidRDefault="00290742" w:rsidP="002E5BD3">
      <w:pPr>
        <w:pStyle w:val="Lijstalinea"/>
      </w:pPr>
    </w:p>
    <w:p w14:paraId="65F222DF" w14:textId="41F2096C" w:rsidR="00290742" w:rsidRDefault="00290742" w:rsidP="002E5BD3">
      <w:pPr>
        <w:pStyle w:val="Lijstalinea"/>
      </w:pPr>
    </w:p>
    <w:p w14:paraId="7D605EA1" w14:textId="1C9AB6BB" w:rsidR="00290742" w:rsidRDefault="00290742" w:rsidP="002E5BD3">
      <w:pPr>
        <w:pStyle w:val="Lijstalinea"/>
      </w:pPr>
    </w:p>
    <w:p w14:paraId="7660E784" w14:textId="0B00B432" w:rsidR="00290742" w:rsidRDefault="00290742" w:rsidP="002E5BD3">
      <w:pPr>
        <w:pStyle w:val="Lijstalinea"/>
      </w:pPr>
    </w:p>
    <w:p w14:paraId="350D9484" w14:textId="77777777" w:rsidR="00290742" w:rsidRDefault="00290742" w:rsidP="002E5BD3">
      <w:pPr>
        <w:pStyle w:val="Lijstalinea"/>
      </w:pPr>
    </w:p>
    <w:p w14:paraId="143A269C" w14:textId="5BC88A29" w:rsidR="002E5BD3" w:rsidRDefault="002E5BD3" w:rsidP="002E5BD3">
      <w:pPr>
        <w:pStyle w:val="Kop1"/>
        <w:rPr>
          <w:sz w:val="40"/>
          <w:szCs w:val="40"/>
        </w:rPr>
      </w:pPr>
      <w:bookmarkStart w:id="7" w:name="_Toc19102318"/>
      <w:r w:rsidRPr="002E5BD3">
        <w:rPr>
          <w:sz w:val="40"/>
          <w:szCs w:val="40"/>
        </w:rPr>
        <w:lastRenderedPageBreak/>
        <w:t>Benodigdheden</w:t>
      </w:r>
      <w:bookmarkEnd w:id="7"/>
    </w:p>
    <w:p w14:paraId="4B8CAED1" w14:textId="47F6C882" w:rsidR="002E5BD3" w:rsidRDefault="002E5BD3" w:rsidP="002E5BD3">
      <w:pPr>
        <w:rPr>
          <w:sz w:val="24"/>
          <w:szCs w:val="24"/>
        </w:rPr>
      </w:pPr>
    </w:p>
    <w:p w14:paraId="66C935A7" w14:textId="11E9544B" w:rsidR="002E5BD3" w:rsidRDefault="002E5BD3" w:rsidP="002E5BD3">
      <w:pPr>
        <w:spacing w:after="0"/>
        <w:rPr>
          <w:b/>
          <w:bCs/>
          <w:sz w:val="26"/>
          <w:szCs w:val="26"/>
        </w:rPr>
      </w:pPr>
      <w:r w:rsidRPr="007B4BB4">
        <w:rPr>
          <w:b/>
          <w:bCs/>
          <w:sz w:val="26"/>
          <w:szCs w:val="26"/>
        </w:rPr>
        <w:t>Onze ontwikkelomgeving:</w:t>
      </w:r>
    </w:p>
    <w:p w14:paraId="3F5379F8" w14:textId="0DFE42FE" w:rsidR="007B4BB4" w:rsidRDefault="007B4BB4" w:rsidP="007B4BB4">
      <w:pPr>
        <w:pStyle w:val="Lijstalinea"/>
        <w:numPr>
          <w:ilvl w:val="0"/>
          <w:numId w:val="1"/>
        </w:numPr>
        <w:spacing w:after="0"/>
        <w:rPr>
          <w:sz w:val="24"/>
          <w:szCs w:val="24"/>
        </w:rPr>
      </w:pPr>
      <w:r>
        <w:rPr>
          <w:sz w:val="24"/>
          <w:szCs w:val="24"/>
        </w:rPr>
        <w:t>GitHub met GitKraken als client</w:t>
      </w:r>
    </w:p>
    <w:p w14:paraId="6E5CC3D1" w14:textId="4EE15D64" w:rsidR="007B4BB4" w:rsidRDefault="007B4BB4" w:rsidP="007B4BB4">
      <w:pPr>
        <w:pStyle w:val="Lijstalinea"/>
        <w:numPr>
          <w:ilvl w:val="0"/>
          <w:numId w:val="1"/>
        </w:numPr>
        <w:spacing w:after="0"/>
        <w:rPr>
          <w:sz w:val="24"/>
          <w:szCs w:val="24"/>
        </w:rPr>
      </w:pPr>
      <w:r>
        <w:rPr>
          <w:sz w:val="24"/>
          <w:szCs w:val="24"/>
        </w:rPr>
        <w:t>Android studio als IDE</w:t>
      </w:r>
    </w:p>
    <w:p w14:paraId="36C8A516" w14:textId="31E9CED2" w:rsidR="007B4BB4" w:rsidRDefault="007B4BB4" w:rsidP="007B4BB4">
      <w:pPr>
        <w:pStyle w:val="Lijstalinea"/>
        <w:numPr>
          <w:ilvl w:val="0"/>
          <w:numId w:val="1"/>
        </w:numPr>
        <w:spacing w:after="0"/>
        <w:rPr>
          <w:sz w:val="24"/>
          <w:szCs w:val="24"/>
        </w:rPr>
      </w:pPr>
      <w:r>
        <w:rPr>
          <w:sz w:val="24"/>
          <w:szCs w:val="24"/>
        </w:rPr>
        <w:t>Een database, beheerd en opgezet met MySQL Workbench</w:t>
      </w:r>
    </w:p>
    <w:p w14:paraId="71B02F8B" w14:textId="7DE04ABD" w:rsidR="007B4BB4" w:rsidRDefault="007B4BB4" w:rsidP="007B4BB4">
      <w:pPr>
        <w:pStyle w:val="Lijstalinea"/>
        <w:numPr>
          <w:ilvl w:val="0"/>
          <w:numId w:val="1"/>
        </w:numPr>
        <w:spacing w:after="0"/>
        <w:rPr>
          <w:sz w:val="24"/>
          <w:szCs w:val="24"/>
        </w:rPr>
      </w:pPr>
      <w:r>
        <w:rPr>
          <w:sz w:val="24"/>
          <w:szCs w:val="24"/>
        </w:rPr>
        <w:t>Visual Studio om de UML mee samen te stellen</w:t>
      </w:r>
    </w:p>
    <w:p w14:paraId="20A020C9" w14:textId="7D1C20C7" w:rsidR="007B4BB4" w:rsidRDefault="007B4BB4" w:rsidP="007B4BB4">
      <w:pPr>
        <w:spacing w:after="0"/>
        <w:rPr>
          <w:sz w:val="24"/>
          <w:szCs w:val="24"/>
        </w:rPr>
      </w:pPr>
    </w:p>
    <w:p w14:paraId="3B227D49" w14:textId="77777777" w:rsidR="007B4BB4" w:rsidRDefault="007B4BB4" w:rsidP="007B4BB4">
      <w:pPr>
        <w:spacing w:after="0"/>
        <w:rPr>
          <w:sz w:val="24"/>
          <w:szCs w:val="24"/>
        </w:rPr>
      </w:pPr>
    </w:p>
    <w:p w14:paraId="7FCD2BF4" w14:textId="1D5A3981" w:rsidR="007B4BB4" w:rsidRDefault="007B4BB4" w:rsidP="007B4BB4">
      <w:pPr>
        <w:spacing w:after="0"/>
        <w:rPr>
          <w:b/>
          <w:bCs/>
          <w:sz w:val="26"/>
          <w:szCs w:val="26"/>
        </w:rPr>
      </w:pPr>
      <w:r w:rsidRPr="007B4BB4">
        <w:rPr>
          <w:b/>
          <w:bCs/>
          <w:sz w:val="26"/>
          <w:szCs w:val="26"/>
        </w:rPr>
        <w:t>Benodigdheden door opdrachtgever:</w:t>
      </w:r>
    </w:p>
    <w:p w14:paraId="295CC835" w14:textId="2FC2F196" w:rsidR="007B4BB4" w:rsidRDefault="007B4BB4" w:rsidP="007B4BB4">
      <w:pPr>
        <w:spacing w:after="0"/>
        <w:rPr>
          <w:sz w:val="24"/>
          <w:szCs w:val="24"/>
        </w:rPr>
      </w:pPr>
      <w:r>
        <w:rPr>
          <w:sz w:val="24"/>
          <w:szCs w:val="24"/>
        </w:rPr>
        <w:t>We verwachten dat Dhr. Hannibal ons de vertalingen in het Amazigh levert zodat wij alleen maar de tekst hoeven in te voeren.</w:t>
      </w:r>
    </w:p>
    <w:p w14:paraId="64BAD3B1" w14:textId="1928A23A" w:rsidR="007B4BB4" w:rsidRDefault="007B4BB4" w:rsidP="007B4BB4">
      <w:pPr>
        <w:spacing w:after="0"/>
        <w:rPr>
          <w:sz w:val="24"/>
          <w:szCs w:val="24"/>
        </w:rPr>
      </w:pPr>
    </w:p>
    <w:p w14:paraId="46E45B78" w14:textId="4195E09D" w:rsidR="007B4BB4" w:rsidRDefault="007B4BB4" w:rsidP="007B4BB4">
      <w:pPr>
        <w:spacing w:after="0"/>
        <w:rPr>
          <w:sz w:val="24"/>
          <w:szCs w:val="24"/>
        </w:rPr>
      </w:pPr>
    </w:p>
    <w:p w14:paraId="2DD6AE98" w14:textId="1F81038F" w:rsidR="007B4BB4" w:rsidRDefault="007B4BB4" w:rsidP="007B4BB4">
      <w:pPr>
        <w:pStyle w:val="Kop1"/>
        <w:rPr>
          <w:sz w:val="40"/>
          <w:szCs w:val="40"/>
        </w:rPr>
      </w:pPr>
      <w:bookmarkStart w:id="8" w:name="_Toc19102319"/>
      <w:r w:rsidRPr="007B4BB4">
        <w:rPr>
          <w:sz w:val="40"/>
          <w:szCs w:val="40"/>
        </w:rPr>
        <w:t>Planning</w:t>
      </w:r>
      <w:bookmarkEnd w:id="8"/>
    </w:p>
    <w:p w14:paraId="33724A1C" w14:textId="77777777" w:rsidR="007B4BB4" w:rsidRPr="007B4BB4" w:rsidRDefault="007B4BB4" w:rsidP="007B4BB4"/>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7B4BB4" w:rsidRPr="00975CBD" w14:paraId="7CC87D15" w14:textId="77777777" w:rsidTr="005A42F8">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7E32603C" w14:textId="77777777" w:rsidR="007B4BB4" w:rsidRPr="00975CBD" w:rsidRDefault="007B4BB4" w:rsidP="005A42F8">
            <w:pPr>
              <w:spacing w:after="0"/>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6DA2C93E" w14:textId="77777777" w:rsidR="007B4BB4" w:rsidRPr="00975CBD" w:rsidRDefault="007B4BB4" w:rsidP="005A42F8">
            <w:pPr>
              <w:rPr>
                <w:rFonts w:cs="Arial"/>
              </w:rPr>
            </w:pPr>
          </w:p>
        </w:tc>
        <w:tc>
          <w:tcPr>
            <w:tcW w:w="2281" w:type="dxa"/>
            <w:tcBorders>
              <w:top w:val="single" w:sz="4" w:space="0" w:color="000000"/>
              <w:left w:val="nil"/>
              <w:bottom w:val="single" w:sz="4" w:space="0" w:color="000000"/>
              <w:right w:val="nil"/>
            </w:tcBorders>
            <w:shd w:val="clear" w:color="auto" w:fill="auto"/>
          </w:tcPr>
          <w:p w14:paraId="190F3BA6" w14:textId="77777777" w:rsidR="007B4BB4" w:rsidRPr="00975CBD" w:rsidRDefault="007B4BB4" w:rsidP="005A42F8">
            <w:pPr>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787006F9" w14:textId="77777777" w:rsidR="007B4BB4" w:rsidRPr="00975CBD" w:rsidRDefault="007B4BB4" w:rsidP="005A42F8">
            <w:pPr>
              <w:rPr>
                <w:rFonts w:cs="Arial"/>
              </w:rPr>
            </w:pPr>
          </w:p>
        </w:tc>
      </w:tr>
      <w:tr w:rsidR="007B4BB4" w:rsidRPr="00975CBD" w14:paraId="4005D55E"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2738DEF" w14:textId="77777777" w:rsidR="007B4BB4" w:rsidRPr="00975CBD" w:rsidRDefault="007B4BB4" w:rsidP="005A42F8">
            <w:pPr>
              <w:spacing w:after="0"/>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618D4AE" w14:textId="77777777" w:rsidR="007B4BB4" w:rsidRPr="00975CBD" w:rsidRDefault="007B4BB4" w:rsidP="005A42F8">
            <w:pPr>
              <w:spacing w:after="0"/>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1A3DC4B" w14:textId="77777777" w:rsidR="007B4BB4" w:rsidRPr="00975CBD" w:rsidRDefault="007B4BB4" w:rsidP="005A42F8">
            <w:pPr>
              <w:spacing w:after="0"/>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6471538" w14:textId="77777777" w:rsidR="007B4BB4" w:rsidRPr="00975CBD" w:rsidRDefault="007B4BB4" w:rsidP="005A42F8">
            <w:pPr>
              <w:spacing w:after="0"/>
              <w:rPr>
                <w:rFonts w:cs="Arial"/>
              </w:rPr>
            </w:pPr>
            <w:r w:rsidRPr="00975CBD">
              <w:rPr>
                <w:rFonts w:cs="Arial"/>
                <w:b/>
              </w:rPr>
              <w:t xml:space="preserve">Duur </w:t>
            </w:r>
          </w:p>
        </w:tc>
      </w:tr>
      <w:tr w:rsidR="007B4BB4" w:rsidRPr="00975CBD" w14:paraId="0752BAA6"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AD750B0" w14:textId="77777777" w:rsidR="007B4BB4" w:rsidRPr="00975CBD" w:rsidRDefault="007B4BB4" w:rsidP="005A42F8">
            <w:pPr>
              <w:spacing w:after="0"/>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713F4C19" w14:textId="77777777" w:rsidR="007B4BB4" w:rsidRPr="00975CBD" w:rsidRDefault="007B4BB4" w:rsidP="005A42F8">
            <w:pPr>
              <w:spacing w:after="0"/>
              <w:ind w:left="2"/>
              <w:rPr>
                <w:rFonts w:cs="Arial"/>
              </w:rPr>
            </w:pPr>
            <w:r>
              <w:rPr>
                <w:rFonts w:cs="Arial"/>
              </w:rPr>
              <w:t>4 september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45744F5" w14:textId="77777777" w:rsidR="007B4BB4" w:rsidRPr="00975CBD" w:rsidRDefault="007B4BB4" w:rsidP="005A42F8">
            <w:pPr>
              <w:spacing w:after="0"/>
              <w:ind w:left="2"/>
              <w:rPr>
                <w:rFonts w:cs="Arial"/>
              </w:rPr>
            </w:pPr>
            <w:r>
              <w:rPr>
                <w:rFonts w:cs="Arial"/>
              </w:rPr>
              <w:t>25 oktober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2FD37CE" w14:textId="77777777" w:rsidR="007B4BB4" w:rsidRPr="00975CBD" w:rsidRDefault="007B4BB4" w:rsidP="005A42F8">
            <w:pPr>
              <w:spacing w:after="0"/>
              <w:rPr>
                <w:rFonts w:cs="Arial"/>
              </w:rPr>
            </w:pPr>
            <w:r>
              <w:rPr>
                <w:rFonts w:cs="Arial"/>
              </w:rPr>
              <w:t>7 weken</w:t>
            </w:r>
          </w:p>
        </w:tc>
      </w:tr>
      <w:tr w:rsidR="007B4BB4" w:rsidRPr="00975CBD" w14:paraId="3A9BA677"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BCF197F" w14:textId="77777777" w:rsidR="007B4BB4" w:rsidRPr="00975CBD" w:rsidRDefault="007B4BB4" w:rsidP="005A42F8">
            <w:pPr>
              <w:spacing w:after="0"/>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2311D08A" w14:textId="77777777" w:rsidR="007B4BB4" w:rsidRPr="00D1489F" w:rsidRDefault="007B4BB4" w:rsidP="005A42F8">
            <w:pPr>
              <w:spacing w:after="0"/>
              <w:ind w:left="2"/>
              <w:rPr>
                <w:rFonts w:cs="Arial"/>
              </w:rPr>
            </w:pPr>
            <w:r>
              <w:rPr>
                <w:rFonts w:cs="Arial"/>
              </w:rPr>
              <w:t>25 oktober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D7A08D5" w14:textId="77777777" w:rsidR="007B4BB4" w:rsidRPr="00FC3BBF" w:rsidRDefault="007B4BB4" w:rsidP="005A42F8">
            <w:pPr>
              <w:spacing w:after="0"/>
              <w:ind w:left="2"/>
              <w:rPr>
                <w:rFonts w:cs="Arial"/>
              </w:rPr>
            </w:pPr>
            <w:r>
              <w:rPr>
                <w:rFonts w:cs="Arial"/>
              </w:rPr>
              <w:t>22 november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B1D741" w14:textId="77777777" w:rsidR="007B4BB4" w:rsidRPr="00975CBD" w:rsidRDefault="007B4BB4" w:rsidP="005A42F8">
            <w:pPr>
              <w:spacing w:after="0"/>
              <w:rPr>
                <w:rFonts w:cs="Arial"/>
              </w:rPr>
            </w:pPr>
            <w:r>
              <w:rPr>
                <w:rFonts w:cs="Arial"/>
              </w:rPr>
              <w:t>4 weken</w:t>
            </w:r>
          </w:p>
        </w:tc>
      </w:tr>
      <w:tr w:rsidR="007B4BB4" w:rsidRPr="00975CBD" w14:paraId="77A37088"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04DF282" w14:textId="77777777" w:rsidR="007B4BB4" w:rsidRPr="00975CBD" w:rsidRDefault="007B4BB4" w:rsidP="005A42F8">
            <w:pPr>
              <w:spacing w:after="0"/>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95D1F72" w14:textId="77777777" w:rsidR="007B4BB4" w:rsidRPr="00FC3BBF" w:rsidRDefault="007B4BB4" w:rsidP="005A42F8">
            <w:pPr>
              <w:spacing w:after="0"/>
              <w:rPr>
                <w:rFonts w:cs="Arial"/>
              </w:rPr>
            </w:pPr>
            <w:r w:rsidRPr="00FC3BBF">
              <w:rPr>
                <w:rFonts w:cs="Arial"/>
              </w:rPr>
              <w:t xml:space="preserve">22 </w:t>
            </w:r>
            <w:r>
              <w:rPr>
                <w:rFonts w:cs="Arial"/>
              </w:rPr>
              <w:t>november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48C376D" w14:textId="77777777" w:rsidR="007B4BB4" w:rsidRPr="00FC3BBF" w:rsidRDefault="007B4BB4" w:rsidP="005A42F8">
            <w:pPr>
              <w:spacing w:after="0"/>
              <w:ind w:left="2"/>
              <w:rPr>
                <w:rFonts w:cs="Arial"/>
              </w:rPr>
            </w:pPr>
            <w:r>
              <w:rPr>
                <w:rFonts w:cs="Arial"/>
              </w:rPr>
              <w:t>6 december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2371EBF" w14:textId="77777777" w:rsidR="007B4BB4" w:rsidRPr="00FC3BBF" w:rsidRDefault="007B4BB4" w:rsidP="005A42F8">
            <w:pPr>
              <w:spacing w:after="0"/>
              <w:rPr>
                <w:rFonts w:cs="Arial"/>
              </w:rPr>
            </w:pPr>
            <w:r>
              <w:rPr>
                <w:rFonts w:cs="Arial"/>
              </w:rPr>
              <w:t>2 weken</w:t>
            </w:r>
          </w:p>
        </w:tc>
      </w:tr>
      <w:tr w:rsidR="007B4BB4" w:rsidRPr="00975CBD" w14:paraId="6488655D" w14:textId="77777777" w:rsidTr="005A42F8">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542107DE" w14:textId="77777777" w:rsidR="007B4BB4" w:rsidRPr="00975CBD" w:rsidRDefault="007B4BB4" w:rsidP="005A42F8">
            <w:pPr>
              <w:spacing w:after="0"/>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237B03C" w14:textId="77777777" w:rsidR="007B4BB4" w:rsidRPr="00FC3BBF" w:rsidRDefault="007B4BB4" w:rsidP="005A42F8">
            <w:pPr>
              <w:spacing w:after="0"/>
              <w:ind w:left="2"/>
              <w:rPr>
                <w:rFonts w:cs="Arial"/>
              </w:rPr>
            </w:pPr>
            <w:r>
              <w:rPr>
                <w:rFonts w:cs="Arial"/>
              </w:rPr>
              <w:t>6 december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D70A670" w14:textId="23953F58" w:rsidR="007B4BB4" w:rsidRPr="00FC3BBF" w:rsidRDefault="007B4BB4" w:rsidP="005A42F8">
            <w:pPr>
              <w:spacing w:after="0"/>
              <w:ind w:left="2"/>
              <w:rPr>
                <w:rFonts w:cs="Arial"/>
              </w:rPr>
            </w:pPr>
            <w:r>
              <w:rPr>
                <w:rFonts w:cs="Arial"/>
              </w:rPr>
              <w:t>13 januari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5AE232D" w14:textId="77777777" w:rsidR="007B4BB4" w:rsidRPr="00FC3BBF" w:rsidRDefault="007B4BB4" w:rsidP="005A42F8">
            <w:pPr>
              <w:spacing w:after="0"/>
              <w:rPr>
                <w:rFonts w:cs="Arial"/>
              </w:rPr>
            </w:pPr>
            <w:r>
              <w:rPr>
                <w:rFonts w:cs="Arial"/>
              </w:rPr>
              <w:t>2 weken</w:t>
            </w:r>
          </w:p>
        </w:tc>
      </w:tr>
    </w:tbl>
    <w:p w14:paraId="24104CD3" w14:textId="77777777" w:rsidR="007B4BB4" w:rsidRPr="007B4BB4" w:rsidRDefault="007B4BB4" w:rsidP="007B4BB4">
      <w:pPr>
        <w:rPr>
          <w:sz w:val="24"/>
          <w:szCs w:val="24"/>
        </w:rPr>
      </w:pPr>
    </w:p>
    <w:sectPr w:rsidR="007B4BB4" w:rsidRPr="007B4BB4" w:rsidSect="004539D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72FD" w14:textId="77777777" w:rsidR="00657161" w:rsidRDefault="00657161" w:rsidP="004539D0">
      <w:pPr>
        <w:spacing w:after="0" w:line="240" w:lineRule="auto"/>
      </w:pPr>
      <w:r>
        <w:separator/>
      </w:r>
    </w:p>
  </w:endnote>
  <w:endnote w:type="continuationSeparator" w:id="0">
    <w:p w14:paraId="4238A3D3" w14:textId="77777777" w:rsidR="00657161" w:rsidRDefault="00657161" w:rsidP="00453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2B18A" w14:textId="77777777" w:rsidR="00657161" w:rsidRDefault="00657161" w:rsidP="004539D0">
      <w:pPr>
        <w:spacing w:after="0" w:line="240" w:lineRule="auto"/>
      </w:pPr>
      <w:r>
        <w:separator/>
      </w:r>
    </w:p>
  </w:footnote>
  <w:footnote w:type="continuationSeparator" w:id="0">
    <w:p w14:paraId="36164D8F" w14:textId="77777777" w:rsidR="00657161" w:rsidRDefault="00657161" w:rsidP="00453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2057F"/>
    <w:multiLevelType w:val="hybridMultilevel"/>
    <w:tmpl w:val="A5AC3864"/>
    <w:lvl w:ilvl="0" w:tplc="E60864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D0"/>
    <w:rsid w:val="000713AE"/>
    <w:rsid w:val="000732BE"/>
    <w:rsid w:val="001B16D3"/>
    <w:rsid w:val="00290742"/>
    <w:rsid w:val="002D49F9"/>
    <w:rsid w:val="002E5BD3"/>
    <w:rsid w:val="004539D0"/>
    <w:rsid w:val="0064518D"/>
    <w:rsid w:val="00657161"/>
    <w:rsid w:val="00766606"/>
    <w:rsid w:val="007B4BB4"/>
    <w:rsid w:val="008A35D6"/>
    <w:rsid w:val="009F0A04"/>
    <w:rsid w:val="00A05DFB"/>
    <w:rsid w:val="00AF1BE6"/>
    <w:rsid w:val="00B407D2"/>
    <w:rsid w:val="00B45228"/>
    <w:rsid w:val="00C54763"/>
    <w:rsid w:val="00D728F0"/>
    <w:rsid w:val="00DB53E2"/>
    <w:rsid w:val="00DE57F1"/>
    <w:rsid w:val="00E67F26"/>
    <w:rsid w:val="00F57E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F8AA"/>
  <w15:chartTrackingRefBased/>
  <w15:docId w15:val="{CF3A8DCB-437A-4F46-BB09-3E4704CA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0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39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539D0"/>
    <w:rPr>
      <w:rFonts w:eastAsiaTheme="minorEastAsia"/>
      <w:lang w:eastAsia="nl-NL"/>
    </w:rPr>
  </w:style>
  <w:style w:type="character" w:customStyle="1" w:styleId="Kop1Char">
    <w:name w:val="Kop 1 Char"/>
    <w:basedOn w:val="Standaardalinea-lettertype"/>
    <w:link w:val="Kop1"/>
    <w:uiPriority w:val="9"/>
    <w:rsid w:val="004539D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539D0"/>
    <w:pPr>
      <w:outlineLvl w:val="9"/>
    </w:pPr>
    <w:rPr>
      <w:lang w:eastAsia="nl-NL"/>
    </w:rPr>
  </w:style>
  <w:style w:type="paragraph" w:styleId="Koptekst">
    <w:name w:val="header"/>
    <w:basedOn w:val="Standaard"/>
    <w:link w:val="KoptekstChar"/>
    <w:uiPriority w:val="99"/>
    <w:unhideWhenUsed/>
    <w:rsid w:val="004539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39D0"/>
  </w:style>
  <w:style w:type="paragraph" w:styleId="Voettekst">
    <w:name w:val="footer"/>
    <w:basedOn w:val="Standaard"/>
    <w:link w:val="VoettekstChar"/>
    <w:uiPriority w:val="99"/>
    <w:unhideWhenUsed/>
    <w:rsid w:val="004539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39D0"/>
  </w:style>
  <w:style w:type="paragraph" w:styleId="Lijstalinea">
    <w:name w:val="List Paragraph"/>
    <w:basedOn w:val="Standaard"/>
    <w:uiPriority w:val="34"/>
    <w:qFormat/>
    <w:rsid w:val="001B16D3"/>
    <w:pPr>
      <w:ind w:left="720"/>
      <w:contextualSpacing/>
    </w:pPr>
  </w:style>
  <w:style w:type="character" w:styleId="Hyperlink">
    <w:name w:val="Hyperlink"/>
    <w:basedOn w:val="Standaardalinea-lettertype"/>
    <w:uiPriority w:val="99"/>
    <w:unhideWhenUsed/>
    <w:rsid w:val="002E5BD3"/>
    <w:rPr>
      <w:color w:val="0563C1" w:themeColor="hyperlink"/>
      <w:u w:val="single"/>
    </w:rPr>
  </w:style>
  <w:style w:type="table" w:styleId="Rastertabel1licht">
    <w:name w:val="Grid Table 1 Light"/>
    <w:basedOn w:val="Standaardtabel"/>
    <w:uiPriority w:val="46"/>
    <w:rsid w:val="002E5BD3"/>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290742"/>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90742"/>
    <w:pPr>
      <w:spacing w:after="100"/>
    </w:pPr>
  </w:style>
  <w:style w:type="paragraph" w:styleId="Inhopg2">
    <w:name w:val="toc 2"/>
    <w:basedOn w:val="Standaard"/>
    <w:next w:val="Standaard"/>
    <w:autoRedefine/>
    <w:uiPriority w:val="39"/>
    <w:unhideWhenUsed/>
    <w:rsid w:val="002907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nibal020@hotmail.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6252@mborijnland.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85415@mborijnland.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yaimocollins@gmail.com"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9478E-656D-47E5-A80E-81B3B1C0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661</Words>
  <Characters>3637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7AMO1 PRJ ANDROID</dc:subject>
  <dc:creator>Morten Vermeulen</dc:creator>
  <cp:keywords/>
  <dc:description/>
  <cp:lastModifiedBy>Morten Vermeulen</cp:lastModifiedBy>
  <cp:revision>8</cp:revision>
  <dcterms:created xsi:type="dcterms:W3CDTF">2019-09-09T12:31:00Z</dcterms:created>
  <dcterms:modified xsi:type="dcterms:W3CDTF">2019-09-12T11:43:00Z</dcterms:modified>
</cp:coreProperties>
</file>