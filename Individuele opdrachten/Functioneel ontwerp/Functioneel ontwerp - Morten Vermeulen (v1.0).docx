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6A385B1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170A6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170A6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18FCBF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77777777" w:rsidR="004539D0" w:rsidRDefault="004539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7AMO1 PRJ ANDROID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77777777" w:rsidR="004539D0" w:rsidRDefault="004539D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7AMO1 PRJ ANDROID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B16CA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A0A5F8" w14:textId="49EAE959" w:rsidR="00EA079D" w:rsidRDefault="00EA079D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Vermeulen,</w:t>
                                </w:r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3C84C565" w14:textId="77777777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19-09-2019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77777777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06CB0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65A0A5F8" w14:textId="49EAE959" w:rsidR="00EA079D" w:rsidRDefault="00EA079D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>
                            <w:rPr>
                              <w:color w:val="44546A" w:themeColor="text2"/>
                            </w:rPr>
                            <w:t>Morten Vermeulen,</w:t>
                          </w:r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3C84C565" w14:textId="77777777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19-09-2019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77777777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59CAD067" w14:textId="3D65DF17" w:rsidR="00637A82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2097" w:history="1">
            <w:r w:rsidR="00637A82" w:rsidRPr="0073733E">
              <w:rPr>
                <w:rStyle w:val="Hyperlink"/>
                <w:noProof/>
              </w:rPr>
              <w:t>Functionaliteiten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_Toc21522097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2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4A9F128" w14:textId="6BC0AA94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8" w:history="1">
            <w:r w:rsidRPr="0073733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8165" w14:textId="330BB197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9" w:history="1">
            <w:r w:rsidRPr="0073733E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ED2" w14:textId="2C0A395C" w:rsidR="00637A82" w:rsidRDefault="00637A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0" w:history="1">
            <w:r w:rsidRPr="0073733E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FA92" w14:textId="78C5D6C6" w:rsidR="00637A82" w:rsidRDefault="00637A8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1" w:history="1">
            <w:r w:rsidRPr="0073733E">
              <w:rPr>
                <w:rStyle w:val="Hyperlink"/>
                <w:noProof/>
              </w:rPr>
              <w:t>Sitemap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9A4A" w14:textId="685A84BB" w:rsidR="00637A82" w:rsidRDefault="00637A8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2" w:history="1">
            <w:r w:rsidRPr="0073733E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F9CD" w14:textId="44651B67" w:rsidR="00637A82" w:rsidRDefault="00637A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3" w:history="1">
            <w:r w:rsidRPr="0073733E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FD0C" w14:textId="44C4F450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4" w:history="1">
            <w:r w:rsidRPr="0073733E">
              <w:rPr>
                <w:rStyle w:val="Hyperlink"/>
                <w:noProof/>
              </w:rPr>
              <w:t>Beginscherm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8B74" w14:textId="56F6F781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5" w:history="1">
            <w:r w:rsidRPr="0073733E">
              <w:rPr>
                <w:rStyle w:val="Hyperlink"/>
                <w:noProof/>
              </w:rPr>
              <w:t>Theorieschermen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AFAA" w14:textId="1C713264" w:rsidR="00637A82" w:rsidRDefault="00637A8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6" w:history="1">
            <w:r w:rsidRPr="0073733E">
              <w:rPr>
                <w:rStyle w:val="Hyperlink"/>
                <w:noProof/>
              </w:rPr>
              <w:t>Lijst met theorielessen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F463" w14:textId="22715F5B" w:rsidR="00637A82" w:rsidRDefault="00637A8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7" w:history="1">
            <w:r w:rsidRPr="0073733E">
              <w:rPr>
                <w:rStyle w:val="Hyperlink"/>
                <w:noProof/>
              </w:rPr>
              <w:t>Theorielessen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3575" w14:textId="6BFB79FF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8" w:history="1">
            <w:r w:rsidRPr="0073733E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ABE3" w14:textId="09B80FE3" w:rsidR="00637A82" w:rsidRDefault="00637A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9" w:history="1">
            <w:r w:rsidRPr="0073733E">
              <w:rPr>
                <w:rStyle w:val="Hyperlink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7CB7" w14:textId="5AB04BBA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247A58FB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/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5CBD3B1C" w14:textId="77777777" w:rsidR="00637A82" w:rsidRDefault="00637A82" w:rsidP="00C2684E">
      <w:pPr>
        <w:pStyle w:val="Kop1"/>
        <w:rPr>
          <w:sz w:val="36"/>
          <w:szCs w:val="36"/>
        </w:rPr>
      </w:pPr>
      <w:bookmarkStart w:id="0" w:name="_Toc21522097"/>
    </w:p>
    <w:p w14:paraId="159EA392" w14:textId="61C1A3FE" w:rsidR="004539D0" w:rsidRDefault="00C2684E" w:rsidP="00C2684E">
      <w:pPr>
        <w:pStyle w:val="Kop1"/>
        <w:rPr>
          <w:sz w:val="36"/>
          <w:szCs w:val="36"/>
        </w:rPr>
      </w:pPr>
      <w:bookmarkStart w:id="1" w:name="_GoBack"/>
      <w:bookmarkEnd w:id="1"/>
      <w:r w:rsidRPr="00C2684E">
        <w:rPr>
          <w:sz w:val="36"/>
          <w:szCs w:val="36"/>
        </w:rPr>
        <w:t>Functionaliteiten</w:t>
      </w:r>
      <w:bookmarkEnd w:id="0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2" w:name="_Toc21522098"/>
      <w:r>
        <w:t>Use Case Diagram</w:t>
      </w:r>
      <w:bookmarkEnd w:id="2"/>
    </w:p>
    <w:p w14:paraId="6D474614" w14:textId="77777777" w:rsidR="00582BF8" w:rsidRDefault="00582BF8" w:rsidP="00582BF8"/>
    <w:p w14:paraId="6258568A" w14:textId="77777777" w:rsidR="00EA079D" w:rsidRDefault="00EA079D" w:rsidP="00582BF8"/>
    <w:p w14:paraId="71FCCDE9" w14:textId="77777777" w:rsidR="00EA079D" w:rsidRDefault="00EA079D" w:rsidP="00582BF8"/>
    <w:p w14:paraId="0A74656D" w14:textId="77777777" w:rsidR="00EA079D" w:rsidRDefault="00EA079D" w:rsidP="00582BF8"/>
    <w:p w14:paraId="2E63AACA" w14:textId="77777777" w:rsidR="00EA079D" w:rsidRDefault="00EA079D" w:rsidP="00582BF8"/>
    <w:p w14:paraId="409BD6F5" w14:textId="77777777" w:rsidR="00EA079D" w:rsidRDefault="00EA079D" w:rsidP="00582BF8"/>
    <w:p w14:paraId="35924B19" w14:textId="3E7412E6" w:rsidR="00EA079D" w:rsidRDefault="005E3FF9" w:rsidP="00582BF8">
      <w:r>
        <w:rPr>
          <w:noProof/>
        </w:rPr>
        <w:drawing>
          <wp:inline distT="0" distB="0" distL="0" distR="0" wp14:anchorId="0605CB37" wp14:editId="6B43D52E">
            <wp:extent cx="5760720" cy="322726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1E4A97" w14:textId="77777777" w:rsidR="00C2684E" w:rsidRDefault="00582BF8" w:rsidP="00582BF8">
      <w:pPr>
        <w:pStyle w:val="Kop2"/>
        <w:rPr>
          <w:noProof/>
        </w:rPr>
      </w:pPr>
      <w:bookmarkStart w:id="3" w:name="_Toc21522099"/>
      <w:r>
        <w:lastRenderedPageBreak/>
        <w:t>Use Case Beschrijving</w:t>
      </w:r>
      <w:bookmarkEnd w:id="3"/>
      <w:r>
        <w:rPr>
          <w:noProof/>
        </w:rPr>
        <w:t xml:space="preserve"> </w:t>
      </w:r>
    </w:p>
    <w:p w14:paraId="4A20762B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58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C3159FC" w14:textId="77777777" w:rsidR="00582BF8" w:rsidRPr="004003BC" w:rsidRDefault="001C4C2F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</w:t>
            </w:r>
            <w:r w:rsidR="00582BF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Volgen</w:t>
            </w:r>
          </w:p>
        </w:tc>
      </w:tr>
      <w:tr w:rsidR="00582BF8" w14:paraId="5A06D94E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B9098B6" w14:textId="77777777" w:rsidR="00582BF8" w:rsidRPr="004003BC" w:rsidRDefault="001C4C2F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582BF8" w14:paraId="768A9DC7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1C4C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1C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1C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7C4449F" w14:textId="77777777" w:rsidR="005753AA" w:rsidRPr="004003BC" w:rsidRDefault="005753AA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5753AA" w14:paraId="643846B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D8038D" w14:textId="7777777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5753AA" w14:paraId="5A59296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0C540F0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5753AA" w14:paraId="3BDEDAA3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5753AA" w14:paraId="6C922877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3430134" w14:textId="77777777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5753AA" w14:paraId="60A334F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407286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3A2D7C" w14:paraId="63F4DB7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CDF0CA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3A2D7C" w14:paraId="2959438F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4E3FD83" w14:textId="77777777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B33FE46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4E49AA1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3A2D7C" w14:paraId="108E9A0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5406DFBC" w:rsidR="008E0A71" w:rsidRDefault="008E0A71" w:rsidP="00582BF8"/>
    <w:p w14:paraId="26C2186C" w14:textId="7F2FBB00" w:rsidR="00C8322B" w:rsidRDefault="00C8322B" w:rsidP="00582BF8"/>
    <w:p w14:paraId="6525F20C" w14:textId="7BC3AAB8" w:rsidR="00C8322B" w:rsidRDefault="00C8322B" w:rsidP="00582BF8"/>
    <w:p w14:paraId="1C79586C" w14:textId="7641D935" w:rsidR="00C8322B" w:rsidRDefault="00C8322B" w:rsidP="00582BF8"/>
    <w:p w14:paraId="22662CD8" w14:textId="41C053C4" w:rsidR="00C8322B" w:rsidRDefault="00C8322B" w:rsidP="00C8322B">
      <w:pPr>
        <w:pStyle w:val="Kop1"/>
      </w:pPr>
      <w:bookmarkStart w:id="4" w:name="_Toc21522100"/>
      <w:r>
        <w:lastRenderedPageBreak/>
        <w:t>Navigatiediagram</w:t>
      </w:r>
      <w:bookmarkEnd w:id="4"/>
    </w:p>
    <w:p w14:paraId="06BC5252" w14:textId="77777777" w:rsidR="00712522" w:rsidRDefault="00712522" w:rsidP="00C8322B">
      <w:pPr>
        <w:pStyle w:val="Kop3"/>
      </w:pPr>
    </w:p>
    <w:p w14:paraId="0A5A7088" w14:textId="189C7FB5" w:rsidR="00C8322B" w:rsidRDefault="00712522" w:rsidP="00712522">
      <w:pPr>
        <w:pStyle w:val="Kop3"/>
      </w:pPr>
      <w:bookmarkStart w:id="5" w:name="_Toc21522101"/>
      <w:r>
        <w:rPr>
          <w:noProof/>
        </w:rPr>
        <w:drawing>
          <wp:anchor distT="0" distB="0" distL="114300" distR="114300" simplePos="0" relativeHeight="251665408" behindDoc="1" locked="0" layoutInCell="1" allowOverlap="1" wp14:anchorId="3BA82BCB" wp14:editId="7929FB43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5760720" cy="15176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Sitemap (mobile)</w:t>
      </w:r>
      <w:bookmarkEnd w:id="5"/>
    </w:p>
    <w:p w14:paraId="46DC06A4" w14:textId="01F78ACA" w:rsidR="00712522" w:rsidRPr="00712522" w:rsidRDefault="00712522" w:rsidP="00712522"/>
    <w:p w14:paraId="10940642" w14:textId="19C0BF2A" w:rsidR="00712522" w:rsidRPr="00712522" w:rsidRDefault="00712522" w:rsidP="00712522"/>
    <w:p w14:paraId="127266AF" w14:textId="49D9F26F" w:rsidR="00712522" w:rsidRPr="00712522" w:rsidRDefault="00712522" w:rsidP="00712522"/>
    <w:p w14:paraId="49366244" w14:textId="4664B1A8" w:rsidR="00712522" w:rsidRPr="00712522" w:rsidRDefault="00712522" w:rsidP="00712522"/>
    <w:p w14:paraId="2000438A" w14:textId="452BBFE0" w:rsidR="00712522" w:rsidRPr="00712522" w:rsidRDefault="00712522" w:rsidP="00712522"/>
    <w:p w14:paraId="3A6CDDCD" w14:textId="7D85CAC0" w:rsidR="00712522" w:rsidRPr="00712522" w:rsidRDefault="00712522" w:rsidP="00712522"/>
    <w:p w14:paraId="10C01A52" w14:textId="34BE64ED" w:rsidR="00712522" w:rsidRPr="00712522" w:rsidRDefault="00712522" w:rsidP="00712522"/>
    <w:p w14:paraId="0732A73A" w14:textId="3D46085A" w:rsidR="00712522" w:rsidRPr="00712522" w:rsidRDefault="00712522" w:rsidP="00712522"/>
    <w:p w14:paraId="42BB4BF2" w14:textId="31F79093" w:rsidR="00712522" w:rsidRDefault="00712522" w:rsidP="007125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72129A" w14:textId="3EDA0F6E" w:rsidR="00712522" w:rsidRDefault="00712522" w:rsidP="00712522">
      <w:pPr>
        <w:pStyle w:val="Kop3"/>
      </w:pPr>
      <w:bookmarkStart w:id="6" w:name="_Toc21522102"/>
      <w:r>
        <w:t>Lijst van schermen</w:t>
      </w:r>
      <w:bookmarkEnd w:id="6"/>
    </w:p>
    <w:tbl>
      <w:tblPr>
        <w:tblStyle w:val="Tabel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7F2AA2" w:rsidRPr="007F2AA2" w14:paraId="77F462BD" w14:textId="77777777" w:rsidTr="00137141">
        <w:tc>
          <w:tcPr>
            <w:tcW w:w="2837" w:type="dxa"/>
            <w:shd w:val="clear" w:color="auto" w:fill="AEAAAA" w:themeFill="background2" w:themeFillShade="BF"/>
          </w:tcPr>
          <w:p w14:paraId="484AB86B" w14:textId="2ACF010C" w:rsidR="00712522" w:rsidRPr="007F2AA2" w:rsidRDefault="007F2AA2" w:rsidP="0071252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591A9A0" w14:textId="2B997ACF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70254746" w14:textId="3C8B14A4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612C34D9" w14:textId="2F6A9446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712522" w14:paraId="4832E47E" w14:textId="77777777" w:rsidTr="00137141">
        <w:tc>
          <w:tcPr>
            <w:tcW w:w="2837" w:type="dxa"/>
          </w:tcPr>
          <w:p w14:paraId="757CDACD" w14:textId="570F3471" w:rsidR="00712522" w:rsidRDefault="007F2AA2" w:rsidP="00712522">
            <w:r>
              <w:t>Beginscherm</w:t>
            </w:r>
          </w:p>
        </w:tc>
        <w:tc>
          <w:tcPr>
            <w:tcW w:w="2265" w:type="dxa"/>
          </w:tcPr>
          <w:p w14:paraId="51E2EB46" w14:textId="63E150B9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968BF90" w14:textId="48B7EC2F" w:rsidR="00712522" w:rsidRDefault="00137141" w:rsidP="00712522">
            <w:r>
              <w:t>Belangstelling voor de app opwekken</w:t>
            </w:r>
          </w:p>
        </w:tc>
        <w:tc>
          <w:tcPr>
            <w:tcW w:w="2266" w:type="dxa"/>
          </w:tcPr>
          <w:p w14:paraId="1289B6B4" w14:textId="21EB1F3C" w:rsidR="00712522" w:rsidRDefault="00137141" w:rsidP="00712522">
            <w:r>
              <w:t>nee</w:t>
            </w:r>
          </w:p>
        </w:tc>
      </w:tr>
      <w:tr w:rsidR="00712522" w14:paraId="7ADE2E9A" w14:textId="77777777" w:rsidTr="00137141">
        <w:tc>
          <w:tcPr>
            <w:tcW w:w="2837" w:type="dxa"/>
          </w:tcPr>
          <w:p w14:paraId="63748C17" w14:textId="4C93B6EA" w:rsidR="00712522" w:rsidRDefault="007F2AA2" w:rsidP="00712522">
            <w:r>
              <w:t>Theorie</w:t>
            </w:r>
          </w:p>
        </w:tc>
        <w:tc>
          <w:tcPr>
            <w:tcW w:w="2265" w:type="dxa"/>
          </w:tcPr>
          <w:p w14:paraId="092F31CA" w14:textId="75FE6DA6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7295C748" w14:textId="1FA2C48A" w:rsidR="00712522" w:rsidRDefault="00137141" w:rsidP="00712522">
            <w:r>
              <w:t>Theorie oefenen</w:t>
            </w:r>
          </w:p>
        </w:tc>
        <w:tc>
          <w:tcPr>
            <w:tcW w:w="2266" w:type="dxa"/>
          </w:tcPr>
          <w:p w14:paraId="770AF822" w14:textId="64571F60" w:rsidR="00712522" w:rsidRDefault="00137141" w:rsidP="00712522">
            <w:r>
              <w:t>nee</w:t>
            </w:r>
          </w:p>
        </w:tc>
      </w:tr>
      <w:tr w:rsidR="00712522" w14:paraId="06C58C79" w14:textId="77777777" w:rsidTr="00137141">
        <w:tc>
          <w:tcPr>
            <w:tcW w:w="2837" w:type="dxa"/>
          </w:tcPr>
          <w:p w14:paraId="38AECCB2" w14:textId="28D8D6B7" w:rsidR="00712522" w:rsidRDefault="007F2AA2" w:rsidP="00712522">
            <w:r>
              <w:t>Quiz</w:t>
            </w:r>
          </w:p>
        </w:tc>
        <w:tc>
          <w:tcPr>
            <w:tcW w:w="2265" w:type="dxa"/>
          </w:tcPr>
          <w:p w14:paraId="24EFA128" w14:textId="31D9F7B1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180642DE" w14:textId="18CC317F" w:rsidR="00712522" w:rsidRDefault="00137141" w:rsidP="00712522">
            <w:r>
              <w:t>Theorie toetsen</w:t>
            </w:r>
          </w:p>
        </w:tc>
        <w:tc>
          <w:tcPr>
            <w:tcW w:w="2266" w:type="dxa"/>
          </w:tcPr>
          <w:p w14:paraId="433FEF21" w14:textId="0705C13F" w:rsidR="00712522" w:rsidRDefault="00137141" w:rsidP="00712522">
            <w:r>
              <w:t>nee</w:t>
            </w:r>
          </w:p>
        </w:tc>
      </w:tr>
      <w:tr w:rsidR="00712522" w14:paraId="412DA731" w14:textId="77777777" w:rsidTr="00137141">
        <w:tc>
          <w:tcPr>
            <w:tcW w:w="2837" w:type="dxa"/>
          </w:tcPr>
          <w:p w14:paraId="63AABC5F" w14:textId="4B4094E1" w:rsidR="00712522" w:rsidRDefault="007F2AA2" w:rsidP="00712522">
            <w:r>
              <w:t>Scorebord</w:t>
            </w:r>
          </w:p>
        </w:tc>
        <w:tc>
          <w:tcPr>
            <w:tcW w:w="2265" w:type="dxa"/>
          </w:tcPr>
          <w:p w14:paraId="28096E1E" w14:textId="2710647D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CD23411" w14:textId="21DBB92B" w:rsidR="00712522" w:rsidRDefault="00137141" w:rsidP="00712522">
            <w:r>
              <w:t>Score van de getoetste stof terugzien</w:t>
            </w:r>
          </w:p>
        </w:tc>
        <w:tc>
          <w:tcPr>
            <w:tcW w:w="2266" w:type="dxa"/>
          </w:tcPr>
          <w:p w14:paraId="7724285E" w14:textId="29EBFFBB" w:rsidR="00712522" w:rsidRDefault="00137141" w:rsidP="00712522">
            <w:r>
              <w:t>nee</w:t>
            </w:r>
          </w:p>
        </w:tc>
      </w:tr>
      <w:tr w:rsidR="007F2AA2" w14:paraId="535EF38C" w14:textId="77777777" w:rsidTr="00137141">
        <w:tc>
          <w:tcPr>
            <w:tcW w:w="2837" w:type="dxa"/>
          </w:tcPr>
          <w:p w14:paraId="17CCAF89" w14:textId="427D0B01" w:rsidR="007F2AA2" w:rsidRDefault="007F2AA2" w:rsidP="00712522">
            <w:r>
              <w:t>Over ons</w:t>
            </w:r>
          </w:p>
        </w:tc>
        <w:tc>
          <w:tcPr>
            <w:tcW w:w="2265" w:type="dxa"/>
          </w:tcPr>
          <w:p w14:paraId="2276D178" w14:textId="7DD1D0C8" w:rsidR="007F2AA2" w:rsidRDefault="00137141" w:rsidP="00712522">
            <w:r>
              <w:t>Nee</w:t>
            </w:r>
          </w:p>
        </w:tc>
        <w:tc>
          <w:tcPr>
            <w:tcW w:w="2266" w:type="dxa"/>
          </w:tcPr>
          <w:p w14:paraId="434EB2FF" w14:textId="70DEE656" w:rsidR="007F2AA2" w:rsidRDefault="00137141" w:rsidP="00712522">
            <w:r>
              <w:t>Gegevens over de makers van de app bekijken</w:t>
            </w:r>
          </w:p>
        </w:tc>
        <w:tc>
          <w:tcPr>
            <w:tcW w:w="2266" w:type="dxa"/>
          </w:tcPr>
          <w:p w14:paraId="3D35C8A3" w14:textId="6C1CAC1B" w:rsidR="007F2AA2" w:rsidRDefault="00137141" w:rsidP="00712522">
            <w:r>
              <w:t>ja</w:t>
            </w:r>
          </w:p>
        </w:tc>
      </w:tr>
    </w:tbl>
    <w:p w14:paraId="4E8EB46B" w14:textId="67C2FF8A" w:rsidR="00712522" w:rsidRDefault="00712522" w:rsidP="00712522"/>
    <w:p w14:paraId="3ED2511C" w14:textId="257E824E" w:rsidR="00071C38" w:rsidRDefault="00071C38" w:rsidP="00712522"/>
    <w:p w14:paraId="0159A9BB" w14:textId="67D111AB" w:rsidR="00071C38" w:rsidRDefault="00071C38" w:rsidP="00712522"/>
    <w:p w14:paraId="5A9FC9CD" w14:textId="3F0DAC5E" w:rsidR="00071C38" w:rsidRDefault="00071C38" w:rsidP="00712522"/>
    <w:p w14:paraId="0A9A6566" w14:textId="6030A5F6" w:rsidR="00071C38" w:rsidRDefault="00071C38" w:rsidP="00712522"/>
    <w:p w14:paraId="455BB924" w14:textId="6ADA6DB2" w:rsidR="00071C38" w:rsidRDefault="00071C38" w:rsidP="00712522"/>
    <w:p w14:paraId="58AF3AC7" w14:textId="556EBA89" w:rsidR="00071C38" w:rsidRDefault="00071C38" w:rsidP="00712522"/>
    <w:p w14:paraId="13F6F63C" w14:textId="045114D2" w:rsidR="00071C38" w:rsidRDefault="00071C38" w:rsidP="00712522"/>
    <w:p w14:paraId="35987888" w14:textId="3554D4BF" w:rsidR="00071C38" w:rsidRDefault="00071C38" w:rsidP="00712522"/>
    <w:p w14:paraId="127266FA" w14:textId="49E53227" w:rsidR="00071C38" w:rsidRDefault="00071C38" w:rsidP="00712522"/>
    <w:p w14:paraId="78C1D7E2" w14:textId="3F83F183" w:rsidR="00071C38" w:rsidRDefault="00071C38" w:rsidP="00712522"/>
    <w:p w14:paraId="73B8B350" w14:textId="77777777" w:rsidR="00071C38" w:rsidRPr="00712522" w:rsidRDefault="00071C38" w:rsidP="00712522"/>
    <w:p w14:paraId="1092329D" w14:textId="0A47A592" w:rsidR="00137141" w:rsidRPr="00F5207C" w:rsidRDefault="00137141" w:rsidP="00F5207C">
      <w:pPr>
        <w:pStyle w:val="Kop1"/>
      </w:pPr>
      <w:bookmarkStart w:id="7" w:name="_Toc21522103"/>
      <w:r w:rsidRPr="00F5207C">
        <w:lastRenderedPageBreak/>
        <w:t>Schermontwerp</w:t>
      </w:r>
      <w:bookmarkEnd w:id="7"/>
    </w:p>
    <w:p w14:paraId="37703C38" w14:textId="6A15FD45" w:rsidR="00071C38" w:rsidRDefault="00071C38" w:rsidP="00137141">
      <w:r>
        <w:rPr>
          <w:noProof/>
        </w:rPr>
        <w:drawing>
          <wp:anchor distT="0" distB="0" distL="114300" distR="114300" simplePos="0" relativeHeight="251666432" behindDoc="1" locked="0" layoutInCell="1" allowOverlap="1" wp14:anchorId="0D19E2F2" wp14:editId="654810EC">
            <wp:simplePos x="0" y="0"/>
            <wp:positionH relativeFrom="margin">
              <wp:align>center</wp:align>
            </wp:positionH>
            <wp:positionV relativeFrom="paragraph">
              <wp:posOffset>1547287</wp:posOffset>
            </wp:positionV>
            <wp:extent cx="3169820" cy="6455391"/>
            <wp:effectExtent l="0" t="0" r="0" b="3175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ginsch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0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35A0" w14:textId="31F03B1B" w:rsidR="00F5207C" w:rsidRDefault="00F5207C" w:rsidP="00F5207C"/>
    <w:p w14:paraId="68183793" w14:textId="0418E829" w:rsidR="00F5207C" w:rsidRDefault="00F5207C" w:rsidP="00F5207C"/>
    <w:p w14:paraId="4A8F13A2" w14:textId="15AD0F5B" w:rsidR="00F5207C" w:rsidRDefault="00F5207C" w:rsidP="006F7781">
      <w:pPr>
        <w:pStyle w:val="Kop2"/>
      </w:pPr>
      <w:bookmarkStart w:id="8" w:name="_Toc21522104"/>
      <w:r>
        <w:t>Beginscherm</w:t>
      </w:r>
      <w:bookmarkEnd w:id="8"/>
    </w:p>
    <w:p w14:paraId="2B32D41A" w14:textId="57FFB7B5" w:rsidR="00F5207C" w:rsidRPr="00F5207C" w:rsidRDefault="00F5207C" w:rsidP="00F5207C"/>
    <w:p w14:paraId="08377D2D" w14:textId="53C9DE0B" w:rsidR="00F5207C" w:rsidRPr="00F5207C" w:rsidRDefault="00F5207C" w:rsidP="00F5207C"/>
    <w:p w14:paraId="02583CC4" w14:textId="0E1FECD8" w:rsidR="00F5207C" w:rsidRPr="00F5207C" w:rsidRDefault="00F5207C" w:rsidP="00F5207C"/>
    <w:p w14:paraId="79CDD270" w14:textId="680F1DD4" w:rsidR="00F5207C" w:rsidRPr="00F5207C" w:rsidRDefault="00F5207C" w:rsidP="00F5207C"/>
    <w:p w14:paraId="26F833B2" w14:textId="1AE3F9CD" w:rsidR="00F5207C" w:rsidRPr="00F5207C" w:rsidRDefault="00F5207C" w:rsidP="00F5207C"/>
    <w:p w14:paraId="36F2E18C" w14:textId="1EC39AEB" w:rsidR="00F5207C" w:rsidRPr="00F5207C" w:rsidRDefault="00F5207C" w:rsidP="00F5207C"/>
    <w:p w14:paraId="511AE1CB" w14:textId="0F54F9F9" w:rsidR="00F5207C" w:rsidRPr="00F5207C" w:rsidRDefault="00F5207C" w:rsidP="00F5207C"/>
    <w:p w14:paraId="4A067509" w14:textId="74C4C138" w:rsidR="00F5207C" w:rsidRPr="00F5207C" w:rsidRDefault="00F5207C" w:rsidP="00F5207C"/>
    <w:p w14:paraId="3B357136" w14:textId="0C4505CD" w:rsidR="00F5207C" w:rsidRPr="00F5207C" w:rsidRDefault="00F5207C" w:rsidP="00F5207C"/>
    <w:p w14:paraId="4EFC5380" w14:textId="411C4106" w:rsidR="00F5207C" w:rsidRPr="00F5207C" w:rsidRDefault="00F5207C" w:rsidP="00F5207C"/>
    <w:p w14:paraId="73F74FC1" w14:textId="71BB9160" w:rsidR="00F5207C" w:rsidRPr="00F5207C" w:rsidRDefault="00F5207C" w:rsidP="00F5207C"/>
    <w:p w14:paraId="43C5103A" w14:textId="7A0C60C0" w:rsidR="00F5207C" w:rsidRPr="00F5207C" w:rsidRDefault="00F5207C" w:rsidP="00F5207C"/>
    <w:p w14:paraId="47E8A43B" w14:textId="42F13649" w:rsidR="00F5207C" w:rsidRPr="00F5207C" w:rsidRDefault="00F5207C" w:rsidP="00F5207C"/>
    <w:p w14:paraId="3ABC79F8" w14:textId="6B9FE4B3" w:rsidR="00F5207C" w:rsidRPr="00F5207C" w:rsidRDefault="00F5207C" w:rsidP="00F5207C"/>
    <w:p w14:paraId="70159D69" w14:textId="0844C50D" w:rsidR="00F5207C" w:rsidRPr="00F5207C" w:rsidRDefault="00F5207C" w:rsidP="00F5207C"/>
    <w:p w14:paraId="51483998" w14:textId="5AD66D0F" w:rsidR="00F5207C" w:rsidRPr="00F5207C" w:rsidRDefault="00F5207C" w:rsidP="00F5207C"/>
    <w:p w14:paraId="6F22C76A" w14:textId="24492E16" w:rsidR="00F5207C" w:rsidRPr="00F5207C" w:rsidRDefault="00F5207C" w:rsidP="00F5207C"/>
    <w:p w14:paraId="2679D025" w14:textId="2A32E03A" w:rsidR="00F5207C" w:rsidRPr="00F5207C" w:rsidRDefault="00F5207C" w:rsidP="00F5207C"/>
    <w:p w14:paraId="7CD0E12A" w14:textId="745B0F20" w:rsidR="00F5207C" w:rsidRPr="00F5207C" w:rsidRDefault="00F5207C" w:rsidP="00F5207C"/>
    <w:p w14:paraId="64603D07" w14:textId="5B121FDD" w:rsidR="00F5207C" w:rsidRPr="00F5207C" w:rsidRDefault="00F5207C" w:rsidP="00F5207C"/>
    <w:p w14:paraId="615D57D2" w14:textId="54FEFAC4" w:rsidR="00F5207C" w:rsidRPr="00F5207C" w:rsidRDefault="00F5207C" w:rsidP="00F5207C"/>
    <w:p w14:paraId="54E7051F" w14:textId="3DBC60E3" w:rsidR="00F5207C" w:rsidRPr="00F5207C" w:rsidRDefault="00F5207C" w:rsidP="00F5207C"/>
    <w:p w14:paraId="7EDDAA25" w14:textId="18D54ACD" w:rsidR="00F5207C" w:rsidRDefault="00F5207C" w:rsidP="00F520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9A3499A" w14:textId="22F22A03" w:rsidR="00F5207C" w:rsidRDefault="00F5207C" w:rsidP="00F5207C">
      <w:pPr>
        <w:tabs>
          <w:tab w:val="left" w:pos="7565"/>
        </w:tabs>
      </w:pPr>
      <w:r>
        <w:tab/>
      </w:r>
    </w:p>
    <w:p w14:paraId="3F426D96" w14:textId="7272EBAE" w:rsidR="00F5207C" w:rsidRDefault="00F5207C" w:rsidP="00F5207C">
      <w:pPr>
        <w:tabs>
          <w:tab w:val="left" w:pos="7565"/>
        </w:tabs>
      </w:pPr>
    </w:p>
    <w:p w14:paraId="3DC86A65" w14:textId="4CA68C04" w:rsidR="00F5207C" w:rsidRDefault="00F5207C" w:rsidP="00F5207C">
      <w:pPr>
        <w:tabs>
          <w:tab w:val="left" w:pos="7565"/>
        </w:tabs>
      </w:pPr>
    </w:p>
    <w:p w14:paraId="2C5661CD" w14:textId="5205570A" w:rsidR="00F5207C" w:rsidRDefault="006F7781" w:rsidP="006F7781">
      <w:pPr>
        <w:pStyle w:val="Kop2"/>
      </w:pPr>
      <w:bookmarkStart w:id="9" w:name="_Toc21522105"/>
      <w:r>
        <w:lastRenderedPageBreak/>
        <w:t>Theorieschermen</w:t>
      </w:r>
      <w:bookmarkEnd w:id="9"/>
    </w:p>
    <w:p w14:paraId="31E8F047" w14:textId="4320AE3D" w:rsidR="006F7781" w:rsidRDefault="006F7781" w:rsidP="006F7781"/>
    <w:p w14:paraId="7599674D" w14:textId="241BA2E7" w:rsidR="006F7781" w:rsidRDefault="006F7781" w:rsidP="006F7781"/>
    <w:p w14:paraId="2D214B9B" w14:textId="67254CBD" w:rsidR="006F7781" w:rsidRDefault="006F7781" w:rsidP="006F7781">
      <w:pPr>
        <w:pStyle w:val="Kop3"/>
      </w:pPr>
      <w:bookmarkStart w:id="10" w:name="_Toc21522106"/>
      <w:r>
        <w:t>Lijst met theorielessen</w:t>
      </w:r>
      <w:bookmarkEnd w:id="10"/>
    </w:p>
    <w:p w14:paraId="48F69E01" w14:textId="58002FF1" w:rsidR="006F7781" w:rsidRDefault="006F7781" w:rsidP="006F7781">
      <w:pPr>
        <w:pStyle w:val="Kop2"/>
      </w:pPr>
    </w:p>
    <w:p w14:paraId="2A4DE467" w14:textId="1DD026C9" w:rsidR="006F7781" w:rsidRPr="006F7781" w:rsidRDefault="006F7781" w:rsidP="006F7781"/>
    <w:p w14:paraId="1FAA44BE" w14:textId="556CADE8" w:rsidR="006F7781" w:rsidRDefault="00CC67CC" w:rsidP="006F7781">
      <w:r>
        <w:rPr>
          <w:noProof/>
        </w:rPr>
        <w:drawing>
          <wp:anchor distT="0" distB="0" distL="114300" distR="114300" simplePos="0" relativeHeight="251671552" behindDoc="1" locked="0" layoutInCell="1" allowOverlap="1" wp14:anchorId="771C8BF9" wp14:editId="5B6E4913">
            <wp:simplePos x="0" y="0"/>
            <wp:positionH relativeFrom="margin">
              <wp:posOffset>1020161</wp:posOffset>
            </wp:positionH>
            <wp:positionV relativeFrom="paragraph">
              <wp:posOffset>4445</wp:posOffset>
            </wp:positionV>
            <wp:extent cx="3390900" cy="6905625"/>
            <wp:effectExtent l="0" t="0" r="0" b="9525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orielij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3B54" w14:textId="77777777" w:rsidR="006F7781" w:rsidRDefault="006F7781" w:rsidP="006F7781">
      <w:pPr>
        <w:rPr>
          <w:noProof/>
        </w:rPr>
      </w:pPr>
    </w:p>
    <w:p w14:paraId="7CA4F822" w14:textId="77777777" w:rsidR="006F7781" w:rsidRDefault="006F7781" w:rsidP="006F7781">
      <w:pPr>
        <w:rPr>
          <w:noProof/>
        </w:rPr>
      </w:pPr>
    </w:p>
    <w:p w14:paraId="657A1DE6" w14:textId="06AAA0DD" w:rsidR="006F7781" w:rsidRDefault="006F7781" w:rsidP="006F7781"/>
    <w:p w14:paraId="7B9BA3D4" w14:textId="77777777" w:rsidR="006F7781" w:rsidRDefault="006F7781" w:rsidP="006F7781"/>
    <w:p w14:paraId="32E40DB6" w14:textId="051B4728" w:rsidR="006F7781" w:rsidRDefault="006F7781" w:rsidP="006F7781"/>
    <w:p w14:paraId="73BB1887" w14:textId="77777777" w:rsidR="006F7781" w:rsidRDefault="006F7781" w:rsidP="006F7781"/>
    <w:p w14:paraId="47107D1B" w14:textId="371D9B23" w:rsidR="006F7781" w:rsidRDefault="006F7781" w:rsidP="006F7781"/>
    <w:p w14:paraId="2D14CCE4" w14:textId="77777777" w:rsidR="006F7781" w:rsidRDefault="006F7781" w:rsidP="006F7781"/>
    <w:p w14:paraId="6A2A8D23" w14:textId="602504C1" w:rsidR="006F7781" w:rsidRDefault="006F7781" w:rsidP="006F7781"/>
    <w:p w14:paraId="1978BE3E" w14:textId="77777777" w:rsidR="006F7781" w:rsidRDefault="006F7781" w:rsidP="006F7781"/>
    <w:p w14:paraId="1DB42FF3" w14:textId="18D0C8B9" w:rsidR="006F7781" w:rsidRDefault="006F7781" w:rsidP="006F7781"/>
    <w:p w14:paraId="3024F1AB" w14:textId="77777777" w:rsidR="006F7781" w:rsidRDefault="006F7781" w:rsidP="006F7781"/>
    <w:p w14:paraId="0B86914A" w14:textId="05D17B2A" w:rsidR="006F7781" w:rsidRDefault="006F7781" w:rsidP="006F7781"/>
    <w:p w14:paraId="11A8FC7E" w14:textId="77777777" w:rsidR="006F7781" w:rsidRDefault="006F7781" w:rsidP="006F7781"/>
    <w:p w14:paraId="47C9788B" w14:textId="593AB68C" w:rsidR="006F7781" w:rsidRDefault="006F7781" w:rsidP="006F7781"/>
    <w:p w14:paraId="3C7A1038" w14:textId="56D1F52D" w:rsidR="006F7781" w:rsidRDefault="006F7781" w:rsidP="006F7781"/>
    <w:p w14:paraId="4FB79EBB" w14:textId="52514E8A" w:rsidR="00CC67CC" w:rsidRDefault="00CC67CC" w:rsidP="006F7781"/>
    <w:p w14:paraId="143EDF79" w14:textId="4B0FE88B" w:rsidR="00CC67CC" w:rsidRDefault="00CC67CC" w:rsidP="006F7781"/>
    <w:p w14:paraId="3C58F031" w14:textId="3B035D85" w:rsidR="00CC67CC" w:rsidRDefault="00CC67CC" w:rsidP="006F7781"/>
    <w:p w14:paraId="0B27895E" w14:textId="77777777" w:rsidR="00CC67CC" w:rsidRDefault="00CC67CC" w:rsidP="006F7781"/>
    <w:p w14:paraId="1B91C4A8" w14:textId="77777777" w:rsidR="006F7781" w:rsidRDefault="006F7781" w:rsidP="006F7781"/>
    <w:p w14:paraId="156F1ABB" w14:textId="5D42EA4B" w:rsidR="006F7781" w:rsidRDefault="006F7781" w:rsidP="006F7781"/>
    <w:p w14:paraId="45AB62BB" w14:textId="77777777" w:rsidR="006F7781" w:rsidRDefault="006F7781" w:rsidP="006F7781"/>
    <w:p w14:paraId="60C88C77" w14:textId="7D238611" w:rsidR="006F7781" w:rsidRDefault="006F7781" w:rsidP="006F7781"/>
    <w:p w14:paraId="42751A65" w14:textId="5D625DC9" w:rsidR="006F7781" w:rsidRDefault="006F7781" w:rsidP="006F7781"/>
    <w:p w14:paraId="7220BE22" w14:textId="60F54988" w:rsidR="006F7781" w:rsidRDefault="006F7781" w:rsidP="006F7781">
      <w:pPr>
        <w:pStyle w:val="Kop3"/>
      </w:pPr>
      <w:bookmarkStart w:id="11" w:name="_Toc21522107"/>
      <w:r>
        <w:lastRenderedPageBreak/>
        <w:t>Theorielessen</w:t>
      </w:r>
      <w:bookmarkEnd w:id="11"/>
    </w:p>
    <w:p w14:paraId="2E27B35B" w14:textId="45222826" w:rsidR="006F7781" w:rsidRDefault="006F7781" w:rsidP="006F7781"/>
    <w:p w14:paraId="104C1087" w14:textId="4A213753" w:rsidR="006F7781" w:rsidRDefault="006F7781" w:rsidP="006F7781"/>
    <w:p w14:paraId="7B68F1F5" w14:textId="01ABCCF9" w:rsidR="006F7781" w:rsidRPr="006F7781" w:rsidRDefault="006F7781" w:rsidP="006F7781"/>
    <w:p w14:paraId="654BCCE0" w14:textId="14D02ABD" w:rsidR="006F7781" w:rsidRPr="006F7781" w:rsidRDefault="006F7781" w:rsidP="006F7781"/>
    <w:p w14:paraId="15AD4436" w14:textId="78F2B6CE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E36A" wp14:editId="735D56F1">
            <wp:simplePos x="0" y="0"/>
            <wp:positionH relativeFrom="margin">
              <wp:align>center</wp:align>
            </wp:positionH>
            <wp:positionV relativeFrom="paragraph">
              <wp:posOffset>9203</wp:posOffset>
            </wp:positionV>
            <wp:extent cx="3390900" cy="6905625"/>
            <wp:effectExtent l="0" t="0" r="0" b="9525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or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BD0A" w14:textId="283B01F3" w:rsidR="006F7781" w:rsidRPr="006F7781" w:rsidRDefault="006F7781" w:rsidP="006F7781"/>
    <w:p w14:paraId="7AC68E88" w14:textId="2E56EDA5" w:rsidR="006F7781" w:rsidRPr="006F7781" w:rsidRDefault="006F7781" w:rsidP="006F7781"/>
    <w:p w14:paraId="57E79EB1" w14:textId="6BBFDEA4" w:rsidR="006F7781" w:rsidRPr="006F7781" w:rsidRDefault="006F7781" w:rsidP="006F7781"/>
    <w:p w14:paraId="3ACD1A76" w14:textId="697CF576" w:rsidR="006F7781" w:rsidRPr="006F7781" w:rsidRDefault="006F7781" w:rsidP="006F7781"/>
    <w:p w14:paraId="79E18C7A" w14:textId="5CD711A4" w:rsidR="006F7781" w:rsidRPr="006F7781" w:rsidRDefault="006F7781" w:rsidP="006F7781"/>
    <w:p w14:paraId="41CC9B04" w14:textId="6163CB82" w:rsidR="006F7781" w:rsidRPr="006F7781" w:rsidRDefault="006F7781" w:rsidP="006F7781"/>
    <w:p w14:paraId="4C831903" w14:textId="5C635950" w:rsidR="006F7781" w:rsidRPr="006F7781" w:rsidRDefault="006F7781" w:rsidP="006F7781"/>
    <w:p w14:paraId="6A662801" w14:textId="6C199550" w:rsidR="006F7781" w:rsidRPr="006F7781" w:rsidRDefault="006F7781" w:rsidP="006F7781"/>
    <w:p w14:paraId="2C820DEF" w14:textId="145D44A5" w:rsidR="006F7781" w:rsidRPr="006F7781" w:rsidRDefault="006F7781" w:rsidP="006F7781"/>
    <w:p w14:paraId="591F37F8" w14:textId="1DB3109E" w:rsidR="006F7781" w:rsidRPr="006F7781" w:rsidRDefault="006F7781" w:rsidP="006F7781"/>
    <w:p w14:paraId="799149F9" w14:textId="55CFC7B9" w:rsidR="006F7781" w:rsidRPr="006F7781" w:rsidRDefault="006F7781" w:rsidP="006F7781"/>
    <w:p w14:paraId="1F2DDE33" w14:textId="3DB203C6" w:rsidR="006F7781" w:rsidRPr="006F7781" w:rsidRDefault="006F7781" w:rsidP="006F7781"/>
    <w:p w14:paraId="71479413" w14:textId="6208923D" w:rsidR="006F7781" w:rsidRPr="006F7781" w:rsidRDefault="006F7781" w:rsidP="006F7781"/>
    <w:p w14:paraId="7DDF1961" w14:textId="72DD9BAA" w:rsidR="006F7781" w:rsidRPr="006F7781" w:rsidRDefault="006F7781" w:rsidP="006F7781"/>
    <w:p w14:paraId="3AA9CBA8" w14:textId="1EF6D276" w:rsidR="006F7781" w:rsidRPr="006F7781" w:rsidRDefault="006F7781" w:rsidP="006F7781"/>
    <w:p w14:paraId="7DF4B7F4" w14:textId="30420999" w:rsidR="006F7781" w:rsidRPr="006F7781" w:rsidRDefault="006F7781" w:rsidP="006F7781"/>
    <w:p w14:paraId="7076F318" w14:textId="1E58C89F" w:rsidR="006F7781" w:rsidRPr="006F7781" w:rsidRDefault="006F7781" w:rsidP="006F7781"/>
    <w:p w14:paraId="4F153AA0" w14:textId="7C76F52C" w:rsidR="006F7781" w:rsidRPr="006F7781" w:rsidRDefault="006F7781" w:rsidP="006F7781"/>
    <w:p w14:paraId="7AA88C25" w14:textId="2F156EB0" w:rsidR="006F7781" w:rsidRPr="006F7781" w:rsidRDefault="006F7781" w:rsidP="006F7781"/>
    <w:p w14:paraId="64442A88" w14:textId="26208005" w:rsidR="006F7781" w:rsidRPr="006F7781" w:rsidRDefault="006F7781" w:rsidP="006F7781"/>
    <w:p w14:paraId="47DC06C6" w14:textId="30F6351F" w:rsidR="006F7781" w:rsidRDefault="006F7781" w:rsidP="006F7781"/>
    <w:p w14:paraId="7060AA38" w14:textId="19F2C5F6" w:rsidR="00CC67CC" w:rsidRDefault="00CC67CC" w:rsidP="006F7781"/>
    <w:p w14:paraId="11A134CE" w14:textId="70736C6B" w:rsidR="00CC67CC" w:rsidRDefault="00CC67CC" w:rsidP="006F7781"/>
    <w:p w14:paraId="17133DCF" w14:textId="77777777" w:rsidR="00CC67CC" w:rsidRPr="006F7781" w:rsidRDefault="00CC67CC" w:rsidP="006F7781"/>
    <w:p w14:paraId="6BDF5AD3" w14:textId="77777777" w:rsidR="00637A82" w:rsidRDefault="00637A82" w:rsidP="006F7781">
      <w:pPr>
        <w:pStyle w:val="Kop2"/>
      </w:pPr>
    </w:p>
    <w:p w14:paraId="47DEEE1A" w14:textId="5EDD53A9" w:rsidR="006F7781" w:rsidRDefault="006F7781" w:rsidP="006F7781">
      <w:pPr>
        <w:pStyle w:val="Kop2"/>
      </w:pPr>
      <w:bookmarkStart w:id="12" w:name="_Toc21522108"/>
      <w:r>
        <w:t>Quiz</w:t>
      </w:r>
      <w:bookmarkEnd w:id="12"/>
    </w:p>
    <w:p w14:paraId="72F35241" w14:textId="7D8AC239" w:rsidR="006F7781" w:rsidRDefault="006F7781" w:rsidP="006F7781"/>
    <w:p w14:paraId="18B759E6" w14:textId="13567B63" w:rsidR="006F7781" w:rsidRPr="006F7781" w:rsidRDefault="006F7781" w:rsidP="006F7781"/>
    <w:p w14:paraId="4E7B0104" w14:textId="2B75C0A9" w:rsidR="006F7781" w:rsidRPr="006F7781" w:rsidRDefault="006F7781" w:rsidP="006F7781"/>
    <w:p w14:paraId="1A91881A" w14:textId="77C83836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4624" behindDoc="1" locked="0" layoutInCell="1" allowOverlap="1" wp14:anchorId="0C724228" wp14:editId="67EA0B29">
            <wp:simplePos x="0" y="0"/>
            <wp:positionH relativeFrom="margin">
              <wp:align>center</wp:align>
            </wp:positionH>
            <wp:positionV relativeFrom="paragraph">
              <wp:posOffset>7335</wp:posOffset>
            </wp:positionV>
            <wp:extent cx="3390900" cy="6905625"/>
            <wp:effectExtent l="0" t="0" r="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A6AB" w14:textId="0A92CDBC" w:rsidR="006F7781" w:rsidRPr="006F7781" w:rsidRDefault="006F7781" w:rsidP="006F7781"/>
    <w:p w14:paraId="3CEB5015" w14:textId="2A6C049B" w:rsidR="006F7781" w:rsidRPr="006F7781" w:rsidRDefault="006F7781" w:rsidP="006F7781"/>
    <w:p w14:paraId="0CF97305" w14:textId="58BE4FF2" w:rsidR="006F7781" w:rsidRPr="006F7781" w:rsidRDefault="006F7781" w:rsidP="006F7781"/>
    <w:p w14:paraId="180DDB8C" w14:textId="66AC3B29" w:rsidR="006F7781" w:rsidRPr="006F7781" w:rsidRDefault="006F7781" w:rsidP="006F7781"/>
    <w:p w14:paraId="786681A9" w14:textId="0F893492" w:rsidR="006F7781" w:rsidRPr="006F7781" w:rsidRDefault="006F7781" w:rsidP="006F7781"/>
    <w:p w14:paraId="1DB28867" w14:textId="65279635" w:rsidR="006F7781" w:rsidRPr="006F7781" w:rsidRDefault="006F7781" w:rsidP="006F7781"/>
    <w:p w14:paraId="3ABA5156" w14:textId="18CF212B" w:rsidR="006F7781" w:rsidRPr="006F7781" w:rsidRDefault="006F7781" w:rsidP="006F7781"/>
    <w:p w14:paraId="5D3828B0" w14:textId="4E7DDF5F" w:rsidR="006F7781" w:rsidRPr="006F7781" w:rsidRDefault="006F7781" w:rsidP="006F7781"/>
    <w:p w14:paraId="4DEF2DE1" w14:textId="6BBFFFEE" w:rsidR="006F7781" w:rsidRPr="006F7781" w:rsidRDefault="006F7781" w:rsidP="006F7781"/>
    <w:p w14:paraId="3FCA3C94" w14:textId="4C82E1FE" w:rsidR="006F7781" w:rsidRPr="006F7781" w:rsidRDefault="006F7781" w:rsidP="006F7781"/>
    <w:p w14:paraId="54249A26" w14:textId="1B3A8B95" w:rsidR="006F7781" w:rsidRPr="006F7781" w:rsidRDefault="006F7781" w:rsidP="006F7781"/>
    <w:p w14:paraId="30099C8F" w14:textId="7BC7F416" w:rsidR="006F7781" w:rsidRPr="006F7781" w:rsidRDefault="006F7781" w:rsidP="006F7781"/>
    <w:p w14:paraId="40EBDD8A" w14:textId="339EC030" w:rsidR="006F7781" w:rsidRPr="006F7781" w:rsidRDefault="006F7781" w:rsidP="006F7781"/>
    <w:p w14:paraId="6C3FCF18" w14:textId="66F8CDDE" w:rsidR="006F7781" w:rsidRPr="006F7781" w:rsidRDefault="006F7781" w:rsidP="006F7781"/>
    <w:p w14:paraId="71FEAB1E" w14:textId="51F78633" w:rsidR="006F7781" w:rsidRPr="006F7781" w:rsidRDefault="006F7781" w:rsidP="006F7781"/>
    <w:p w14:paraId="1FE42660" w14:textId="0EA0EE2B" w:rsidR="006F7781" w:rsidRPr="006F7781" w:rsidRDefault="006F7781" w:rsidP="006F7781"/>
    <w:p w14:paraId="4EDDB16D" w14:textId="29EC7937" w:rsidR="006F7781" w:rsidRPr="006F7781" w:rsidRDefault="006F7781" w:rsidP="006F7781"/>
    <w:p w14:paraId="6FF30BEB" w14:textId="5A1D2783" w:rsidR="006F7781" w:rsidRPr="006F7781" w:rsidRDefault="006F7781" w:rsidP="006F7781"/>
    <w:p w14:paraId="2B81B138" w14:textId="29788903" w:rsidR="006F7781" w:rsidRPr="006F7781" w:rsidRDefault="006F7781" w:rsidP="006F7781"/>
    <w:p w14:paraId="102CFF80" w14:textId="295288F3" w:rsidR="006F7781" w:rsidRPr="006F7781" w:rsidRDefault="006F7781" w:rsidP="006F7781"/>
    <w:p w14:paraId="5E5C95A3" w14:textId="20E5735F" w:rsidR="006F7781" w:rsidRPr="006F7781" w:rsidRDefault="006F7781" w:rsidP="006F7781"/>
    <w:p w14:paraId="1D87BF3B" w14:textId="7BC00B5A" w:rsidR="006F7781" w:rsidRPr="006F7781" w:rsidRDefault="006F7781" w:rsidP="006F7781"/>
    <w:p w14:paraId="1180827F" w14:textId="0A1AECED" w:rsidR="006F7781" w:rsidRDefault="006F7781" w:rsidP="006F7781"/>
    <w:p w14:paraId="45FFE8B5" w14:textId="058F52D5" w:rsidR="006F7781" w:rsidRDefault="006F7781" w:rsidP="006F7781">
      <w:pPr>
        <w:jc w:val="right"/>
      </w:pPr>
    </w:p>
    <w:p w14:paraId="66695825" w14:textId="72676811" w:rsidR="006F7781" w:rsidRDefault="006F7781" w:rsidP="006F7781">
      <w:pPr>
        <w:jc w:val="right"/>
      </w:pPr>
    </w:p>
    <w:p w14:paraId="1E9C7F36" w14:textId="67688167" w:rsidR="006F7781" w:rsidRDefault="006F7781" w:rsidP="006F7781">
      <w:pPr>
        <w:tabs>
          <w:tab w:val="left" w:pos="709"/>
        </w:tabs>
      </w:pPr>
    </w:p>
    <w:p w14:paraId="2F394534" w14:textId="7F0CA86E" w:rsidR="006F7781" w:rsidRDefault="00CC67CC" w:rsidP="00CC67CC">
      <w:pPr>
        <w:pStyle w:val="Kop2"/>
      </w:pPr>
      <w:bookmarkStart w:id="13" w:name="_Toc21522109"/>
      <w:r>
        <w:t>Over ons</w:t>
      </w:r>
      <w:bookmarkEnd w:id="13"/>
    </w:p>
    <w:p w14:paraId="23A687FD" w14:textId="28882C04" w:rsidR="00CC67CC" w:rsidRPr="00CC67CC" w:rsidRDefault="00CC67CC" w:rsidP="00CC67CC">
      <w:r>
        <w:rPr>
          <w:noProof/>
        </w:rPr>
        <w:drawing>
          <wp:anchor distT="0" distB="0" distL="114300" distR="114300" simplePos="0" relativeHeight="251672576" behindDoc="1" locked="0" layoutInCell="1" allowOverlap="1" wp14:anchorId="0B0D6E8C" wp14:editId="3A4DAB62">
            <wp:simplePos x="0" y="0"/>
            <wp:positionH relativeFrom="margin">
              <wp:align>center</wp:align>
            </wp:positionH>
            <wp:positionV relativeFrom="paragraph">
              <wp:posOffset>1024691</wp:posOffset>
            </wp:positionV>
            <wp:extent cx="3390900" cy="690562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 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7CC" w:rsidRPr="00CC67CC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ECA3" w14:textId="77777777" w:rsidR="00170A64" w:rsidRDefault="00170A64" w:rsidP="004539D0">
      <w:pPr>
        <w:spacing w:after="0" w:line="240" w:lineRule="auto"/>
      </w:pPr>
      <w:r>
        <w:separator/>
      </w:r>
    </w:p>
  </w:endnote>
  <w:endnote w:type="continuationSeparator" w:id="0">
    <w:p w14:paraId="19632C2E" w14:textId="77777777" w:rsidR="00170A64" w:rsidRDefault="00170A64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B3C1A" w14:textId="77777777" w:rsidR="00170A64" w:rsidRDefault="00170A64" w:rsidP="004539D0">
      <w:pPr>
        <w:spacing w:after="0" w:line="240" w:lineRule="auto"/>
      </w:pPr>
      <w:r>
        <w:separator/>
      </w:r>
    </w:p>
  </w:footnote>
  <w:footnote w:type="continuationSeparator" w:id="0">
    <w:p w14:paraId="140DE0CE" w14:textId="77777777" w:rsidR="00170A64" w:rsidRDefault="00170A64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71C38"/>
    <w:rsid w:val="00137141"/>
    <w:rsid w:val="00170A64"/>
    <w:rsid w:val="001C4C2F"/>
    <w:rsid w:val="001F73EC"/>
    <w:rsid w:val="00347419"/>
    <w:rsid w:val="003A2D7C"/>
    <w:rsid w:val="00407129"/>
    <w:rsid w:val="00443927"/>
    <w:rsid w:val="004539D0"/>
    <w:rsid w:val="004773CB"/>
    <w:rsid w:val="00510B4F"/>
    <w:rsid w:val="005753AA"/>
    <w:rsid w:val="00582BF8"/>
    <w:rsid w:val="005E3FF9"/>
    <w:rsid w:val="006275F3"/>
    <w:rsid w:val="00637A82"/>
    <w:rsid w:val="0064518D"/>
    <w:rsid w:val="006B6D2C"/>
    <w:rsid w:val="006F7781"/>
    <w:rsid w:val="00712522"/>
    <w:rsid w:val="00766606"/>
    <w:rsid w:val="007A5917"/>
    <w:rsid w:val="007F2AA2"/>
    <w:rsid w:val="008A35D6"/>
    <w:rsid w:val="008E0A71"/>
    <w:rsid w:val="008E3788"/>
    <w:rsid w:val="009F14AB"/>
    <w:rsid w:val="00AB40C3"/>
    <w:rsid w:val="00AF1BE6"/>
    <w:rsid w:val="00B407D2"/>
    <w:rsid w:val="00C2684E"/>
    <w:rsid w:val="00C8322B"/>
    <w:rsid w:val="00CC67CC"/>
    <w:rsid w:val="00D74368"/>
    <w:rsid w:val="00D86E67"/>
    <w:rsid w:val="00EA079D"/>
    <w:rsid w:val="00EC45B1"/>
    <w:rsid w:val="00F5207C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83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1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37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E245-CC8A-4738-8641-11EBBA31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672</TotalTime>
  <Pages>1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7AMO1 PRJ ANDROID</dc:subject>
  <dc:creator>Morten Verme</dc:creator>
  <cp:keywords/>
  <dc:description/>
  <cp:lastModifiedBy>Morten Vermeulen</cp:lastModifiedBy>
  <cp:revision>17</cp:revision>
  <dcterms:created xsi:type="dcterms:W3CDTF">2019-09-23T12:47:00Z</dcterms:created>
  <dcterms:modified xsi:type="dcterms:W3CDTF">2019-10-09T12:03:00Z</dcterms:modified>
</cp:coreProperties>
</file>