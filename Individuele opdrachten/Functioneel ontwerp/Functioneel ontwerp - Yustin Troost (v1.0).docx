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DA9CC" w14:textId="77777777" w:rsidR="007C7777" w:rsidRDefault="007C7777">
      <w:pPr>
        <w:spacing w:after="527"/>
        <w:ind w:left="0" w:firstLine="0"/>
        <w:jc w:val="left"/>
      </w:pPr>
    </w:p>
    <w:p w14:paraId="4E87CC27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14:paraId="4AAFD43A" w14:textId="77777777"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165812" wp14:editId="6C3D7C6F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DD2B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566D89AA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43471B5F" w14:textId="77777777" w:rsidR="007C7777" w:rsidRDefault="0094241C">
      <w:pPr>
        <w:ind w:left="0" w:firstLine="0"/>
        <w:jc w:val="left"/>
      </w:pPr>
      <w:r>
        <w:t xml:space="preserve"> </w:t>
      </w:r>
    </w:p>
    <w:p w14:paraId="19F1D279" w14:textId="77777777"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 wp14:anchorId="0DDB9C9F" wp14:editId="3D1441A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1FF4" w14:textId="77777777" w:rsidR="007C7777" w:rsidRDefault="0094241C">
      <w:pPr>
        <w:ind w:left="0" w:firstLine="0"/>
        <w:jc w:val="left"/>
      </w:pPr>
      <w:r>
        <w:t xml:space="preserve"> </w:t>
      </w:r>
    </w:p>
    <w:p w14:paraId="1DEAD618" w14:textId="77777777" w:rsidR="007C7777" w:rsidRDefault="0094241C">
      <w:pPr>
        <w:ind w:left="0" w:firstLine="0"/>
        <w:jc w:val="left"/>
      </w:pPr>
      <w:r>
        <w:t xml:space="preserve"> </w:t>
      </w:r>
    </w:p>
    <w:p w14:paraId="55241356" w14:textId="77777777" w:rsidR="007C7777" w:rsidRDefault="0094241C">
      <w:pPr>
        <w:ind w:left="0" w:right="2254" w:firstLine="0"/>
        <w:jc w:val="left"/>
      </w:pPr>
      <w:r>
        <w:t xml:space="preserve"> </w:t>
      </w:r>
    </w:p>
    <w:p w14:paraId="6406A20E" w14:textId="77777777" w:rsidR="007C7777" w:rsidRDefault="0094241C">
      <w:pPr>
        <w:ind w:left="0" w:firstLine="0"/>
        <w:jc w:val="left"/>
      </w:pPr>
      <w:r>
        <w:t xml:space="preserve"> </w:t>
      </w:r>
    </w:p>
    <w:p w14:paraId="6D83EECA" w14:textId="77777777"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 w14:paraId="25178734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96CB750" w14:textId="77777777" w:rsidR="0020242D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</w:p>
          <w:p w14:paraId="5AC162AF" w14:textId="77777777" w:rsidR="0020242D" w:rsidRDefault="0020242D">
            <w:pPr>
              <w:tabs>
                <w:tab w:val="center" w:pos="1416"/>
              </w:tabs>
              <w:ind w:left="0" w:firstLine="0"/>
              <w:jc w:val="left"/>
            </w:pPr>
          </w:p>
          <w:p w14:paraId="47F3BFB2" w14:textId="77777777" w:rsidR="007C7777" w:rsidRDefault="0020242D">
            <w:pPr>
              <w:tabs>
                <w:tab w:val="center" w:pos="1416"/>
              </w:tabs>
              <w:ind w:left="0" w:firstLine="0"/>
              <w:jc w:val="left"/>
            </w:pPr>
            <w:r>
              <w:t>Onderdeel</w:t>
            </w:r>
            <w:r w:rsidR="0094241C">
              <w:tab/>
              <w:t xml:space="preserve"> </w:t>
            </w:r>
          </w:p>
          <w:p w14:paraId="6D0DED9F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A61E46C" w14:textId="77777777"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  <w:p w14:paraId="2884E039" w14:textId="77777777" w:rsidR="0020242D" w:rsidRDefault="0020242D">
            <w:pPr>
              <w:ind w:left="139" w:firstLine="0"/>
              <w:jc w:val="left"/>
            </w:pPr>
          </w:p>
          <w:p w14:paraId="0C9AAE25" w14:textId="77777777" w:rsidR="0020242D" w:rsidRDefault="0011414D">
            <w:pPr>
              <w:ind w:left="139" w:firstLine="0"/>
              <w:jc w:val="left"/>
            </w:pPr>
            <w:r>
              <w:t>Functioneel ontwerp</w:t>
            </w:r>
          </w:p>
        </w:tc>
      </w:tr>
      <w:tr w:rsidR="007C7777" w14:paraId="44B29597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2AA8D7E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402C5B5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9678DAA" w14:textId="77777777" w:rsidR="007C7777" w:rsidRDefault="00AA69C4">
            <w:pPr>
              <w:ind w:left="139" w:firstLine="0"/>
              <w:jc w:val="left"/>
            </w:pPr>
            <w:r>
              <w:t>201</w:t>
            </w:r>
            <w:r w:rsidR="0020242D">
              <w:t>9</w:t>
            </w:r>
            <w:r>
              <w:t xml:space="preserve"> -20</w:t>
            </w:r>
            <w:r w:rsidR="0020242D">
              <w:t>20</w:t>
            </w:r>
          </w:p>
        </w:tc>
      </w:tr>
      <w:tr w:rsidR="007C7777" w14:paraId="5FAF9AE3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2218BBD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2BFA88E2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5621AEC" w14:textId="77777777" w:rsidR="007C7777" w:rsidRDefault="00AA69C4">
            <w:pPr>
              <w:ind w:left="139" w:firstLine="0"/>
              <w:jc w:val="left"/>
            </w:pPr>
            <w:r>
              <w:t>AMO</w:t>
            </w:r>
            <w:r w:rsidR="0020242D">
              <w:t>1</w:t>
            </w:r>
          </w:p>
        </w:tc>
      </w:tr>
      <w:tr w:rsidR="007C7777" w14:paraId="1CB5E042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ED5D76B" w14:textId="77777777"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14:paraId="1CB625B9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2D1FBCF" w14:textId="77777777"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 w14:paraId="34F9C468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8691654" w14:textId="77777777"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14:paraId="428A3988" w14:textId="77777777"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BCDE5E8" w14:textId="77777777"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 w14:paraId="0A2951FC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CF09C6D" w14:textId="77777777"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5ADE8D9" w14:textId="77777777" w:rsidR="0020242D" w:rsidRDefault="0094241C" w:rsidP="0020242D">
            <w:pPr>
              <w:ind w:left="140" w:firstLine="0"/>
              <w:jc w:val="left"/>
            </w:pPr>
            <w:r>
              <w:t>1.0</w:t>
            </w:r>
          </w:p>
          <w:p w14:paraId="5BCAB25C" w14:textId="77777777" w:rsidR="0020242D" w:rsidRDefault="0020242D" w:rsidP="0020242D">
            <w:pPr>
              <w:ind w:left="140" w:firstLine="0"/>
              <w:jc w:val="left"/>
            </w:pPr>
          </w:p>
        </w:tc>
      </w:tr>
    </w:tbl>
    <w:p w14:paraId="6E3AECDD" w14:textId="77777777" w:rsidR="007C7777" w:rsidRDefault="0094241C">
      <w:pPr>
        <w:ind w:left="0" w:firstLine="0"/>
        <w:jc w:val="right"/>
      </w:pPr>
      <w:r>
        <w:t xml:space="preserve"> </w:t>
      </w:r>
    </w:p>
    <w:p w14:paraId="659DBC97" w14:textId="77777777"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6F58D2AE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3D9757A5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720A2749" w14:textId="77777777" w:rsidR="00AA69C4" w:rsidRDefault="00AA69C4">
      <w:pPr>
        <w:spacing w:after="777"/>
        <w:ind w:left="0" w:firstLine="0"/>
        <w:jc w:val="left"/>
      </w:pPr>
    </w:p>
    <w:p w14:paraId="0A920D44" w14:textId="77777777"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21072070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201392FE" w14:textId="77777777"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Content>
        <w:p w14:paraId="29FAD0F9" w14:textId="77777777" w:rsidR="00482774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21072070" w:history="1">
            <w:r w:rsidR="00482774" w:rsidRPr="001648AB">
              <w:rPr>
                <w:rStyle w:val="Hyperlink"/>
                <w:rFonts w:eastAsia="Cambria"/>
                <w:noProof/>
              </w:rPr>
              <w:t>Inhoud</w:t>
            </w:r>
            <w:r w:rsidR="00482774">
              <w:rPr>
                <w:noProof/>
                <w:webHidden/>
              </w:rPr>
              <w:tab/>
            </w:r>
            <w:r w:rsidR="00482774">
              <w:rPr>
                <w:noProof/>
                <w:webHidden/>
              </w:rPr>
              <w:fldChar w:fldCharType="begin"/>
            </w:r>
            <w:r w:rsidR="00482774">
              <w:rPr>
                <w:noProof/>
                <w:webHidden/>
              </w:rPr>
              <w:instrText xml:space="preserve"> PAGEREF _Toc21072070 \h </w:instrText>
            </w:r>
            <w:r w:rsidR="00482774">
              <w:rPr>
                <w:noProof/>
                <w:webHidden/>
              </w:rPr>
            </w:r>
            <w:r w:rsidR="00482774">
              <w:rPr>
                <w:noProof/>
                <w:webHidden/>
              </w:rPr>
              <w:fldChar w:fldCharType="separate"/>
            </w:r>
            <w:r w:rsidR="00482774">
              <w:rPr>
                <w:noProof/>
                <w:webHidden/>
              </w:rPr>
              <w:t>2</w:t>
            </w:r>
            <w:r w:rsidR="00482774">
              <w:rPr>
                <w:noProof/>
                <w:webHidden/>
              </w:rPr>
              <w:fldChar w:fldCharType="end"/>
            </w:r>
          </w:hyperlink>
        </w:p>
        <w:p w14:paraId="162FAADD" w14:textId="77777777" w:rsidR="00482774" w:rsidRDefault="00733F6D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72071" w:history="1">
            <w:r w:rsidR="00482774" w:rsidRPr="001648AB">
              <w:rPr>
                <w:rStyle w:val="Hyperlink"/>
                <w:noProof/>
              </w:rPr>
              <w:t>1.</w:t>
            </w:r>
            <w:r w:rsidR="0048277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82774" w:rsidRPr="001648AB">
              <w:rPr>
                <w:rStyle w:val="Hyperlink"/>
                <w:noProof/>
              </w:rPr>
              <w:t>Functionaliteiten</w:t>
            </w:r>
            <w:r w:rsidR="00482774">
              <w:rPr>
                <w:noProof/>
                <w:webHidden/>
              </w:rPr>
              <w:tab/>
            </w:r>
            <w:r w:rsidR="00482774">
              <w:rPr>
                <w:noProof/>
                <w:webHidden/>
              </w:rPr>
              <w:fldChar w:fldCharType="begin"/>
            </w:r>
            <w:r w:rsidR="00482774">
              <w:rPr>
                <w:noProof/>
                <w:webHidden/>
              </w:rPr>
              <w:instrText xml:space="preserve"> PAGEREF _Toc21072071 \h </w:instrText>
            </w:r>
            <w:r w:rsidR="00482774">
              <w:rPr>
                <w:noProof/>
                <w:webHidden/>
              </w:rPr>
            </w:r>
            <w:r w:rsidR="00482774">
              <w:rPr>
                <w:noProof/>
                <w:webHidden/>
              </w:rPr>
              <w:fldChar w:fldCharType="separate"/>
            </w:r>
            <w:r w:rsidR="00482774">
              <w:rPr>
                <w:noProof/>
                <w:webHidden/>
              </w:rPr>
              <w:t>3</w:t>
            </w:r>
            <w:r w:rsidR="00482774">
              <w:rPr>
                <w:noProof/>
                <w:webHidden/>
              </w:rPr>
              <w:fldChar w:fldCharType="end"/>
            </w:r>
          </w:hyperlink>
        </w:p>
        <w:p w14:paraId="3DBAA1EC" w14:textId="77777777" w:rsidR="00482774" w:rsidRDefault="00733F6D">
          <w:pPr>
            <w:pStyle w:val="Inhopg1"/>
            <w:tabs>
              <w:tab w:val="left" w:pos="66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72072" w:history="1">
            <w:r w:rsidR="00482774" w:rsidRPr="001648AB">
              <w:rPr>
                <w:rStyle w:val="Hyperlink"/>
                <w:noProof/>
              </w:rPr>
              <w:t>1.1</w:t>
            </w:r>
            <w:r w:rsidR="0048277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82774" w:rsidRPr="001648AB">
              <w:rPr>
                <w:rStyle w:val="Hyperlink"/>
                <w:noProof/>
              </w:rPr>
              <w:t>Use Case Diagram</w:t>
            </w:r>
            <w:r w:rsidR="00482774">
              <w:rPr>
                <w:noProof/>
                <w:webHidden/>
              </w:rPr>
              <w:tab/>
            </w:r>
            <w:r w:rsidR="00482774">
              <w:rPr>
                <w:noProof/>
                <w:webHidden/>
              </w:rPr>
              <w:fldChar w:fldCharType="begin"/>
            </w:r>
            <w:r w:rsidR="00482774">
              <w:rPr>
                <w:noProof/>
                <w:webHidden/>
              </w:rPr>
              <w:instrText xml:space="preserve"> PAGEREF _Toc21072072 \h </w:instrText>
            </w:r>
            <w:r w:rsidR="00482774">
              <w:rPr>
                <w:noProof/>
                <w:webHidden/>
              </w:rPr>
            </w:r>
            <w:r w:rsidR="00482774">
              <w:rPr>
                <w:noProof/>
                <w:webHidden/>
              </w:rPr>
              <w:fldChar w:fldCharType="separate"/>
            </w:r>
            <w:r w:rsidR="00482774">
              <w:rPr>
                <w:noProof/>
                <w:webHidden/>
              </w:rPr>
              <w:t>3</w:t>
            </w:r>
            <w:r w:rsidR="00482774">
              <w:rPr>
                <w:noProof/>
                <w:webHidden/>
              </w:rPr>
              <w:fldChar w:fldCharType="end"/>
            </w:r>
          </w:hyperlink>
        </w:p>
        <w:p w14:paraId="3BE2B912" w14:textId="77777777" w:rsidR="00482774" w:rsidRDefault="00733F6D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72073" w:history="1">
            <w:r w:rsidR="00482774" w:rsidRPr="001648AB">
              <w:rPr>
                <w:rStyle w:val="Hyperlink"/>
                <w:noProof/>
              </w:rPr>
              <w:t>1.2 Use Case Beschrijving</w:t>
            </w:r>
            <w:r w:rsidR="00482774">
              <w:rPr>
                <w:noProof/>
                <w:webHidden/>
              </w:rPr>
              <w:tab/>
            </w:r>
            <w:r w:rsidR="00482774">
              <w:rPr>
                <w:noProof/>
                <w:webHidden/>
              </w:rPr>
              <w:fldChar w:fldCharType="begin"/>
            </w:r>
            <w:r w:rsidR="00482774">
              <w:rPr>
                <w:noProof/>
                <w:webHidden/>
              </w:rPr>
              <w:instrText xml:space="preserve"> PAGEREF _Toc21072073 \h </w:instrText>
            </w:r>
            <w:r w:rsidR="00482774">
              <w:rPr>
                <w:noProof/>
                <w:webHidden/>
              </w:rPr>
            </w:r>
            <w:r w:rsidR="00482774">
              <w:rPr>
                <w:noProof/>
                <w:webHidden/>
              </w:rPr>
              <w:fldChar w:fldCharType="separate"/>
            </w:r>
            <w:r w:rsidR="00482774">
              <w:rPr>
                <w:noProof/>
                <w:webHidden/>
              </w:rPr>
              <w:t>4</w:t>
            </w:r>
            <w:r w:rsidR="00482774">
              <w:rPr>
                <w:noProof/>
                <w:webHidden/>
              </w:rPr>
              <w:fldChar w:fldCharType="end"/>
            </w:r>
          </w:hyperlink>
        </w:p>
        <w:p w14:paraId="03E2B552" w14:textId="77777777" w:rsidR="007C7777" w:rsidRDefault="00280CFC">
          <w:r>
            <w:fldChar w:fldCharType="end"/>
          </w:r>
        </w:p>
      </w:sdtContent>
    </w:sdt>
    <w:p w14:paraId="2B52ACBC" w14:textId="77777777" w:rsidR="007C7777" w:rsidRDefault="007C7777">
      <w:pPr>
        <w:spacing w:after="150"/>
        <w:ind w:left="0" w:firstLine="0"/>
        <w:jc w:val="left"/>
      </w:pPr>
    </w:p>
    <w:p w14:paraId="1DB966A4" w14:textId="77777777" w:rsidR="00B22487" w:rsidRDefault="00B22487" w:rsidP="00B22487"/>
    <w:p w14:paraId="6CA359D9" w14:textId="77777777" w:rsidR="00CF1DC3" w:rsidRDefault="00CF1DC3" w:rsidP="00B22487"/>
    <w:p w14:paraId="51BAC37B" w14:textId="77777777" w:rsidR="00CF1DC3" w:rsidRDefault="00CF1DC3" w:rsidP="00B22487"/>
    <w:p w14:paraId="04EA2406" w14:textId="77777777" w:rsidR="00CF1DC3" w:rsidRDefault="00CF1DC3" w:rsidP="00B22487"/>
    <w:p w14:paraId="2574A198" w14:textId="77777777" w:rsidR="00477CB5" w:rsidRDefault="00477CB5" w:rsidP="00E63B9A">
      <w:pPr>
        <w:spacing w:after="160"/>
        <w:ind w:left="0" w:firstLine="0"/>
        <w:jc w:val="left"/>
      </w:pPr>
    </w:p>
    <w:p w14:paraId="06680C87" w14:textId="77777777" w:rsidR="00482774" w:rsidRDefault="00482774" w:rsidP="00482774">
      <w:pPr>
        <w:spacing w:after="160"/>
        <w:ind w:left="0" w:firstLine="0"/>
        <w:jc w:val="left"/>
      </w:pPr>
    </w:p>
    <w:p w14:paraId="60B55562" w14:textId="77777777" w:rsidR="00482774" w:rsidRDefault="00482774" w:rsidP="00482774">
      <w:pPr>
        <w:spacing w:after="160"/>
        <w:ind w:left="0" w:firstLine="0"/>
        <w:jc w:val="left"/>
      </w:pPr>
    </w:p>
    <w:p w14:paraId="27996F3D" w14:textId="77777777" w:rsidR="00482774" w:rsidRDefault="00482774" w:rsidP="00482774">
      <w:pPr>
        <w:spacing w:after="160"/>
        <w:ind w:left="0" w:firstLine="0"/>
        <w:jc w:val="left"/>
      </w:pPr>
    </w:p>
    <w:p w14:paraId="444D3A72" w14:textId="77777777" w:rsidR="00482774" w:rsidRDefault="00482774" w:rsidP="00482774">
      <w:pPr>
        <w:spacing w:after="160"/>
        <w:ind w:left="0" w:firstLine="0"/>
        <w:jc w:val="left"/>
      </w:pPr>
    </w:p>
    <w:p w14:paraId="61C80599" w14:textId="77777777" w:rsidR="00482774" w:rsidRDefault="00482774" w:rsidP="00482774">
      <w:pPr>
        <w:spacing w:after="160"/>
        <w:ind w:left="0" w:firstLine="0"/>
        <w:jc w:val="left"/>
      </w:pPr>
    </w:p>
    <w:p w14:paraId="518BA4C9" w14:textId="77777777" w:rsidR="00482774" w:rsidRDefault="00482774" w:rsidP="00482774">
      <w:pPr>
        <w:spacing w:after="160"/>
        <w:ind w:left="0" w:firstLine="0"/>
        <w:jc w:val="left"/>
      </w:pPr>
    </w:p>
    <w:p w14:paraId="753D8391" w14:textId="77777777" w:rsidR="00482774" w:rsidRDefault="00482774" w:rsidP="00482774">
      <w:pPr>
        <w:spacing w:after="160"/>
        <w:ind w:left="0" w:firstLine="0"/>
        <w:jc w:val="left"/>
      </w:pPr>
    </w:p>
    <w:p w14:paraId="53ED35A1" w14:textId="77777777" w:rsidR="00482774" w:rsidRDefault="00482774" w:rsidP="00482774">
      <w:pPr>
        <w:spacing w:after="160"/>
        <w:ind w:left="0" w:firstLine="0"/>
        <w:jc w:val="left"/>
      </w:pPr>
    </w:p>
    <w:p w14:paraId="4E2F4751" w14:textId="77777777" w:rsidR="00482774" w:rsidRDefault="00482774" w:rsidP="00482774">
      <w:pPr>
        <w:spacing w:after="160"/>
        <w:ind w:left="0" w:firstLine="0"/>
        <w:jc w:val="left"/>
      </w:pPr>
    </w:p>
    <w:p w14:paraId="06CFC280" w14:textId="77777777" w:rsidR="00482774" w:rsidRDefault="00482774" w:rsidP="00482774">
      <w:pPr>
        <w:spacing w:after="160"/>
        <w:ind w:left="0" w:firstLine="0"/>
        <w:jc w:val="left"/>
      </w:pPr>
    </w:p>
    <w:p w14:paraId="6B655455" w14:textId="77777777" w:rsidR="00482774" w:rsidRDefault="00482774" w:rsidP="00482774">
      <w:pPr>
        <w:spacing w:after="160"/>
        <w:ind w:left="0" w:firstLine="0"/>
        <w:jc w:val="left"/>
      </w:pPr>
    </w:p>
    <w:p w14:paraId="296124AF" w14:textId="77777777" w:rsidR="00482774" w:rsidRDefault="00482774" w:rsidP="00482774">
      <w:pPr>
        <w:spacing w:after="160"/>
        <w:ind w:left="0" w:firstLine="0"/>
        <w:jc w:val="left"/>
      </w:pPr>
    </w:p>
    <w:p w14:paraId="0EC92552" w14:textId="77777777" w:rsidR="00482774" w:rsidRDefault="00482774" w:rsidP="00482774">
      <w:pPr>
        <w:spacing w:after="160"/>
        <w:ind w:left="0" w:firstLine="0"/>
        <w:jc w:val="left"/>
      </w:pPr>
    </w:p>
    <w:p w14:paraId="55A962CD" w14:textId="77777777" w:rsidR="00482774" w:rsidRDefault="00482774" w:rsidP="00482774">
      <w:pPr>
        <w:spacing w:after="160"/>
        <w:ind w:left="0" w:firstLine="0"/>
        <w:jc w:val="left"/>
      </w:pPr>
    </w:p>
    <w:p w14:paraId="5E402C29" w14:textId="77777777" w:rsidR="00482774" w:rsidRDefault="00482774" w:rsidP="00482774">
      <w:pPr>
        <w:spacing w:after="160"/>
        <w:ind w:left="0" w:firstLine="0"/>
        <w:jc w:val="left"/>
      </w:pPr>
    </w:p>
    <w:p w14:paraId="5EEB0AFE" w14:textId="77777777" w:rsidR="00482774" w:rsidRDefault="00482774" w:rsidP="00482774">
      <w:pPr>
        <w:spacing w:after="160"/>
        <w:ind w:left="0" w:firstLine="0"/>
        <w:jc w:val="left"/>
      </w:pPr>
    </w:p>
    <w:p w14:paraId="7A1193E7" w14:textId="77777777" w:rsidR="00482774" w:rsidRDefault="00482774" w:rsidP="00482774">
      <w:pPr>
        <w:spacing w:after="160"/>
        <w:ind w:left="0" w:firstLine="0"/>
        <w:jc w:val="left"/>
      </w:pPr>
    </w:p>
    <w:p w14:paraId="0F63F8C3" w14:textId="77777777" w:rsidR="00482774" w:rsidRDefault="00482774" w:rsidP="00482774">
      <w:pPr>
        <w:spacing w:after="160"/>
        <w:ind w:left="0" w:firstLine="0"/>
        <w:jc w:val="left"/>
      </w:pPr>
    </w:p>
    <w:p w14:paraId="094AFD6D" w14:textId="77777777" w:rsidR="00482774" w:rsidRDefault="00482774" w:rsidP="00482774">
      <w:pPr>
        <w:spacing w:after="160"/>
        <w:ind w:left="0" w:firstLine="0"/>
        <w:jc w:val="left"/>
      </w:pPr>
    </w:p>
    <w:p w14:paraId="1CE8F500" w14:textId="77777777" w:rsidR="00482774" w:rsidRPr="00482774" w:rsidRDefault="00482774" w:rsidP="00482774">
      <w:pPr>
        <w:spacing w:after="160"/>
        <w:ind w:left="0" w:firstLine="0"/>
        <w:jc w:val="left"/>
      </w:pPr>
    </w:p>
    <w:p w14:paraId="300BAF88" w14:textId="77777777" w:rsidR="00482774" w:rsidRDefault="00482774" w:rsidP="00482774">
      <w:pPr>
        <w:pStyle w:val="Kop2"/>
        <w:numPr>
          <w:ilvl w:val="0"/>
          <w:numId w:val="3"/>
        </w:numPr>
      </w:pPr>
      <w:bookmarkStart w:id="1" w:name="_Toc21072071"/>
      <w:bookmarkStart w:id="2" w:name="_Toc20150213"/>
      <w:r>
        <w:lastRenderedPageBreak/>
        <w:t>Functionaliteiten</w:t>
      </w:r>
      <w:bookmarkEnd w:id="1"/>
    </w:p>
    <w:p w14:paraId="4B59C687" w14:textId="77777777" w:rsidR="00482774" w:rsidRPr="00482774" w:rsidRDefault="00482774" w:rsidP="00482774"/>
    <w:p w14:paraId="4E2205E1" w14:textId="77777777" w:rsidR="00482774" w:rsidRDefault="00482774" w:rsidP="00482774">
      <w:pPr>
        <w:pStyle w:val="Kop2"/>
        <w:numPr>
          <w:ilvl w:val="1"/>
          <w:numId w:val="3"/>
        </w:numPr>
      </w:pPr>
      <w:bookmarkStart w:id="3" w:name="_Toc21072072"/>
      <w:proofErr w:type="spellStart"/>
      <w:r>
        <w:t>Use</w:t>
      </w:r>
      <w:proofErr w:type="spellEnd"/>
      <w:r>
        <w:t xml:space="preserve"> Case Diagram</w:t>
      </w:r>
      <w:bookmarkEnd w:id="2"/>
      <w:bookmarkEnd w:id="3"/>
    </w:p>
    <w:p w14:paraId="0A48649B" w14:textId="77777777" w:rsidR="00482774" w:rsidRDefault="00482774" w:rsidP="00482774"/>
    <w:p w14:paraId="164835F3" w14:textId="77777777" w:rsidR="00482774" w:rsidRDefault="00482774" w:rsidP="00482774"/>
    <w:p w14:paraId="6B4A621F" w14:textId="77777777" w:rsidR="00482774" w:rsidRDefault="00482774" w:rsidP="00482774"/>
    <w:p w14:paraId="1FA33DF8" w14:textId="77777777" w:rsidR="00482774" w:rsidRDefault="00482774" w:rsidP="00482774"/>
    <w:p w14:paraId="548D0C90" w14:textId="77777777" w:rsidR="00482774" w:rsidRDefault="00482774" w:rsidP="00482774"/>
    <w:p w14:paraId="4227D65D" w14:textId="77777777" w:rsidR="00482774" w:rsidRDefault="00482774" w:rsidP="00482774"/>
    <w:p w14:paraId="0D5796C3" w14:textId="77777777" w:rsidR="00482774" w:rsidRDefault="00482774" w:rsidP="00482774">
      <w:r>
        <w:rPr>
          <w:noProof/>
        </w:rPr>
        <w:drawing>
          <wp:inline distT="0" distB="0" distL="0" distR="0" wp14:anchorId="4D266400" wp14:editId="54D73BC6">
            <wp:extent cx="5760720" cy="322726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7CAC" w14:textId="77777777" w:rsidR="00482774" w:rsidRDefault="00482774" w:rsidP="00482774"/>
    <w:p w14:paraId="429EB76A" w14:textId="77777777" w:rsidR="00482774" w:rsidRDefault="00482774" w:rsidP="00482774"/>
    <w:p w14:paraId="5DEF2AC2" w14:textId="77777777" w:rsidR="00482774" w:rsidRDefault="00482774" w:rsidP="00482774"/>
    <w:p w14:paraId="3B4838BB" w14:textId="77777777" w:rsidR="00482774" w:rsidRDefault="00482774" w:rsidP="00482774"/>
    <w:p w14:paraId="5CB5391F" w14:textId="77777777" w:rsidR="00482774" w:rsidRDefault="00482774" w:rsidP="00482774"/>
    <w:p w14:paraId="2F5D3646" w14:textId="77777777" w:rsidR="00482774" w:rsidRDefault="00482774" w:rsidP="00482774">
      <w:pPr>
        <w:pStyle w:val="Kop2"/>
      </w:pPr>
    </w:p>
    <w:p w14:paraId="25F7F75E" w14:textId="77777777" w:rsidR="00482774" w:rsidRPr="006B6D2C" w:rsidRDefault="00482774" w:rsidP="00482774"/>
    <w:p w14:paraId="34D9A61E" w14:textId="77777777" w:rsidR="00482774" w:rsidRDefault="00482774" w:rsidP="004827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C6A5FE" w14:textId="77777777" w:rsidR="00482774" w:rsidRDefault="00482774" w:rsidP="00482774">
      <w:pPr>
        <w:pStyle w:val="Kop2"/>
        <w:rPr>
          <w:noProof/>
        </w:rPr>
      </w:pPr>
      <w:bookmarkStart w:id="4" w:name="_Toc20150214"/>
      <w:bookmarkStart w:id="5" w:name="_Toc21072073"/>
      <w:r>
        <w:lastRenderedPageBreak/>
        <w:t xml:space="preserve">1.2 </w:t>
      </w:r>
      <w:proofErr w:type="spellStart"/>
      <w:r>
        <w:t>Use</w:t>
      </w:r>
      <w:proofErr w:type="spellEnd"/>
      <w:r>
        <w:t xml:space="preserve"> Case Beschrijving</w:t>
      </w:r>
      <w:bookmarkEnd w:id="4"/>
      <w:bookmarkEnd w:id="5"/>
      <w:r>
        <w:rPr>
          <w:noProof/>
        </w:rPr>
        <w:t xml:space="preserve"> </w:t>
      </w:r>
    </w:p>
    <w:p w14:paraId="0BDAB3A1" w14:textId="77777777"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14:paraId="3770104F" w14:textId="77777777" w:rsidTr="00E5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029DD5C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411E0344" w14:textId="77777777" w:rsidR="00482774" w:rsidRPr="00235DB4" w:rsidRDefault="00482774" w:rsidP="00E52570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14:paraId="38936CAE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12E80E9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0145F28" w14:textId="77777777" w:rsidR="00482774" w:rsidRPr="004003BC" w:rsidRDefault="00482774" w:rsidP="00E52570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Volgen</w:t>
            </w:r>
          </w:p>
        </w:tc>
      </w:tr>
      <w:tr w:rsidR="00482774" w14:paraId="4D999B4B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ABD1F50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466FA36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14:paraId="28888834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8E7767F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2B9AF59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oefenen</w:t>
            </w:r>
          </w:p>
        </w:tc>
      </w:tr>
      <w:tr w:rsidR="00482774" w14:paraId="466F542E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8DE0671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8A9D579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14:paraId="47B56444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7FD3EA8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95973A0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14:paraId="179EE99E" w14:textId="77777777" w:rsidTr="00E525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4D465D0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3529FA0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03C28669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“Theorie Volgen”</w:t>
            </w:r>
          </w:p>
          <w:p w14:paraId="58AB0FFB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14:paraId="359105F9" w14:textId="77777777" w:rsidR="00482774" w:rsidRPr="001C4C2F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482774" w14:paraId="25E5943C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67502CD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11F9595A" w14:textId="77777777" w:rsidR="00482774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482774" w14:paraId="4DE22E5D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37480A9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778BC71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9199487" w14:textId="77777777"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14:paraId="6870022A" w14:textId="77777777" w:rsidTr="00E5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563EAB7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45304912" w14:textId="77777777" w:rsidR="00482774" w:rsidRPr="00235DB4" w:rsidRDefault="00482774" w:rsidP="00E52570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14:paraId="2F60C156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C10022A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D2FD73A" w14:textId="77777777" w:rsidR="00482774" w:rsidRPr="004003BC" w:rsidRDefault="00482774" w:rsidP="00E52570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Quiz Maken</w:t>
            </w:r>
          </w:p>
        </w:tc>
      </w:tr>
      <w:tr w:rsidR="00482774" w14:paraId="151A9542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DE5BE0F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1B919AB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14:paraId="712E876F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7DCBA2D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9DF28D7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toetsing van de beoefende theoriestof</w:t>
            </w:r>
          </w:p>
        </w:tc>
      </w:tr>
      <w:tr w:rsidR="00482774" w14:paraId="0032CB1E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10EAA88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AB0EAF6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Bijbehorende theorielessen voldoende hebben afgerond.</w:t>
            </w:r>
          </w:p>
        </w:tc>
      </w:tr>
      <w:tr w:rsidR="00482774" w14:paraId="2ECA307C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7A6F905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1BABF45C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14:paraId="56685A47" w14:textId="77777777" w:rsidTr="00E525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DB2CE54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FA238B7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3D66BA45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“Quiz Maken”</w:t>
            </w:r>
          </w:p>
          <w:p w14:paraId="2904B139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14:paraId="340FAE7A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14:paraId="58A53ED5" w14:textId="77777777" w:rsidR="00482774" w:rsidRPr="008E0A71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</w:p>
        </w:tc>
      </w:tr>
      <w:tr w:rsidR="00482774" w14:paraId="370D6C9A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C5C3B05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95117DD" w14:textId="77777777" w:rsidR="00482774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nog niet genoeg lessen afgerond om quiz te maken</w:t>
            </w:r>
          </w:p>
        </w:tc>
      </w:tr>
      <w:tr w:rsidR="00482774" w14:paraId="2561CA0F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90C1867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010F3B3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maken.</w:t>
            </w:r>
          </w:p>
        </w:tc>
      </w:tr>
    </w:tbl>
    <w:p w14:paraId="3391657D" w14:textId="77777777"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14:paraId="3CA49124" w14:textId="77777777" w:rsidTr="00E5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BEF2AD3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514AC641" w14:textId="77777777" w:rsidR="00482774" w:rsidRPr="00235DB4" w:rsidRDefault="00482774" w:rsidP="00E52570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14:paraId="7EC3567E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060F0A4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1FC7FE5" w14:textId="77777777" w:rsidR="00482774" w:rsidRPr="004003BC" w:rsidRDefault="00482774" w:rsidP="00E52570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482774" w14:paraId="0A3E488B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6DA2BF7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AD576E1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14:paraId="013DCFDB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271B5D2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F58EB0B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quiz bekijken. </w:t>
            </w:r>
          </w:p>
        </w:tc>
      </w:tr>
      <w:tr w:rsidR="00482774" w14:paraId="513D28B1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B5BA348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593C6C4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de quiz gemaakt hebben.</w:t>
            </w:r>
          </w:p>
        </w:tc>
      </w:tr>
      <w:tr w:rsidR="00482774" w14:paraId="2D7F7B47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24EDFD3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16ED6D1C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482774" w14:paraId="25CB3F40" w14:textId="77777777" w:rsidTr="00E525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EA91DCD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8E8EE22" w14:textId="77777777" w:rsidR="00482774" w:rsidRPr="008E0A71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quiz afgerond</w:t>
            </w:r>
          </w:p>
          <w:p w14:paraId="6B044BB7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14:paraId="1ED9A29E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14:paraId="1E405A0C" w14:textId="77777777" w:rsidR="00482774" w:rsidRPr="003A2D7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482774" w14:paraId="3BD27914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1463945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E0FB653" w14:textId="77777777" w:rsidR="00482774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482774" w14:paraId="357B3ED8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47BBB13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9C49454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5426C6A0" w14:textId="77777777" w:rsidR="00482774" w:rsidRPr="003A2D7C" w:rsidRDefault="00482774" w:rsidP="00482774">
      <w:pPr>
        <w:rPr>
          <w:b/>
          <w:bCs/>
        </w:rPr>
      </w:pPr>
    </w:p>
    <w:p w14:paraId="6E9EC003" w14:textId="77777777" w:rsidR="00482774" w:rsidRDefault="00482774" w:rsidP="00482774"/>
    <w:p w14:paraId="5B3935C3" w14:textId="77777777" w:rsidR="00482774" w:rsidRDefault="00482774" w:rsidP="00482774"/>
    <w:p w14:paraId="3CD071A7" w14:textId="77777777" w:rsidR="00482774" w:rsidRDefault="00482774" w:rsidP="00482774"/>
    <w:p w14:paraId="23A4D828" w14:textId="77777777"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14:paraId="1024255B" w14:textId="77777777" w:rsidTr="00E5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6052AC3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0F461F1C" w14:textId="77777777" w:rsidR="00482774" w:rsidRPr="00235DB4" w:rsidRDefault="00482774" w:rsidP="00E52570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14:paraId="1E57EDEC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5B9BFAA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1FAD205" w14:textId="77777777" w:rsidR="00482774" w:rsidRPr="004003BC" w:rsidRDefault="00482774" w:rsidP="00E52570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Delen</w:t>
            </w:r>
          </w:p>
        </w:tc>
      </w:tr>
      <w:tr w:rsidR="00482774" w14:paraId="5F0ED9A9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E4F43FD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1EFFECD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14:paraId="0FC398D1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7C10468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2D2E5B8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482774" w14:paraId="4D0CAAD6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DCA3CA7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285AB62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482774" w14:paraId="45B1D45F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A02C495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73C7719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14:paraId="027BDB18" w14:textId="77777777" w:rsidTr="00E525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22D15A1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6A3A884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6F84A06C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14:paraId="4E0B5295" w14:textId="77777777" w:rsidR="00482774" w:rsidRPr="008E0A71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14:paraId="236C0801" w14:textId="77777777" w:rsidR="00482774" w:rsidRPr="008E0A71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482774" w14:paraId="41B2A823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490DB31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435DED7" w14:textId="77777777" w:rsidR="00482774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482774" w14:paraId="7AEFC8B1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DE90BDF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0795CF3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5BF3163A" w14:textId="77777777"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14:paraId="4045D450" w14:textId="77777777" w:rsidTr="00E5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7A88684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373D2875" w14:textId="77777777" w:rsidR="00482774" w:rsidRPr="00235DB4" w:rsidRDefault="00482774" w:rsidP="00E52570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14:paraId="338373B5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1EEE9A9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586E81D" w14:textId="77777777" w:rsidR="00482774" w:rsidRPr="004003BC" w:rsidRDefault="00482774" w:rsidP="00E52570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482774" w14:paraId="46F1BD6E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4FAB20E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08DB1FB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14:paraId="50C12DE0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2FCF73B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DA57D34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482774" w14:paraId="58AFFF3D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E09B921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60FD6CA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482774" w14:paraId="2A141AF6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2DFAABD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9A5FDDD" w14:textId="77777777" w:rsidR="00482774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14:paraId="4008BBA9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482774" w14:paraId="6D85C77A" w14:textId="77777777" w:rsidTr="00E525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05B1DAA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28DFBD8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14:paraId="3C035553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14:paraId="66ED3268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14:paraId="34B3B725" w14:textId="77777777" w:rsidR="00482774" w:rsidRPr="00443927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482774" w14:paraId="08B209C4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04286A3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333E3AB" w14:textId="77777777" w:rsidR="00482774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482774" w14:paraId="6C54D385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12D543C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30545D5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14:paraId="0D4378AD" w14:textId="77777777"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14:paraId="44B64510" w14:textId="77777777" w:rsidTr="00E5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07932ED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74A3A322" w14:textId="77777777" w:rsidR="00482774" w:rsidRPr="00235DB4" w:rsidRDefault="00482774" w:rsidP="00E52570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14:paraId="767846E0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F845E71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427D08B" w14:textId="77777777" w:rsidR="00482774" w:rsidRPr="004003BC" w:rsidRDefault="00482774" w:rsidP="00E52570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482774" w14:paraId="78175A78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F43EC2B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BC823EE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14:paraId="1BB82A38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2F694EC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8BBE7CB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482774" w14:paraId="4206BD4C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3386729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5DA47F1" w14:textId="77777777" w:rsidR="00482774" w:rsidRPr="004003BC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482774" w14:paraId="2EC4D633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798E7CD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001591F" w14:textId="77777777" w:rsidR="00482774" w:rsidRPr="004003BC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482774" w14:paraId="6432BA87" w14:textId="77777777" w:rsidTr="00E525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05A377F" w14:textId="77777777" w:rsidR="00482774" w:rsidRPr="004003BC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00FDC3A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14:paraId="6B8075C8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verwerkt rating in het totaal aantal ratings</w:t>
            </w:r>
          </w:p>
          <w:p w14:paraId="3A337C42" w14:textId="77777777" w:rsidR="00482774" w:rsidRPr="00443927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ziet overzicht van het totaal aantal ratings</w:t>
            </w:r>
          </w:p>
        </w:tc>
      </w:tr>
      <w:tr w:rsidR="00482774" w14:paraId="7B498B51" w14:textId="77777777" w:rsidTr="00E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92AC2FC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886ED47" w14:textId="77777777" w:rsidR="00482774" w:rsidRDefault="00482774" w:rsidP="00E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482774" w14:paraId="09D14E05" w14:textId="77777777" w:rsidTr="00E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F728A0D" w14:textId="77777777" w:rsidR="00482774" w:rsidRDefault="00482774" w:rsidP="00E52570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826F6A7" w14:textId="77777777" w:rsidR="00482774" w:rsidRDefault="00482774" w:rsidP="00E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14:paraId="3DAAD847" w14:textId="77777777" w:rsidR="00482774" w:rsidRDefault="00482774" w:rsidP="00482774"/>
    <w:p w14:paraId="753D9F54" w14:textId="385AFBAE" w:rsidR="00E52570" w:rsidRDefault="00E52570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5761A8E" w14:textId="3D92D56A" w:rsidR="00477CB5" w:rsidRDefault="005044BC" w:rsidP="0006128D">
      <w:pPr>
        <w:pStyle w:val="Kop2"/>
        <w:ind w:left="0" w:firstLine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Navigatie Diagram</w:t>
      </w:r>
    </w:p>
    <w:p w14:paraId="451216FA" w14:textId="62085BFF" w:rsidR="0006128D" w:rsidRDefault="0006128D" w:rsidP="0006128D"/>
    <w:p w14:paraId="75BE240B" w14:textId="1A79B51B" w:rsidR="0006128D" w:rsidRDefault="0006128D" w:rsidP="0006128D"/>
    <w:p w14:paraId="4A259111" w14:textId="1E3B253A" w:rsidR="0006128D" w:rsidRDefault="0006128D" w:rsidP="0006128D"/>
    <w:p w14:paraId="5E0FD2B3" w14:textId="2012F273" w:rsidR="0006128D" w:rsidRDefault="0006128D" w:rsidP="0006128D"/>
    <w:p w14:paraId="11EBDBF4" w14:textId="2061DFA2" w:rsidR="0006128D" w:rsidRDefault="0006128D" w:rsidP="0006128D"/>
    <w:p w14:paraId="65CD01F9" w14:textId="77777777" w:rsidR="0006128D" w:rsidRPr="0006128D" w:rsidRDefault="0006128D" w:rsidP="0006128D"/>
    <w:p w14:paraId="0DA3BDA7" w14:textId="22CEDD2D" w:rsidR="0006128D" w:rsidRDefault="0006128D" w:rsidP="0006128D">
      <w:r>
        <w:rPr>
          <w:noProof/>
        </w:rPr>
        <w:drawing>
          <wp:inline distT="0" distB="0" distL="0" distR="0" wp14:anchorId="5CAD7F2B" wp14:editId="45894116">
            <wp:extent cx="6160135" cy="1206500"/>
            <wp:effectExtent l="0" t="0" r="0" b="0"/>
            <wp:docPr id="3" name="Afbeelding 3" descr="Afbeelding met teken, hek, gebo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ips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CAA1" w14:textId="77777777" w:rsidR="00733F6D" w:rsidRPr="0006128D" w:rsidRDefault="00733F6D" w:rsidP="0006128D">
      <w:bookmarkStart w:id="6" w:name="_GoBack"/>
      <w:bookmarkEnd w:id="6"/>
    </w:p>
    <w:sectPr w:rsidR="00733F6D" w:rsidRPr="0006128D"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93B4B" w14:textId="77777777" w:rsidR="00295B0C" w:rsidRDefault="00295B0C" w:rsidP="00B22487">
      <w:pPr>
        <w:spacing w:line="240" w:lineRule="auto"/>
      </w:pPr>
      <w:r>
        <w:separator/>
      </w:r>
    </w:p>
  </w:endnote>
  <w:endnote w:type="continuationSeparator" w:id="0">
    <w:p w14:paraId="3350DE58" w14:textId="77777777" w:rsidR="00295B0C" w:rsidRDefault="00295B0C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733F6D" w14:paraId="4A978D7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496EF16" w14:textId="77777777" w:rsidR="00733F6D" w:rsidRDefault="00733F6D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D5ED829" w14:textId="77777777" w:rsidR="00733F6D" w:rsidRDefault="00733F6D">
          <w:pPr>
            <w:pStyle w:val="Koptekst"/>
            <w:jc w:val="right"/>
            <w:rPr>
              <w:caps/>
              <w:sz w:val="18"/>
            </w:rPr>
          </w:pPr>
        </w:p>
      </w:tc>
    </w:tr>
    <w:tr w:rsidR="00733F6D" w14:paraId="342C5AB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319D4C9" w14:textId="77777777" w:rsidR="00733F6D" w:rsidRDefault="00733F6D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04E75C" w14:textId="77777777" w:rsidR="00733F6D" w:rsidRDefault="00733F6D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4A0CAFE" w14:textId="77777777" w:rsidR="00733F6D" w:rsidRDefault="00733F6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73EC4" w14:textId="77777777" w:rsidR="00295B0C" w:rsidRDefault="00295B0C" w:rsidP="00B22487">
      <w:pPr>
        <w:spacing w:line="240" w:lineRule="auto"/>
      </w:pPr>
      <w:r>
        <w:separator/>
      </w:r>
    </w:p>
  </w:footnote>
  <w:footnote w:type="continuationSeparator" w:id="0">
    <w:p w14:paraId="4103A5BC" w14:textId="77777777" w:rsidR="00295B0C" w:rsidRDefault="00295B0C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0F7D"/>
    <w:multiLevelType w:val="multilevel"/>
    <w:tmpl w:val="0A223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087110"/>
    <w:multiLevelType w:val="hybridMultilevel"/>
    <w:tmpl w:val="AFA276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0E130C"/>
    <w:multiLevelType w:val="hybridMultilevel"/>
    <w:tmpl w:val="6D78094C"/>
    <w:lvl w:ilvl="0" w:tplc="23446D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74"/>
    <w:rsid w:val="0006128D"/>
    <w:rsid w:val="0011414D"/>
    <w:rsid w:val="00116F87"/>
    <w:rsid w:val="00170AC8"/>
    <w:rsid w:val="001A3886"/>
    <w:rsid w:val="0020242D"/>
    <w:rsid w:val="0026669B"/>
    <w:rsid w:val="00280CFC"/>
    <w:rsid w:val="00295B0C"/>
    <w:rsid w:val="00477CB5"/>
    <w:rsid w:val="00482774"/>
    <w:rsid w:val="00485A95"/>
    <w:rsid w:val="005044BC"/>
    <w:rsid w:val="00733F6D"/>
    <w:rsid w:val="007C7777"/>
    <w:rsid w:val="00856845"/>
    <w:rsid w:val="0089469E"/>
    <w:rsid w:val="008970E6"/>
    <w:rsid w:val="0094241C"/>
    <w:rsid w:val="00AA69C4"/>
    <w:rsid w:val="00B22487"/>
    <w:rsid w:val="00B97001"/>
    <w:rsid w:val="00BF5B0E"/>
    <w:rsid w:val="00C34C52"/>
    <w:rsid w:val="00C9003F"/>
    <w:rsid w:val="00CF1DC3"/>
    <w:rsid w:val="00D4733D"/>
    <w:rsid w:val="00E52570"/>
    <w:rsid w:val="00E63B9A"/>
    <w:rsid w:val="00E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B497"/>
  <w15:docId w15:val="{50BBACE8-EA36-47CC-80A1-B5B029BC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2">
    <w:name w:val="Grid Table 5 Dark Accent 2"/>
    <w:basedOn w:val="Standaardtabel"/>
    <w:uiPriority w:val="50"/>
    <w:rsid w:val="0048277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ti\Desktop\school\leerjaar%202\project\Sjabloon_Yusti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Sjabloon_Yustin.dotx</Template>
  <TotalTime>276</TotalTime>
  <Pages>6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5</cp:revision>
  <dcterms:created xsi:type="dcterms:W3CDTF">2019-10-04T07:03:00Z</dcterms:created>
  <dcterms:modified xsi:type="dcterms:W3CDTF">2019-10-10T12:49:00Z</dcterms:modified>
</cp:coreProperties>
</file>